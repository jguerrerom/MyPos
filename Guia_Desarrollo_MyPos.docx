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1978" w:rsidRPr="00642A06" w:rsidRDefault="00230EC9">
      <w:pPr>
        <w:pStyle w:val="Ttulo"/>
        <w:rPr>
          <w:noProof/>
        </w:rPr>
      </w:pPr>
      <w:sdt>
        <w:sdtPr>
          <w:rPr>
            <w:noProof/>
          </w:rPr>
          <w:alias w:val="Título:"/>
          <w:tag w:val="Título:"/>
          <w:id w:val="726351117"/>
          <w:placeholder>
            <w:docPart w:val="84F7A849B65D441F94510DA5A732473B"/>
          </w:placeholder>
          <w:showingPlcHd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F379B7" w:rsidRPr="00642A06">
            <w:rPr>
              <w:noProof/>
              <w:lang w:bidi="es-ES"/>
            </w:rPr>
            <w:t>[Título aquí, hasta 12 palabras, en una o dos líneas]</w:t>
          </w:r>
        </w:sdtContent>
      </w:sdt>
    </w:p>
    <w:sdt>
      <w:sdtPr>
        <w:rPr>
          <w:noProof/>
        </w:rPr>
        <w:alias w:val="Nombre y apellidos de los autores, omitir títulos y grados:"/>
        <w:tag w:val="Nombre y apellidos de los autores, omitir títulos y grados:"/>
        <w:id w:val="-1736158886"/>
        <w:placeholder>
          <w:docPart w:val="3F21A4F8E83D46D99EC8191A2DE03FEB"/>
        </w:placeholder>
        <w:temporary/>
        <w:showingPlcHdr/>
        <w15:appearance w15:val="hidden"/>
        <w:text/>
      </w:sdtPr>
      <w:sdtContent>
        <w:p w:rsidR="00B823AA" w:rsidRPr="00642A06" w:rsidRDefault="00B823AA" w:rsidP="00B823AA">
          <w:pPr>
            <w:pStyle w:val="Ttulo21"/>
            <w:rPr>
              <w:noProof/>
            </w:rPr>
          </w:pPr>
          <w:r w:rsidRPr="00642A06">
            <w:rPr>
              <w:noProof/>
              <w:lang w:bidi="es-ES"/>
            </w:rPr>
            <w:t>[Nombre y apellidos de los autores, omitir títulos y grados]</w:t>
          </w:r>
        </w:p>
      </w:sdtContent>
    </w:sdt>
    <w:p w:rsidR="00E81978" w:rsidRPr="00642A06" w:rsidRDefault="00230EC9" w:rsidP="00B823AA">
      <w:pPr>
        <w:pStyle w:val="Ttulo21"/>
        <w:rPr>
          <w:noProof/>
        </w:rPr>
      </w:pPr>
      <w:sdt>
        <w:sdtPr>
          <w:rPr>
            <w:noProof/>
          </w:rPr>
          <w:alias w:val="Afiliaciones institucionales:"/>
          <w:tag w:val="Afiliaciones institucionales:"/>
          <w:id w:val="-1771543088"/>
          <w:placeholder>
            <w:docPart w:val="575310C53D9E47B29B7BE48D7406AB75"/>
          </w:placeholder>
          <w:temporary/>
          <w:showingPlcHdr/>
          <w15:appearance w15:val="hidden"/>
          <w:text/>
        </w:sdtPr>
        <w:sdtContent>
          <w:r w:rsidR="005D3A03" w:rsidRPr="00642A06">
            <w:rPr>
              <w:noProof/>
              <w:lang w:bidi="es-ES"/>
            </w:rPr>
            <w:t>[Afiliaciones institucionales]</w:t>
          </w:r>
        </w:sdtContent>
      </w:sdt>
    </w:p>
    <w:sdt>
      <w:sdtPr>
        <w:rPr>
          <w:noProof/>
        </w:rPr>
        <w:alias w:val="Nota del autor:"/>
        <w:tag w:val="Nota del autor:"/>
        <w:id w:val="266668659"/>
        <w:placeholder>
          <w:docPart w:val="01B1EF141FC04F6983225D8236EEABAB"/>
        </w:placeholder>
        <w:temporary/>
        <w:showingPlcHdr/>
        <w15:appearance w15:val="hidden"/>
      </w:sdtPr>
      <w:sdtContent>
        <w:p w:rsidR="00E81978" w:rsidRPr="00642A06" w:rsidRDefault="005D3A03">
          <w:pPr>
            <w:pStyle w:val="Ttulo"/>
            <w:rPr>
              <w:noProof/>
            </w:rPr>
          </w:pPr>
          <w:r w:rsidRPr="00642A06">
            <w:rPr>
              <w:noProof/>
              <w:lang w:bidi="es-ES"/>
            </w:rPr>
            <w:t>Nota del autor</w:t>
          </w:r>
        </w:p>
      </w:sdtContent>
    </w:sdt>
    <w:sdt>
      <w:sdtPr>
        <w:rPr>
          <w:noProof/>
        </w:rPr>
        <w:alias w:val="Incluya información sobre becas o ayudas y una dirección postal completa:"/>
        <w:tag w:val="Incluya información sobre becas o ayudas y una dirección postal completa:"/>
        <w:id w:val="716785028"/>
        <w:placeholder>
          <w:docPart w:val="17E7B9961DBA4A4A8287DB1FBEB8EA09"/>
        </w:placeholder>
        <w:temporary/>
        <w:showingPlcHdr/>
        <w15:appearance w15:val="hidden"/>
        <w:text/>
      </w:sdtPr>
      <w:sdtContent>
        <w:p w:rsidR="00E81978" w:rsidRPr="00642A06" w:rsidRDefault="005D3A03" w:rsidP="00B823AA">
          <w:pPr>
            <w:pStyle w:val="Ttulo21"/>
            <w:rPr>
              <w:noProof/>
            </w:rPr>
          </w:pPr>
          <w:r w:rsidRPr="00642A06">
            <w:rPr>
              <w:noProof/>
              <w:lang w:bidi="es-ES"/>
            </w:rPr>
            <w:t>[Incluya información sobre becas o ayudas y una dirección postal completa.]</w:t>
          </w:r>
        </w:p>
      </w:sdtContent>
    </w:sdt>
    <w:sdt>
      <w:sdtPr>
        <w:rPr>
          <w:noProof/>
        </w:rPr>
        <w:alias w:val="Resumen:"/>
        <w:tag w:val="Resumen:"/>
        <w:id w:val="202146031"/>
        <w:placeholder>
          <w:docPart w:val="B4DAFC5F0C0F4A4EB9D8AC71F4DE2EE5"/>
        </w:placeholder>
        <w:temporary/>
        <w:showingPlcHdr/>
        <w15:appearance w15:val="hidden"/>
      </w:sdtPr>
      <w:sdtContent>
        <w:p w:rsidR="00E81978" w:rsidRPr="00642A06" w:rsidRDefault="005D3A03">
          <w:pPr>
            <w:pStyle w:val="Ttulodeseccin"/>
            <w:rPr>
              <w:noProof/>
            </w:rPr>
          </w:pPr>
          <w:r w:rsidRPr="00642A06">
            <w:rPr>
              <w:noProof/>
              <w:lang w:bidi="es-ES"/>
            </w:rPr>
            <w:t>Resumen</w:t>
          </w:r>
        </w:p>
      </w:sdtContent>
    </w:sdt>
    <w:sdt>
      <w:sdtPr>
        <w:rPr>
          <w:noProof/>
        </w:rPr>
        <w:alias w:val="Texto para resumen:"/>
        <w:tag w:val="Texto para resumen:"/>
        <w:id w:val="-1399134618"/>
        <w:placeholder>
          <w:docPart w:val="62DD94DBE9304FDA98A3D1F7889F4FA5"/>
        </w:placeholder>
        <w:temporary/>
        <w:showingPlcHdr/>
        <w15:appearance w15:val="hidden"/>
        <w:text/>
      </w:sdtPr>
      <w:sdtContent>
        <w:p w:rsidR="00E81978" w:rsidRPr="00642A06" w:rsidRDefault="005D3A03">
          <w:pPr>
            <w:pStyle w:val="Sinespaciado"/>
            <w:rPr>
              <w:noProof/>
            </w:rPr>
          </w:pPr>
          <w:r w:rsidRPr="00642A06">
            <w:rPr>
              <w:noProof/>
              <w:lang w:bidi="es-ES"/>
            </w:rPr>
            <w:t xml:space="preserve">[El resumen ha de tener una longitud de un párrafo de entre 150 y 250 palabras. sin sangría. Los títulos de sección, como la palabra </w:t>
          </w:r>
          <w:r w:rsidRPr="00642A06">
            <w:rPr>
              <w:rStyle w:val="nfasis"/>
              <w:noProof/>
              <w:lang w:bidi="es-ES"/>
            </w:rPr>
            <w:t>Resumen</w:t>
          </w:r>
          <w:r w:rsidRPr="00642A06">
            <w:rPr>
              <w:noProof/>
              <w:lang w:bidi="es-ES"/>
            </w:rPr>
            <w:t xml:space="preserve"> anterior, no se consideran títulos, por lo que no se usa formato de título en negrita. En su lugar, use el estilo Título de sección. Este estilo inicia automáticamente la sección en una nueva página, por lo que no es necesario que agregue saltos de página. Tenga en cuenta que todos los estilos de esta plantilla están disponibles en la pestaña Inicio de la cinta, en la galería de estilos.]</w:t>
          </w:r>
        </w:p>
      </w:sdtContent>
    </w:sdt>
    <w:p w:rsidR="00E81978" w:rsidRPr="00642A06" w:rsidRDefault="005D3A03">
      <w:pPr>
        <w:rPr>
          <w:noProof/>
        </w:rPr>
      </w:pPr>
      <w:r w:rsidRPr="00642A06">
        <w:rPr>
          <w:rStyle w:val="nfasis"/>
          <w:noProof/>
          <w:lang w:bidi="es-ES"/>
        </w:rPr>
        <w:t>Palabras clave</w:t>
      </w:r>
      <w:r w:rsidR="00FA473C" w:rsidRPr="00642A06">
        <w:rPr>
          <w:noProof/>
          <w:lang w:bidi="es-ES"/>
        </w:rPr>
        <w:t xml:space="preserve">: </w:t>
      </w:r>
      <w:sdt>
        <w:sdtPr>
          <w:rPr>
            <w:noProof/>
          </w:rPr>
          <w:alias w:val="Palabras clave para resumen:"/>
          <w:tag w:val="Palabras clave para resumen:"/>
          <w:id w:val="1136374635"/>
          <w:placeholder>
            <w:docPart w:val="42F03E5EB3BB4C9A96D1BD513996CC64"/>
          </w:placeholder>
          <w:temporary/>
          <w:showingPlcHdr/>
          <w15:appearance w15:val="hidden"/>
          <w:text/>
        </w:sdtPr>
        <w:sdtContent>
          <w:r w:rsidRPr="00642A06">
            <w:rPr>
              <w:noProof/>
              <w:lang w:bidi="es-ES"/>
            </w:rPr>
            <w:t>[Haga clic aquí para agregar palabras clave.]</w:t>
          </w:r>
        </w:sdtContent>
      </w:sdt>
    </w:p>
    <w:p w:rsidR="00E81978" w:rsidRPr="00642A06" w:rsidRDefault="00230EC9">
      <w:pPr>
        <w:pStyle w:val="Ttulodeseccin"/>
        <w:rPr>
          <w:noProof/>
        </w:rPr>
      </w:pPr>
      <w:sdt>
        <w:sdtPr>
          <w:rPr>
            <w:noProof/>
          </w:rPr>
          <w:alias w:val="Título de sección:"/>
          <w:tag w:val="Título de sección:"/>
          <w:id w:val="984196707"/>
          <w:placeholder>
            <w:docPart w:val="C073F2D2772D4356AD053C72FFE53E77"/>
          </w:placeholder>
          <w:showingPlcHd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D85B68" w:rsidRPr="00642A06">
            <w:rPr>
              <w:noProof/>
              <w:lang w:bidi="es-ES"/>
            </w:rPr>
            <w:t>[Título aquí, hasta 12 palabras, en una o dos líneas]</w:t>
          </w:r>
        </w:sdtContent>
      </w:sdt>
    </w:p>
    <w:sdt>
      <w:sdtPr>
        <w:rPr>
          <w:noProof/>
        </w:rPr>
        <w:alias w:val="Texto de sección:"/>
        <w:tag w:val="Texto de sección:"/>
        <w:id w:val="-1322272011"/>
        <w:placeholder>
          <w:docPart w:val="B3A46191EA54423F9F1F0E41A9EF2E9B"/>
        </w:placeholder>
        <w:temporary/>
        <w:showingPlcHdr/>
        <w15:appearance w15:val="hidden"/>
        <w:text/>
      </w:sdtPr>
      <w:sdtContent>
        <w:p w:rsidR="00E81978" w:rsidRPr="00642A06" w:rsidRDefault="005D3A03">
          <w:pPr>
            <w:rPr>
              <w:noProof/>
            </w:rPr>
          </w:pPr>
          <w:r w:rsidRPr="00642A06">
            <w:rPr>
              <w:noProof/>
              <w:lang w:bidi="es-ES"/>
            </w:rPr>
            <w:t xml:space="preserve">[En el cuerpo del artículo se usa una sangría de primera línea de 1,27 cm con espaciado doble. En el estilo APA se usan hasta cinco niveles de título que se muestran en los párrafos siguientes. Tenga en cuenta que la palabra </w:t>
          </w:r>
          <w:r w:rsidRPr="00642A06">
            <w:rPr>
              <w:rStyle w:val="nfasis"/>
              <w:noProof/>
              <w:lang w:bidi="es-ES"/>
            </w:rPr>
            <w:t>Introducción</w:t>
          </w:r>
          <w:r w:rsidRPr="00642A06">
            <w:rPr>
              <w:noProof/>
              <w:lang w:bidi="es-ES"/>
            </w:rPr>
            <w:t xml:space="preserve"> no ha de usarse como título inicial, ya que se supone que el artículo empieza con una introducción.]</w:t>
          </w:r>
        </w:p>
      </w:sdtContent>
    </w:sdt>
    <w:sdt>
      <w:sdtPr>
        <w:rPr>
          <w:noProof/>
        </w:rPr>
        <w:alias w:val="Título 1:"/>
        <w:tag w:val="Título 1:"/>
        <w:id w:val="1295489386"/>
        <w:placeholder>
          <w:docPart w:val="B598866677A94DA4839695444A08A434"/>
        </w:placeholder>
        <w:temporary/>
        <w:showingPlcHdr/>
        <w15:appearance w15:val="hidden"/>
        <w:text/>
      </w:sdtPr>
      <w:sdtContent>
        <w:p w:rsidR="00E81978" w:rsidRPr="00642A06" w:rsidRDefault="005D3A03">
          <w:pPr>
            <w:pStyle w:val="Ttulo1"/>
            <w:rPr>
              <w:noProof/>
            </w:rPr>
          </w:pPr>
          <w:r w:rsidRPr="00642A06">
            <w:rPr>
              <w:noProof/>
              <w:lang w:bidi="es-ES"/>
            </w:rPr>
            <w:t>[Título 1]</w:t>
          </w:r>
        </w:p>
      </w:sdtContent>
    </w:sdt>
    <w:p w:rsidR="00E81978" w:rsidRPr="00642A06" w:rsidRDefault="00230EC9">
      <w:pPr>
        <w:rPr>
          <w:noProof/>
        </w:rPr>
      </w:pPr>
      <w:sdt>
        <w:sdtPr>
          <w:rPr>
            <w:noProof/>
          </w:rPr>
          <w:alias w:val="Texto de párrafo:"/>
          <w:tag w:val="Texto de párrafo:"/>
          <w:id w:val="1404798514"/>
          <w:placeholder>
            <w:docPart w:val="F94D698DD9E946FBAC34B72083C6B199"/>
          </w:placeholder>
          <w:temporary/>
          <w:showingPlcHdr/>
          <w15:appearance w15:val="hidden"/>
          <w:text/>
        </w:sdtPr>
        <w:sdtContent>
          <w:r w:rsidR="005D3A03" w:rsidRPr="00642A06">
            <w:rPr>
              <w:noProof/>
              <w:lang w:bidi="es-ES"/>
            </w:rPr>
            <w:t>[Los dos primeros niveles de título tienen su</w:t>
          </w:r>
          <w:r w:rsidR="00FA473C" w:rsidRPr="00642A06">
            <w:rPr>
              <w:noProof/>
              <w:lang w:bidi="es-ES"/>
            </w:rPr>
            <w:t xml:space="preserve">propio párrafo, como se muestra aquí. </w:t>
          </w:r>
          <w:r w:rsidR="005D3A03" w:rsidRPr="00642A06">
            <w:rPr>
              <w:noProof/>
              <w:lang w:bidi="es-ES"/>
            </w:rPr>
            <w:t>Los títulos 3, 4 y 5 son encabezados usados al principio del párrafo.]</w:t>
          </w:r>
        </w:sdtContent>
      </w:sdt>
    </w:p>
    <w:p w:rsidR="00E81978" w:rsidRPr="00642A06" w:rsidRDefault="00230EC9" w:rsidP="00C31D30">
      <w:pPr>
        <w:pStyle w:val="Ttulo2"/>
        <w:rPr>
          <w:noProof/>
        </w:rPr>
      </w:pPr>
      <w:sdt>
        <w:sdtPr>
          <w:rPr>
            <w:noProof/>
          </w:rPr>
          <w:alias w:val="Título 2:"/>
          <w:tag w:val="Título 2:"/>
          <w:id w:val="1203442487"/>
          <w:placeholder>
            <w:docPart w:val="F884B500FDF849E5AB52A6DD92EE8700"/>
          </w:placeholder>
          <w:temporary/>
          <w:showingPlcHdr/>
          <w15:appearance w15:val="hidden"/>
          <w:text/>
        </w:sdtPr>
        <w:sdtContent>
          <w:r w:rsidR="005D3A03" w:rsidRPr="00642A06">
            <w:rPr>
              <w:noProof/>
              <w:lang w:bidi="es-ES"/>
            </w:rPr>
            <w:t>[Título 2]</w:t>
          </w:r>
        </w:sdtContent>
      </w:sdt>
      <w:r w:rsidR="005D3A03" w:rsidRPr="00642A06">
        <w:rPr>
          <w:rStyle w:val="Refdenotaalpie"/>
          <w:noProof/>
          <w:lang w:bidi="es-ES"/>
        </w:rPr>
        <w:t>1</w:t>
      </w:r>
    </w:p>
    <w:sdt>
      <w:sdtPr>
        <w:rPr>
          <w:noProof/>
        </w:rPr>
        <w:alias w:val="Texto de párrafo:"/>
        <w:tag w:val="Texto de párrafo:"/>
        <w:id w:val="1221403361"/>
        <w:placeholder>
          <w:docPart w:val="9D44C586F65D472EAE69240743007FD1"/>
        </w:placeholder>
        <w:temporary/>
        <w:showingPlcHdr/>
        <w15:appearance w15:val="hidden"/>
      </w:sdtPr>
      <w:sdtContent>
        <w:p w:rsidR="00E81978" w:rsidRPr="00642A06" w:rsidRDefault="005D3A03">
          <w:pPr>
            <w:pStyle w:val="Sinespaciado"/>
            <w:rPr>
              <w:noProof/>
            </w:rPr>
          </w:pPr>
          <w:r w:rsidRPr="00642A06">
            <w:rPr>
              <w:noProof/>
              <w:lang w:bidi="es-ES"/>
            </w:rPr>
            <w:t>[Para agregar una tabla de contenido (TDC), aplique el estilo de título adecuado solo al texto del título al principio de un párrafo y se mostrará en la TDC. Para hacerlo, seleccione el texto del título Después, en la pestaña Inicio, en la galería de Estilos, haga clic en el estilo que necesite.]</w:t>
          </w:r>
        </w:p>
      </w:sdtContent>
    </w:sdt>
    <w:p w:rsidR="00355DCA" w:rsidRPr="00642A06" w:rsidRDefault="00230EC9" w:rsidP="00C31D30">
      <w:pPr>
        <w:pStyle w:val="Ttulo3"/>
        <w:rPr>
          <w:noProof/>
        </w:rPr>
      </w:pPr>
      <w:sdt>
        <w:sdtPr>
          <w:rPr>
            <w:noProof/>
          </w:rPr>
          <w:alias w:val="Título 3:"/>
          <w:tag w:val="Título 3:"/>
          <w:id w:val="1751771428"/>
          <w:placeholder>
            <w:docPart w:val="A32F1C099DDC4B3D97CD5CA788AE3B55"/>
          </w:placeholder>
          <w:temporary/>
          <w:showingPlcHdr/>
          <w15:appearance w15:val="hidden"/>
          <w:text/>
        </w:sdtPr>
        <w:sdtContent>
          <w:r w:rsidR="005D3A03" w:rsidRPr="00642A06">
            <w:rPr>
              <w:noProof/>
              <w:lang w:bidi="es-ES"/>
            </w:rPr>
            <w:t>[Título 3]</w:t>
          </w:r>
        </w:sdtContent>
      </w:sdt>
      <w:r w:rsidR="00355DCA" w:rsidRPr="00642A06">
        <w:rPr>
          <w:noProof/>
          <w:lang w:bidi="es-ES"/>
        </w:rPr>
        <w:t>.</w:t>
      </w:r>
    </w:p>
    <w:p w:rsidR="00E81978" w:rsidRPr="00642A06" w:rsidRDefault="00230EC9">
      <w:pPr>
        <w:rPr>
          <w:b/>
          <w:bCs/>
          <w:noProof/>
        </w:rPr>
      </w:pPr>
      <w:sdt>
        <w:sdtPr>
          <w:rPr>
            <w:noProof/>
          </w:rPr>
          <w:alias w:val="Texto de párrafo:"/>
          <w:tag w:val="Texto de párrafo:"/>
          <w:id w:val="2054876750"/>
          <w:placeholder>
            <w:docPart w:val="DE9407BBA4D044DC998B58A79A1B552E"/>
          </w:placeholder>
          <w:temporary/>
          <w:showingPlcHdr/>
          <w15:appearance w15:val="hidden"/>
          <w:text/>
        </w:sdtPr>
        <w:sdtContent>
          <w:r w:rsidR="005D3A03" w:rsidRPr="00642A06">
            <w:rPr>
              <w:noProof/>
              <w:lang w:bidi="es-ES"/>
            </w:rPr>
            <w:t>[Incluya un punto</w:t>
          </w:r>
          <w:r w:rsidR="00FA473C" w:rsidRPr="00642A06">
            <w:rPr>
              <w:noProof/>
              <w:lang w:bidi="es-ES"/>
            </w:rPr>
            <w:t xml:space="preserve">al final de un encabezado. </w:t>
          </w:r>
          <w:r w:rsidR="005D3A03" w:rsidRPr="00642A06">
            <w:rPr>
              <w:noProof/>
              <w:lang w:bidi="es-ES"/>
            </w:rPr>
            <w:t>Tenga en cuenta que, si corresponde, se pueden incluir párrafos consecutivos con sus propios títulos.]</w:t>
          </w:r>
        </w:sdtContent>
      </w:sdt>
    </w:p>
    <w:p w:rsidR="00355DCA" w:rsidRPr="00642A06" w:rsidRDefault="00230EC9" w:rsidP="00C31D30">
      <w:pPr>
        <w:pStyle w:val="Ttulo4"/>
        <w:rPr>
          <w:noProof/>
        </w:rPr>
      </w:pPr>
      <w:sdt>
        <w:sdtPr>
          <w:rPr>
            <w:noProof/>
          </w:rPr>
          <w:alias w:val="Título 4:"/>
          <w:tag w:val="Título 4:"/>
          <w:id w:val="-685361587"/>
          <w:placeholder>
            <w:docPart w:val="0B2EBAB710624A349254ECF2332489B4"/>
          </w:placeholder>
          <w:temporary/>
          <w:showingPlcHdr/>
          <w15:appearance w15:val="hidden"/>
          <w:text/>
        </w:sdtPr>
        <w:sdtContent>
          <w:r w:rsidR="005D3A03" w:rsidRPr="00642A06">
            <w:rPr>
              <w:noProof/>
              <w:lang w:bidi="es-ES"/>
            </w:rPr>
            <w:t>[Título 4]</w:t>
          </w:r>
        </w:sdtContent>
      </w:sdt>
      <w:r w:rsidR="00355DCA" w:rsidRPr="00642A06">
        <w:rPr>
          <w:noProof/>
          <w:lang w:bidi="es-ES"/>
        </w:rPr>
        <w:t>.</w:t>
      </w:r>
    </w:p>
    <w:p w:rsidR="00E81978" w:rsidRPr="00642A06" w:rsidRDefault="00230EC9">
      <w:pPr>
        <w:rPr>
          <w:b/>
          <w:bCs/>
          <w:noProof/>
        </w:rPr>
      </w:pPr>
      <w:sdt>
        <w:sdtPr>
          <w:rPr>
            <w:noProof/>
          </w:rPr>
          <w:alias w:val="Texto de párrafo:"/>
          <w:tag w:val="Texto de párrafo:"/>
          <w:id w:val="-1987159626"/>
          <w:placeholder>
            <w:docPart w:val="6C602A90D5C2407E87C04277B5040188"/>
          </w:placeholder>
          <w:temporary/>
          <w:showingPlcHdr/>
          <w15:appearance w15:val="hidden"/>
          <w:text/>
        </w:sdtPr>
        <w:sdtContent>
          <w:r w:rsidR="005D3A03" w:rsidRPr="00642A06">
            <w:rPr>
              <w:noProof/>
              <w:lang w:bidi="es-ES"/>
            </w:rPr>
            <w:t>[Al usar</w:t>
          </w:r>
          <w:r w:rsidR="00FA473C" w:rsidRPr="00642A06">
            <w:rPr>
              <w:noProof/>
              <w:lang w:bidi="es-ES"/>
            </w:rPr>
            <w:t xml:space="preserve">títulos, no omita niveles. </w:t>
          </w:r>
          <w:r w:rsidR="005D3A03" w:rsidRPr="00642A06">
            <w:rPr>
              <w:noProof/>
              <w:lang w:bidi="es-ES"/>
            </w:rPr>
            <w:t>Si necesita usar un título 3, 4 o 5 sin texto antes del siguiente título, agregue un punto al final del título y, después, inicie un nuevo párrafo para el subtítulo y su texto.]</w:t>
          </w:r>
        </w:sdtContent>
      </w:sdt>
      <w:r w:rsidR="00FA473C" w:rsidRPr="00642A06">
        <w:rPr>
          <w:noProof/>
          <w:lang w:bidi="es-ES"/>
        </w:rPr>
        <w:t xml:space="preserve"> </w:t>
      </w:r>
      <w:sdt>
        <w:sdtPr>
          <w:rPr>
            <w:noProof/>
          </w:rPr>
          <w:alias w:val="Apellidos, año:"/>
          <w:tag w:val="Apellidos, año:"/>
          <w:id w:val="74722316"/>
          <w:placeholder>
            <w:docPart w:val="2D39BF7A6FA14B398EE46E45B3BEF1E4"/>
          </w:placeholder>
          <w:temporary/>
          <w:showingPlcHdr/>
          <w15:appearance w15:val="hidden"/>
          <w:text/>
        </w:sdtPr>
        <w:sdtContent>
          <w:r w:rsidR="00E30751" w:rsidRPr="00642A06">
            <w:rPr>
              <w:noProof/>
              <w:lang w:bidi="es-ES"/>
            </w:rPr>
            <w:t>(</w:t>
          </w:r>
          <w:r w:rsidR="00BA45DB" w:rsidRPr="00642A06">
            <w:rPr>
              <w:noProof/>
              <w:lang w:bidi="es-ES"/>
            </w:rPr>
            <w:t>Apellidos, año</w:t>
          </w:r>
          <w:r w:rsidR="00E30751" w:rsidRPr="00642A06">
            <w:rPr>
              <w:noProof/>
              <w:lang w:bidi="es-ES"/>
            </w:rPr>
            <w:t>)</w:t>
          </w:r>
        </w:sdtContent>
      </w:sdt>
    </w:p>
    <w:p w:rsidR="00355DCA" w:rsidRPr="00642A06" w:rsidRDefault="00230EC9" w:rsidP="00C31D30">
      <w:pPr>
        <w:pStyle w:val="Ttulo5"/>
        <w:rPr>
          <w:noProof/>
        </w:rPr>
      </w:pPr>
      <w:sdt>
        <w:sdtPr>
          <w:rPr>
            <w:noProof/>
          </w:rPr>
          <w:alias w:val="Título 5:"/>
          <w:tag w:val="Título 5:"/>
          <w:id w:val="-53853956"/>
          <w:placeholder>
            <w:docPart w:val="4AA7F1066C244E1BBD9C8F6C02707C14"/>
          </w:placeholder>
          <w:temporary/>
          <w:showingPlcHdr/>
          <w15:appearance w15:val="hidden"/>
          <w:text/>
        </w:sdtPr>
        <w:sdtContent>
          <w:r w:rsidR="005D3A03" w:rsidRPr="00642A06">
            <w:rPr>
              <w:noProof/>
              <w:lang w:bidi="es-ES"/>
            </w:rPr>
            <w:t>[Título5]</w:t>
          </w:r>
        </w:sdtContent>
      </w:sdt>
      <w:r w:rsidR="00355DCA" w:rsidRPr="00642A06">
        <w:rPr>
          <w:noProof/>
          <w:lang w:bidi="es-ES"/>
        </w:rPr>
        <w:t>.</w:t>
      </w:r>
    </w:p>
    <w:p w:rsidR="00E81978" w:rsidRPr="0076224E" w:rsidRDefault="00230EC9">
      <w:pPr>
        <w:rPr>
          <w:noProof/>
        </w:rPr>
      </w:pPr>
      <w:sdt>
        <w:sdtPr>
          <w:rPr>
            <w:noProof/>
          </w:rPr>
          <w:alias w:val="Texto de párrafo:"/>
          <w:tag w:val="Texto de párrafo:"/>
          <w:id w:val="1216239889"/>
          <w:placeholder>
            <w:docPart w:val="42F918CB355E4A378C52BE43C0CAD17B"/>
          </w:placeholder>
          <w:temporary/>
          <w:showingPlcHdr/>
          <w15:appearance w15:val="hidden"/>
          <w:text/>
        </w:sdtPr>
        <w:sdtContent>
          <w:r w:rsidR="005D3A03" w:rsidRPr="00642A06">
            <w:rPr>
              <w:noProof/>
              <w:lang w:bidi="es-ES"/>
            </w:rPr>
            <w:t>[Al igual que el resto de las secciones del artículo, las referencias</w:t>
          </w:r>
          <w:r w:rsidR="00FA473C" w:rsidRPr="00642A06">
            <w:rPr>
              <w:noProof/>
              <w:lang w:bidi="es-ES"/>
            </w:rPr>
            <w:t xml:space="preserve">empiezan en su propia página. </w:t>
          </w:r>
          <w:r w:rsidR="005D3A03" w:rsidRPr="00642A06">
            <w:rPr>
              <w:noProof/>
              <w:lang w:bidi="es-ES"/>
            </w:rPr>
            <w:t>La página de referencias que aparece después se crea con la característica Citas y bibliografía, que está disponible</w:t>
          </w:r>
          <w:r w:rsidR="00FA473C" w:rsidRPr="00642A06">
            <w:rPr>
              <w:noProof/>
              <w:lang w:bidi="es-ES"/>
            </w:rPr>
            <w:t xml:space="preserve"> en la pestaña Referencias. </w:t>
          </w:r>
          <w:r w:rsidR="005D3A03" w:rsidRPr="00642A06">
            <w:rPr>
              <w:noProof/>
              <w:lang w:bidi="es-ES"/>
            </w:rPr>
            <w:t>En esta característica se incluye una opción de estilo que da formato a las referencias</w:t>
          </w:r>
          <w:r w:rsidR="00FA473C" w:rsidRPr="00642A06">
            <w:rPr>
              <w:noProof/>
              <w:lang w:bidi="es-ES"/>
            </w:rPr>
            <w:t xml:space="preserve">para la 6.ª edición de APA. </w:t>
          </w:r>
          <w:r w:rsidR="005D3A03" w:rsidRPr="00642A06">
            <w:rPr>
              <w:noProof/>
              <w:lang w:bidi="es-ES"/>
            </w:rPr>
            <w:lastRenderedPageBreak/>
            <w:t>También puede usar esta característica para agregar citas en el texto que estén vinculadas a la fuente, como las que se muestran al final de este párrafo</w:t>
          </w:r>
          <w:r w:rsidR="00FA473C" w:rsidRPr="00642A06">
            <w:rPr>
              <w:noProof/>
              <w:lang w:bidi="es-ES"/>
            </w:rPr>
            <w:t xml:space="preserve">y en el párrafo anterior. </w:t>
          </w:r>
          <w:r w:rsidR="005D3A03" w:rsidRPr="00642A06">
            <w:rPr>
              <w:noProof/>
              <w:lang w:bidi="es-ES"/>
            </w:rPr>
            <w:t>Para personalizar una cita, haga clic con el botón derecho y luego Editar cita.]</w:t>
          </w:r>
        </w:sdtContent>
      </w:sdt>
      <w:r w:rsidR="00BA45DB" w:rsidRPr="00642A06">
        <w:rPr>
          <w:noProof/>
          <w:lang w:bidi="es-ES"/>
        </w:rPr>
        <w:t xml:space="preserve"> </w:t>
      </w:r>
      <w:sdt>
        <w:sdtPr>
          <w:rPr>
            <w:noProof/>
          </w:rPr>
          <w:alias w:val="Apellidos, año:"/>
          <w:tag w:val="Apellidos, año:"/>
          <w:id w:val="-113908824"/>
          <w:placeholder>
            <w:docPart w:val="7A4314C97B924FA89040C3ED5297C97B"/>
          </w:placeholder>
          <w:temporary/>
          <w:showingPlcHdr/>
          <w15:appearance w15:val="hidden"/>
          <w:text/>
        </w:sdtPr>
        <w:sdtContent>
          <w:r w:rsidR="00E30751" w:rsidRPr="00642A06">
            <w:rPr>
              <w:noProof/>
              <w:lang w:bidi="es-ES"/>
            </w:rPr>
            <w:t>(</w:t>
          </w:r>
          <w:r w:rsidR="00BA45DB" w:rsidRPr="00642A06">
            <w:rPr>
              <w:noProof/>
              <w:lang w:bidi="es-ES"/>
            </w:rPr>
            <w:t>apellido, año</w:t>
          </w:r>
          <w:r w:rsidR="00E30751" w:rsidRPr="00642A06">
            <w:rPr>
              <w:noProof/>
              <w:lang w:bidi="es-ES"/>
            </w:rPr>
            <w:t>)</w:t>
          </w:r>
        </w:sdtContent>
      </w:sdt>
    </w:p>
    <w:sdt>
      <w:sdtPr>
        <w:rPr>
          <w:rFonts w:asciiTheme="minorHAnsi" w:eastAsiaTheme="minorEastAsia" w:hAnsiTheme="minorHAnsi" w:cstheme="minorBidi"/>
          <w:noProof/>
        </w:rPr>
        <w:id w:val="62297111"/>
        <w:docPartObj>
          <w:docPartGallery w:val="Bibliographies"/>
          <w:docPartUnique/>
        </w:docPartObj>
      </w:sdtPr>
      <w:sdtContent>
        <w:p w:rsidR="00E81978" w:rsidRPr="0076224E" w:rsidRDefault="005D3A03">
          <w:pPr>
            <w:pStyle w:val="Ttulodeseccin"/>
            <w:rPr>
              <w:noProof/>
            </w:rPr>
          </w:pPr>
          <w:r w:rsidRPr="0076224E">
            <w:rPr>
              <w:noProof/>
              <w:lang w:bidi="es-ES"/>
            </w:rPr>
            <w:t>Referencias</w:t>
          </w:r>
        </w:p>
        <w:p w:rsidR="00040706" w:rsidRPr="00040706" w:rsidRDefault="00C31D30" w:rsidP="00040706">
          <w:pPr>
            <w:pStyle w:val="Bibliografa"/>
            <w:rPr>
              <w:noProof/>
            </w:rPr>
          </w:pPr>
          <w:r w:rsidRPr="00642A06">
            <w:rPr>
              <w:noProof/>
              <w:lang w:bidi="es-ES"/>
            </w:rPr>
            <w:fldChar w:fldCharType="begin"/>
          </w:r>
          <w:r w:rsidRPr="00040706">
            <w:rPr>
              <w:noProof/>
              <w:lang w:bidi="es-ES"/>
            </w:rPr>
            <w:instrText xml:space="preserve"> BIBLIOGRAPHY </w:instrText>
          </w:r>
          <w:r w:rsidRPr="00642A06">
            <w:rPr>
              <w:noProof/>
              <w:lang w:bidi="es-ES"/>
            </w:rPr>
            <w:fldChar w:fldCharType="separate"/>
          </w:r>
          <w:r w:rsidR="00040706" w:rsidRPr="00040706">
            <w:rPr>
              <w:noProof/>
            </w:rPr>
            <w:t xml:space="preserve">Apellidos, n. s. (Año). Título del artículo. </w:t>
          </w:r>
          <w:r w:rsidR="00040706" w:rsidRPr="00040706">
            <w:rPr>
              <w:i/>
              <w:iCs/>
              <w:noProof/>
            </w:rPr>
            <w:t>Título del diario</w:t>
          </w:r>
          <w:r w:rsidR="00040706" w:rsidRPr="00040706">
            <w:rPr>
              <w:noProof/>
            </w:rPr>
            <w:t>, Páginas desde - hasta.</w:t>
          </w:r>
        </w:p>
        <w:p w:rsidR="00E81978" w:rsidRPr="00040706" w:rsidRDefault="00040706" w:rsidP="00040706">
          <w:pPr>
            <w:pStyle w:val="Bibliografa"/>
            <w:rPr>
              <w:noProof/>
            </w:rPr>
          </w:pPr>
          <w:r w:rsidRPr="00040706">
            <w:rPr>
              <w:noProof/>
            </w:rPr>
            <w:t xml:space="preserve">Apellidos, n. s. (Año). </w:t>
          </w:r>
          <w:r w:rsidRPr="00040706">
            <w:rPr>
              <w:i/>
              <w:iCs/>
              <w:noProof/>
            </w:rPr>
            <w:t>Título del libro.</w:t>
          </w:r>
          <w:r w:rsidRPr="00040706">
            <w:rPr>
              <w:noProof/>
            </w:rPr>
            <w:t xml:space="preserve"> Nombre de la ciudad: Nombre del editor.</w:t>
          </w:r>
          <w:r w:rsidR="00C31D30" w:rsidRPr="00642A06">
            <w:rPr>
              <w:b/>
              <w:noProof/>
              <w:lang w:bidi="es-ES"/>
            </w:rPr>
            <w:fldChar w:fldCharType="end"/>
          </w:r>
        </w:p>
      </w:sdtContent>
    </w:sdt>
    <w:sdt>
      <w:sdtPr>
        <w:rPr>
          <w:noProof/>
        </w:rPr>
        <w:alias w:val="Título de las notas al pie:"/>
        <w:tag w:val="Título de las notas al pie:"/>
        <w:id w:val="-1680037918"/>
        <w:placeholder>
          <w:docPart w:val="4ACC9FC5D24B49C8821F0CD8250EBEB7"/>
        </w:placeholder>
        <w:temporary/>
        <w:showingPlcHdr/>
        <w15:appearance w15:val="hidden"/>
      </w:sdtPr>
      <w:sdtContent>
        <w:p w:rsidR="00E81978" w:rsidRPr="00642A06" w:rsidRDefault="005D3A03">
          <w:pPr>
            <w:pStyle w:val="Ttulodeseccin"/>
            <w:rPr>
              <w:noProof/>
            </w:rPr>
          </w:pPr>
          <w:r w:rsidRPr="00642A06">
            <w:rPr>
              <w:noProof/>
              <w:lang w:bidi="es-ES"/>
            </w:rPr>
            <w:t>Notas al pie</w:t>
          </w:r>
        </w:p>
      </w:sdtContent>
    </w:sdt>
    <w:p w:rsidR="00E81978" w:rsidRPr="00642A06" w:rsidRDefault="005D3A03">
      <w:pPr>
        <w:rPr>
          <w:noProof/>
        </w:rPr>
      </w:pPr>
      <w:r w:rsidRPr="00642A06">
        <w:rPr>
          <w:rStyle w:val="Refdenotaalpie"/>
          <w:noProof/>
          <w:lang w:bidi="es-ES"/>
        </w:rPr>
        <w:t>1</w:t>
      </w:r>
      <w:sdt>
        <w:sdtPr>
          <w:rPr>
            <w:noProof/>
          </w:rPr>
          <w:alias w:val="Texto de las notas al pie:"/>
          <w:tag w:val="Texto de las notas al pie:"/>
          <w:id w:val="1069077422"/>
          <w:placeholder>
            <w:docPart w:val="AC3F81D7520B4C4BA03507B9E2C62492"/>
          </w:placeholder>
          <w:temporary/>
          <w:showingPlcHdr/>
          <w15:appearance w15:val="hidden"/>
          <w:text/>
        </w:sdtPr>
        <w:sdtEndPr>
          <w:rPr>
            <w:rStyle w:val="Refdenotaalpie"/>
            <w:vertAlign w:val="superscript"/>
          </w:rPr>
        </w:sdtEndPr>
        <w:sdtContent>
          <w:r w:rsidRPr="00642A06">
            <w:rPr>
              <w:noProof/>
              <w:lang w:bidi="es-ES"/>
            </w:rPr>
            <w:t xml:space="preserve">[Agregue notas al pie, si corresponde, en su </w:t>
          </w:r>
          <w:r w:rsidR="00FA473C" w:rsidRPr="00642A06">
            <w:rPr>
              <w:noProof/>
              <w:lang w:bidi="es-ES"/>
            </w:rPr>
            <w:t>propia página después de las referencias.</w:t>
          </w:r>
          <w:r w:rsidRPr="00642A06">
            <w:rPr>
              <w:noProof/>
              <w:lang w:bidi="es-ES"/>
            </w:rPr>
            <w:t xml:space="preserve"> Para los requisitos de formato de APA, simplemente escriba sus </w:t>
          </w:r>
          <w:r w:rsidR="00FA473C" w:rsidRPr="00642A06">
            <w:rPr>
              <w:noProof/>
              <w:lang w:bidi="es-ES"/>
            </w:rPr>
            <w:t xml:space="preserve">propias referencias y notas al pie. </w:t>
          </w:r>
          <w:r w:rsidRPr="00642A06">
            <w:rPr>
              <w:noProof/>
              <w:lang w:bidi="es-ES"/>
            </w:rPr>
            <w:t>Para dar formato a una referencia de nota al pie, seleccione el número y, después, en la Galería</w:t>
          </w:r>
          <w:r w:rsidR="00FA473C" w:rsidRPr="00642A06">
            <w:rPr>
              <w:noProof/>
              <w:lang w:bidi="es-ES"/>
            </w:rPr>
            <w:t xml:space="preserve"> de estilos de la pestaña Inicio, haga clic en Referencia de nota al pie. </w:t>
          </w:r>
          <w:r w:rsidRPr="00642A06">
            <w:rPr>
              <w:noProof/>
              <w:lang w:bidi="es-ES"/>
            </w:rPr>
            <w:t>En el cuerpo de una nota al pie, como en este ejemplo,</w:t>
          </w:r>
          <w:r w:rsidR="00FA473C" w:rsidRPr="00642A06">
            <w:rPr>
              <w:noProof/>
              <w:lang w:bidi="es-ES"/>
            </w:rPr>
            <w:t>se usa el estilo de texto Normal.</w:t>
          </w:r>
          <w:r w:rsidRPr="00642A06">
            <w:rPr>
              <w:noProof/>
              <w:lang w:bidi="es-ES"/>
            </w:rPr>
            <w:t xml:space="preserve"> </w:t>
          </w:r>
          <w:r w:rsidR="00FA473C" w:rsidRPr="00642A06">
            <w:rPr>
              <w:rStyle w:val="nfasis"/>
              <w:noProof/>
              <w:lang w:bidi="es-ES"/>
            </w:rPr>
            <w:t xml:space="preserve">(Nota: </w:t>
          </w:r>
          <w:r w:rsidRPr="00642A06">
            <w:rPr>
              <w:rStyle w:val="nfasis"/>
              <w:noProof/>
              <w:lang w:bidi="es-ES"/>
            </w:rPr>
            <w:t>Si elimina esta nota al pie de ejemplo, no se olvide de eliminar</w:t>
          </w:r>
          <w:r w:rsidR="00FA473C" w:rsidRPr="00642A06">
            <w:rPr>
              <w:rStyle w:val="nfasis"/>
              <w:noProof/>
              <w:lang w:bidi="es-ES"/>
            </w:rPr>
            <w:t>también su referencia en el texto.</w:t>
          </w:r>
          <w:r w:rsidRPr="00642A06">
            <w:rPr>
              <w:rStyle w:val="nfasis"/>
              <w:noProof/>
              <w:lang w:bidi="es-ES"/>
            </w:rPr>
            <w:t xml:space="preserve"> Está al final del párrafo Título 2 de ejemplo de la primera página del contenido del cuerpo de esta plantilla)</w:t>
          </w:r>
          <w:r w:rsidRPr="00642A06">
            <w:rPr>
              <w:noProof/>
              <w:lang w:bidi="es-ES"/>
            </w:rPr>
            <w:t>.]</w:t>
          </w:r>
        </w:sdtContent>
      </w:sdt>
    </w:p>
    <w:p w:rsidR="00E81978" w:rsidRPr="00642A06" w:rsidRDefault="005D3A03">
      <w:pPr>
        <w:pStyle w:val="Ttulodeseccin"/>
        <w:rPr>
          <w:noProof/>
        </w:rPr>
      </w:pPr>
      <w:r w:rsidRPr="00642A06">
        <w:rPr>
          <w:noProof/>
          <w:lang w:bidi="es-ES"/>
        </w:rPr>
        <w:lastRenderedPageBreak/>
        <w:t>Tablas</w:t>
      </w:r>
    </w:p>
    <w:p w:rsidR="00E81978" w:rsidRPr="00642A06" w:rsidRDefault="005D3A03">
      <w:pPr>
        <w:pStyle w:val="Sinespaciado"/>
        <w:rPr>
          <w:noProof/>
        </w:rPr>
      </w:pPr>
      <w:r w:rsidRPr="00642A06">
        <w:rPr>
          <w:noProof/>
          <w:lang w:bidi="es-ES"/>
        </w:rPr>
        <w:t>Tabla 1</w:t>
      </w:r>
    </w:p>
    <w:sdt>
      <w:sdtPr>
        <w:rPr>
          <w:noProof/>
        </w:rPr>
        <w:alias w:val="Título de tabla:"/>
        <w:tag w:val="Título de tabla:"/>
        <w:id w:val="1042324137"/>
        <w:placeholder>
          <w:docPart w:val="89A1C5A9662B4DAC9324668FD9363421"/>
        </w:placeholder>
        <w:temporary/>
        <w:showingPlcHdr/>
        <w15:appearance w15:val="hidden"/>
        <w:text/>
      </w:sdtPr>
      <w:sdtContent>
        <w:p w:rsidR="00E81978" w:rsidRPr="00642A06" w:rsidRDefault="005D3A03" w:rsidP="00C0601E">
          <w:pPr>
            <w:pStyle w:val="Sinespaciado"/>
            <w:rPr>
              <w:rStyle w:val="nfasis"/>
              <w:i w:val="0"/>
              <w:iCs w:val="0"/>
              <w:noProof/>
            </w:rPr>
          </w:pPr>
          <w:r w:rsidRPr="00642A06">
            <w:rPr>
              <w:noProof/>
              <w:lang w:bidi="es-ES"/>
            </w:rPr>
            <w:t>[Título de tabla]</w:t>
          </w:r>
        </w:p>
      </w:sdtContent>
    </w:sdt>
    <w:tbl>
      <w:tblPr>
        <w:tblStyle w:val="InformeAPA"/>
        <w:tblW w:w="0" w:type="auto"/>
        <w:tblLook w:val="04A0" w:firstRow="1" w:lastRow="0" w:firstColumn="1" w:lastColumn="0" w:noHBand="0" w:noVBand="1"/>
        <w:tblDescription w:val="Tabla de ejemplo con 5 columnas"/>
      </w:tblPr>
      <w:tblGrid>
        <w:gridCol w:w="2127"/>
        <w:gridCol w:w="1701"/>
        <w:gridCol w:w="1701"/>
        <w:gridCol w:w="1701"/>
        <w:gridCol w:w="1796"/>
      </w:tblGrid>
      <w:tr w:rsidR="00E6004D" w:rsidRPr="00642A06" w:rsidTr="00026E1D">
        <w:trPr>
          <w:cnfStyle w:val="100000000000" w:firstRow="1" w:lastRow="0" w:firstColumn="0" w:lastColumn="0" w:oddVBand="0" w:evenVBand="0" w:oddHBand="0" w:evenHBand="0" w:firstRowFirstColumn="0" w:firstRowLastColumn="0" w:lastRowFirstColumn="0" w:lastRowLastColumn="0"/>
        </w:trPr>
        <w:sdt>
          <w:sdtPr>
            <w:rPr>
              <w:noProof/>
            </w:rPr>
            <w:alias w:val="Encabezado de columna 1:"/>
            <w:tag w:val="Encabezado de columna 1:"/>
            <w:id w:val="1128514005"/>
            <w:placeholder>
              <w:docPart w:val="1C51E1A78A5E47ADBED272044B739CB5"/>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columna</w:t>
                </w:r>
              </w:p>
            </w:tc>
          </w:sdtContent>
        </w:sdt>
        <w:sdt>
          <w:sdtPr>
            <w:rPr>
              <w:noProof/>
            </w:rPr>
            <w:alias w:val="Encabezado de columna 2:"/>
            <w:tag w:val="Encabezado de columna 2:"/>
            <w:id w:val="-477000835"/>
            <w:placeholder>
              <w:docPart w:val="66E95EFD1A554A72AB35004230C634B6"/>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Encabezado de columna</w:t>
                </w:r>
              </w:p>
            </w:tc>
          </w:sdtContent>
        </w:sdt>
        <w:sdt>
          <w:sdtPr>
            <w:rPr>
              <w:noProof/>
            </w:rPr>
            <w:alias w:val="Encabezado de columna 3:"/>
            <w:tag w:val="Encabezado de columna 3:"/>
            <w:id w:val="1425763633"/>
            <w:placeholder>
              <w:docPart w:val="B79E89BB38494DB2A0C739C6C857C643"/>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Encabezado de columna</w:t>
                </w:r>
              </w:p>
            </w:tc>
          </w:sdtContent>
        </w:sdt>
        <w:sdt>
          <w:sdtPr>
            <w:rPr>
              <w:noProof/>
            </w:rPr>
            <w:alias w:val="Encabezado de columna 4:"/>
            <w:tag w:val="Encabezado de columna 4:"/>
            <w:id w:val="-1292590422"/>
            <w:placeholder>
              <w:docPart w:val="1BBF651942D54B85B5E759EEA1F14536"/>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Encabezado de columna</w:t>
                </w:r>
              </w:p>
            </w:tc>
          </w:sdtContent>
        </w:sdt>
        <w:sdt>
          <w:sdtPr>
            <w:rPr>
              <w:noProof/>
            </w:rPr>
            <w:alias w:val="Encabezado de columna 5:"/>
            <w:tag w:val="Encabezado de columna 5:"/>
            <w:id w:val="-531649396"/>
            <w:placeholder>
              <w:docPart w:val="22DDE7EFE266471FA2FE22F7338CC883"/>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Encabezado de columna</w:t>
                </w:r>
              </w:p>
            </w:tc>
          </w:sdtContent>
        </w:sdt>
      </w:tr>
      <w:tr w:rsidR="00E6004D" w:rsidRPr="00642A06" w:rsidTr="00026E1D">
        <w:sdt>
          <w:sdtPr>
            <w:rPr>
              <w:noProof/>
            </w:rPr>
            <w:alias w:val="Encabezado de fila:"/>
            <w:tag w:val="Encabezado de fila:"/>
            <w:id w:val="-2069871036"/>
            <w:placeholder>
              <w:docPart w:val="471C5C9B88524DA7B74FC6616D1C536A"/>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fila</w:t>
                </w:r>
              </w:p>
            </w:tc>
          </w:sdtContent>
        </w:sdt>
        <w:sdt>
          <w:sdtPr>
            <w:rPr>
              <w:noProof/>
            </w:rPr>
            <w:alias w:val="Datos de tabla:"/>
            <w:tag w:val="Datos de tabla:"/>
            <w:id w:val="-1626080037"/>
            <w:placeholder>
              <w:docPart w:val="F502C159288341E89F289C65DE53079A"/>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123</w:t>
                </w:r>
              </w:p>
            </w:tc>
          </w:sdtContent>
        </w:sdt>
        <w:sdt>
          <w:sdtPr>
            <w:rPr>
              <w:noProof/>
            </w:rPr>
            <w:alias w:val="Datos de tabla:"/>
            <w:tag w:val="Datos de tabla:"/>
            <w:id w:val="1326245292"/>
            <w:placeholder>
              <w:docPart w:val="193193E2FEDA483D99E085479547B700"/>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123</w:t>
                </w:r>
              </w:p>
            </w:tc>
          </w:sdtContent>
        </w:sdt>
        <w:sdt>
          <w:sdtPr>
            <w:rPr>
              <w:noProof/>
            </w:rPr>
            <w:alias w:val="Datos de tabla:"/>
            <w:tag w:val="Datos de tabla:"/>
            <w:id w:val="1701724"/>
            <w:placeholder>
              <w:docPart w:val="E63B8C2D2D2248DD99BC9858E59134C7"/>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123</w:t>
                </w:r>
              </w:p>
            </w:tc>
          </w:sdtContent>
        </w:sdt>
        <w:sdt>
          <w:sdtPr>
            <w:rPr>
              <w:noProof/>
            </w:rPr>
            <w:alias w:val="Datos de tabla:"/>
            <w:tag w:val="Datos de tabla:"/>
            <w:id w:val="1607620690"/>
            <w:placeholder>
              <w:docPart w:val="42E7FEB475154B2FA1A0649EF3F8685E"/>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123</w:t>
                </w:r>
              </w:p>
            </w:tc>
          </w:sdtContent>
        </w:sdt>
      </w:tr>
      <w:tr w:rsidR="00E6004D" w:rsidRPr="00642A06" w:rsidTr="00026E1D">
        <w:sdt>
          <w:sdtPr>
            <w:rPr>
              <w:noProof/>
            </w:rPr>
            <w:alias w:val="Encabezado de fila:"/>
            <w:tag w:val="Encabezado de fila:"/>
            <w:id w:val="-631786698"/>
            <w:placeholder>
              <w:docPart w:val="495EFB10147E4F038E157F8E7520C7D7"/>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fila</w:t>
                </w:r>
              </w:p>
            </w:tc>
          </w:sdtContent>
        </w:sdt>
        <w:sdt>
          <w:sdtPr>
            <w:rPr>
              <w:noProof/>
            </w:rPr>
            <w:alias w:val="Datos de tabla:"/>
            <w:tag w:val="Datos de tabla:"/>
            <w:id w:val="-3589260"/>
            <w:placeholder>
              <w:docPart w:val="0924F196E6404DE68B5AFB9FC25EFABE"/>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456</w:t>
                </w:r>
              </w:p>
            </w:tc>
          </w:sdtContent>
        </w:sdt>
        <w:sdt>
          <w:sdtPr>
            <w:rPr>
              <w:noProof/>
            </w:rPr>
            <w:alias w:val="Datos de tabla:"/>
            <w:tag w:val="Datos de tabla:"/>
            <w:id w:val="-982615618"/>
            <w:placeholder>
              <w:docPart w:val="0CE0B54EA99348F2969D3E9BDAFDE6C6"/>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456</w:t>
                </w:r>
              </w:p>
            </w:tc>
          </w:sdtContent>
        </w:sdt>
        <w:sdt>
          <w:sdtPr>
            <w:rPr>
              <w:noProof/>
            </w:rPr>
            <w:alias w:val="Datos de tabla:"/>
            <w:tag w:val="Datos de tabla:"/>
            <w:id w:val="1459300509"/>
            <w:placeholder>
              <w:docPart w:val="F6544BBD96CE4F488AAEFF811764C938"/>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456</w:t>
                </w:r>
              </w:p>
            </w:tc>
          </w:sdtContent>
        </w:sdt>
        <w:sdt>
          <w:sdtPr>
            <w:rPr>
              <w:noProof/>
            </w:rPr>
            <w:alias w:val="Datos de tabla:"/>
            <w:tag w:val="Datos de tabla:"/>
            <w:id w:val="1069851301"/>
            <w:placeholder>
              <w:docPart w:val="F0DCDCEBADA747518C6EC599F90C7CBC"/>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456</w:t>
                </w:r>
              </w:p>
            </w:tc>
          </w:sdtContent>
        </w:sdt>
      </w:tr>
      <w:tr w:rsidR="00E6004D" w:rsidRPr="00642A06" w:rsidTr="00026E1D">
        <w:sdt>
          <w:sdtPr>
            <w:rPr>
              <w:noProof/>
            </w:rPr>
            <w:alias w:val="Encabezado de fila:"/>
            <w:tag w:val="Encabezado de fila:"/>
            <w:id w:val="2007858907"/>
            <w:placeholder>
              <w:docPart w:val="5974247B0BB84FF1A7D721DA10201CAD"/>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fila</w:t>
                </w:r>
              </w:p>
            </w:tc>
          </w:sdtContent>
        </w:sdt>
        <w:sdt>
          <w:sdtPr>
            <w:rPr>
              <w:noProof/>
            </w:rPr>
            <w:alias w:val="Datos de tabla:"/>
            <w:tag w:val="Datos de tabla:"/>
            <w:id w:val="143091368"/>
            <w:placeholder>
              <w:docPart w:val="2ADC4CDE175946898024859AEA888DBC"/>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789</w:t>
                </w:r>
              </w:p>
            </w:tc>
          </w:sdtContent>
        </w:sdt>
        <w:sdt>
          <w:sdtPr>
            <w:rPr>
              <w:noProof/>
            </w:rPr>
            <w:alias w:val="Datos de tabla:"/>
            <w:tag w:val="Datos de tabla:"/>
            <w:id w:val="-961350932"/>
            <w:placeholder>
              <w:docPart w:val="27F9E7AF77D54F4B894E29378396410A"/>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789</w:t>
                </w:r>
              </w:p>
            </w:tc>
          </w:sdtContent>
        </w:sdt>
        <w:sdt>
          <w:sdtPr>
            <w:rPr>
              <w:noProof/>
            </w:rPr>
            <w:alias w:val="Datos de tabla:"/>
            <w:tag w:val="Datos de tabla:"/>
            <w:id w:val="-2023539032"/>
            <w:placeholder>
              <w:docPart w:val="A205144D7FC145EEAA1C45697C92FFDF"/>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789</w:t>
                </w:r>
              </w:p>
            </w:tc>
          </w:sdtContent>
        </w:sdt>
        <w:sdt>
          <w:sdtPr>
            <w:rPr>
              <w:noProof/>
            </w:rPr>
            <w:alias w:val="Datos de tabla:"/>
            <w:tag w:val="Datos de tabla:"/>
            <w:id w:val="-1358728049"/>
            <w:placeholder>
              <w:docPart w:val="4C7228759404435EA9523E5423B00222"/>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789</w:t>
                </w:r>
              </w:p>
            </w:tc>
          </w:sdtContent>
        </w:sdt>
      </w:tr>
      <w:tr w:rsidR="00E6004D" w:rsidRPr="00642A06" w:rsidTr="00026E1D">
        <w:sdt>
          <w:sdtPr>
            <w:rPr>
              <w:noProof/>
            </w:rPr>
            <w:alias w:val="Encabezado de fila:"/>
            <w:tag w:val="Encabezado de fila:"/>
            <w:id w:val="-1816319134"/>
            <w:placeholder>
              <w:docPart w:val="2FDBC4101B5F4B7CAB6A314D6925B29A"/>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fila</w:t>
                </w:r>
              </w:p>
            </w:tc>
          </w:sdtContent>
        </w:sdt>
        <w:sdt>
          <w:sdtPr>
            <w:rPr>
              <w:noProof/>
            </w:rPr>
            <w:alias w:val="Datos de tabla:"/>
            <w:tag w:val="Datos de tabla:"/>
            <w:id w:val="-1126006529"/>
            <w:placeholder>
              <w:docPart w:val="CFA87327608B4D86B14F9FDFED65B788"/>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123</w:t>
                </w:r>
              </w:p>
            </w:tc>
          </w:sdtContent>
        </w:sdt>
        <w:sdt>
          <w:sdtPr>
            <w:rPr>
              <w:noProof/>
            </w:rPr>
            <w:alias w:val="Datos de tabla:"/>
            <w:tag w:val="Datos de tabla:"/>
            <w:id w:val="-1664535047"/>
            <w:placeholder>
              <w:docPart w:val="A729A83C7D334FD0B7BDFF9F296F2733"/>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123</w:t>
                </w:r>
              </w:p>
            </w:tc>
          </w:sdtContent>
        </w:sdt>
        <w:sdt>
          <w:sdtPr>
            <w:rPr>
              <w:noProof/>
            </w:rPr>
            <w:alias w:val="Datos de tabla:"/>
            <w:tag w:val="Datos de tabla:"/>
            <w:id w:val="793413143"/>
            <w:placeholder>
              <w:docPart w:val="E9C9F5FB8C074EFF8F2E2F023D942B9F"/>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123</w:t>
                </w:r>
              </w:p>
            </w:tc>
          </w:sdtContent>
        </w:sdt>
        <w:sdt>
          <w:sdtPr>
            <w:rPr>
              <w:noProof/>
            </w:rPr>
            <w:alias w:val="Datos de tabla:"/>
            <w:tag w:val="Datos de tabla:"/>
            <w:id w:val="-705955148"/>
            <w:placeholder>
              <w:docPart w:val="F65591E325F64E51A0AFD6978594613B"/>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123</w:t>
                </w:r>
              </w:p>
            </w:tc>
          </w:sdtContent>
        </w:sdt>
      </w:tr>
      <w:tr w:rsidR="00E6004D" w:rsidRPr="00642A06" w:rsidTr="00026E1D">
        <w:sdt>
          <w:sdtPr>
            <w:rPr>
              <w:noProof/>
            </w:rPr>
            <w:alias w:val="Encabezado de fila:"/>
            <w:tag w:val="Encabezado de fila:"/>
            <w:id w:val="1343273948"/>
            <w:placeholder>
              <w:docPart w:val="86B61802FE40480FB0D169735901EB9C"/>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fila</w:t>
                </w:r>
              </w:p>
            </w:tc>
          </w:sdtContent>
        </w:sdt>
        <w:sdt>
          <w:sdtPr>
            <w:rPr>
              <w:noProof/>
            </w:rPr>
            <w:alias w:val="Datos de tabla:"/>
            <w:tag w:val="Datos de tabla:"/>
            <w:id w:val="1340502274"/>
            <w:placeholder>
              <w:docPart w:val="B0D457E874D84683ACD80532032E7593"/>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456</w:t>
                </w:r>
              </w:p>
            </w:tc>
          </w:sdtContent>
        </w:sdt>
        <w:sdt>
          <w:sdtPr>
            <w:rPr>
              <w:noProof/>
            </w:rPr>
            <w:alias w:val="Datos de tabla:"/>
            <w:tag w:val="Datos de tabla:"/>
            <w:id w:val="1123895777"/>
            <w:placeholder>
              <w:docPart w:val="69FAF3E229944D9694489C5620E0AAFA"/>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456</w:t>
                </w:r>
              </w:p>
            </w:tc>
          </w:sdtContent>
        </w:sdt>
        <w:sdt>
          <w:sdtPr>
            <w:rPr>
              <w:noProof/>
            </w:rPr>
            <w:alias w:val="Datos de tabla:"/>
            <w:tag w:val="Datos de tabla:"/>
            <w:id w:val="-1354022435"/>
            <w:placeholder>
              <w:docPart w:val="5B6730DA14C6407CA2DA63C106F9FC41"/>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456</w:t>
                </w:r>
              </w:p>
            </w:tc>
          </w:sdtContent>
        </w:sdt>
        <w:sdt>
          <w:sdtPr>
            <w:rPr>
              <w:noProof/>
            </w:rPr>
            <w:alias w:val="Datos de tabla:"/>
            <w:tag w:val="Datos de tabla:"/>
            <w:id w:val="1583876576"/>
            <w:placeholder>
              <w:docPart w:val="E6F1AA75B0F64A489DD41AC2F580869B"/>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456</w:t>
                </w:r>
              </w:p>
            </w:tc>
          </w:sdtContent>
        </w:sdt>
      </w:tr>
      <w:tr w:rsidR="00E6004D" w:rsidRPr="00642A06" w:rsidTr="00026E1D">
        <w:sdt>
          <w:sdtPr>
            <w:rPr>
              <w:noProof/>
            </w:rPr>
            <w:alias w:val="Encabezado de fila:"/>
            <w:tag w:val="Encabezado de fila:"/>
            <w:id w:val="-1439600689"/>
            <w:placeholder>
              <w:docPart w:val="6F3581B1F49F4EFE90101A57E7F03302"/>
            </w:placeholder>
            <w:temporary/>
            <w:showingPlcHdr/>
            <w15:appearance w15:val="hidden"/>
          </w:sdtPr>
          <w:sdtContent>
            <w:tc>
              <w:tcPr>
                <w:tcW w:w="2127" w:type="dxa"/>
              </w:tcPr>
              <w:p w:rsidR="00E6004D" w:rsidRPr="00642A06" w:rsidRDefault="00E6004D" w:rsidP="00BF4184">
                <w:pPr>
                  <w:rPr>
                    <w:noProof/>
                  </w:rPr>
                </w:pPr>
                <w:r w:rsidRPr="00642A06">
                  <w:rPr>
                    <w:noProof/>
                    <w:lang w:bidi="es-ES"/>
                  </w:rPr>
                  <w:t>Encabezado de fila</w:t>
                </w:r>
              </w:p>
            </w:tc>
          </w:sdtContent>
        </w:sdt>
        <w:sdt>
          <w:sdtPr>
            <w:rPr>
              <w:noProof/>
            </w:rPr>
            <w:alias w:val="Datos de tabla:"/>
            <w:tag w:val="Datos de tabla:"/>
            <w:id w:val="-1490947208"/>
            <w:placeholder>
              <w:docPart w:val="1256BD784FF34D5886D6956AE1DBD3AD"/>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789</w:t>
                </w:r>
              </w:p>
            </w:tc>
          </w:sdtContent>
        </w:sdt>
        <w:sdt>
          <w:sdtPr>
            <w:rPr>
              <w:noProof/>
            </w:rPr>
            <w:alias w:val="Datos de tabla:"/>
            <w:tag w:val="Datos de tabla:"/>
            <w:id w:val="-470683202"/>
            <w:placeholder>
              <w:docPart w:val="FF75B5F0BAC04FEEB775D32295BB4C22"/>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789</w:t>
                </w:r>
              </w:p>
            </w:tc>
          </w:sdtContent>
        </w:sdt>
        <w:sdt>
          <w:sdtPr>
            <w:rPr>
              <w:noProof/>
            </w:rPr>
            <w:alias w:val="Datos de tabla:"/>
            <w:tag w:val="Datos de tabla:"/>
            <w:id w:val="1440877877"/>
            <w:placeholder>
              <w:docPart w:val="D1B5A2C44B684FC6BA6BD75BDF548FC5"/>
            </w:placeholder>
            <w:temporary/>
            <w:showingPlcHdr/>
            <w15:appearance w15:val="hidden"/>
          </w:sdtPr>
          <w:sdtContent>
            <w:tc>
              <w:tcPr>
                <w:tcW w:w="1701" w:type="dxa"/>
              </w:tcPr>
              <w:p w:rsidR="00E6004D" w:rsidRPr="00642A06" w:rsidRDefault="00E6004D" w:rsidP="00BF4184">
                <w:pPr>
                  <w:rPr>
                    <w:noProof/>
                  </w:rPr>
                </w:pPr>
                <w:r w:rsidRPr="00642A06">
                  <w:rPr>
                    <w:noProof/>
                    <w:lang w:bidi="es-ES"/>
                  </w:rPr>
                  <w:t>789</w:t>
                </w:r>
              </w:p>
            </w:tc>
          </w:sdtContent>
        </w:sdt>
        <w:sdt>
          <w:sdtPr>
            <w:rPr>
              <w:noProof/>
            </w:rPr>
            <w:alias w:val="Datos de tabla:"/>
            <w:tag w:val="Datos de tabla:"/>
            <w:id w:val="695431633"/>
            <w:placeholder>
              <w:docPart w:val="A78823FA08754C40A4DBEFD5026A2BEA"/>
            </w:placeholder>
            <w:temporary/>
            <w:showingPlcHdr/>
            <w15:appearance w15:val="hidden"/>
          </w:sdtPr>
          <w:sdtContent>
            <w:tc>
              <w:tcPr>
                <w:tcW w:w="1796" w:type="dxa"/>
              </w:tcPr>
              <w:p w:rsidR="00E6004D" w:rsidRPr="00642A06" w:rsidRDefault="00E6004D" w:rsidP="00BF4184">
                <w:pPr>
                  <w:rPr>
                    <w:noProof/>
                  </w:rPr>
                </w:pPr>
                <w:r w:rsidRPr="00642A06">
                  <w:rPr>
                    <w:noProof/>
                    <w:lang w:bidi="es-ES"/>
                  </w:rPr>
                  <w:t>789</w:t>
                </w:r>
              </w:p>
            </w:tc>
          </w:sdtContent>
        </w:sdt>
      </w:tr>
    </w:tbl>
    <w:p w:rsidR="00E81978" w:rsidRPr="00642A06" w:rsidRDefault="005D3A03">
      <w:pPr>
        <w:pStyle w:val="Tablailustracin"/>
        <w:rPr>
          <w:noProof/>
        </w:rPr>
      </w:pPr>
      <w:r w:rsidRPr="00642A06">
        <w:rPr>
          <w:rStyle w:val="nfasis"/>
          <w:noProof/>
          <w:lang w:bidi="es-ES"/>
        </w:rPr>
        <w:t>Nota</w:t>
      </w:r>
      <w:r w:rsidR="00FA473C" w:rsidRPr="00642A06">
        <w:rPr>
          <w:noProof/>
          <w:lang w:bidi="es-ES"/>
        </w:rPr>
        <w:t xml:space="preserve">: </w:t>
      </w:r>
      <w:sdt>
        <w:sdtPr>
          <w:rPr>
            <w:noProof/>
          </w:rPr>
          <w:alias w:val="Texto de nota de tabla:"/>
          <w:tag w:val="Texto de nota de tabla:"/>
          <w:id w:val="668988805"/>
          <w:placeholder>
            <w:docPart w:val="F644D4D0C74F4B379EBAAEB2402D6E73"/>
          </w:placeholder>
          <w:temporary/>
          <w:showingPlcHdr/>
          <w15:appearance w15:val="hidden"/>
        </w:sdtPr>
        <w:sdtContent>
          <w:r w:rsidRPr="00642A06">
            <w:rPr>
              <w:noProof/>
              <w:lang w:bidi="es-ES"/>
            </w:rPr>
            <w:t>[Coloque todas las tablas del artículo en una sección de tablas, después de las referencias (</w:t>
          </w:r>
          <w:r w:rsidR="00FA473C" w:rsidRPr="00642A06">
            <w:rPr>
              <w:noProof/>
              <w:lang w:bidi="es-ES"/>
            </w:rPr>
            <w:t>y, si corresponde, de las notas al pie).</w:t>
          </w:r>
          <w:r w:rsidRPr="00642A06">
            <w:rPr>
              <w:noProof/>
              <w:lang w:bidi="es-ES"/>
            </w:rPr>
            <w:t xml:space="preserve"> Use una página nueva para cada tabla e incluya un número de tabla y un título de tabla</w:t>
          </w:r>
          <w:r w:rsidR="00FA473C" w:rsidRPr="00642A06">
            <w:rPr>
              <w:noProof/>
              <w:lang w:bidi="es-ES"/>
            </w:rPr>
            <w:t>para cada una, como se muestra en esta página.</w:t>
          </w:r>
          <w:r w:rsidRPr="00642A06">
            <w:rPr>
              <w:noProof/>
              <w:lang w:bidi="es-ES"/>
            </w:rPr>
            <w:t xml:space="preserve"> Todo el texto explicativo aparece en una nota de tabla después</w:t>
          </w:r>
          <w:r w:rsidR="00FA473C" w:rsidRPr="00642A06">
            <w:rPr>
              <w:noProof/>
              <w:lang w:bidi="es-ES"/>
            </w:rPr>
            <w:t xml:space="preserve"> de la tabla, como en esta. </w:t>
          </w:r>
          <w:r w:rsidRPr="00642A06">
            <w:rPr>
              <w:noProof/>
              <w:lang w:bidi="es-ES"/>
            </w:rPr>
            <w:t xml:space="preserve">Use el estilo de tabla o ilustración, disponible en la galería de estilos de la pestaña Inicio, para agregar el espaciado </w:t>
          </w:r>
          <w:r w:rsidR="00FA473C" w:rsidRPr="00642A06">
            <w:rPr>
              <w:noProof/>
              <w:lang w:bidi="es-ES"/>
            </w:rPr>
            <w:t xml:space="preserve">entre la tabla y la nota </w:t>
          </w:r>
          <w:r w:rsidRPr="00642A06">
            <w:rPr>
              <w:noProof/>
              <w:lang w:bidi="es-ES"/>
            </w:rPr>
            <w:t>Las tablas en el formato de APA pueden u</w:t>
          </w:r>
          <w:r w:rsidR="00FA473C" w:rsidRPr="00642A06">
            <w:rPr>
              <w:noProof/>
              <w:lang w:bidi="es-ES"/>
            </w:rPr>
            <w:t xml:space="preserve">sar un interlineado de una línea o de 1,5 líneas. </w:t>
          </w:r>
          <w:r w:rsidRPr="00642A06">
            <w:rPr>
              <w:noProof/>
              <w:lang w:bidi="es-ES"/>
            </w:rPr>
            <w:t>Incluya un título para cada fila o columna, incluso</w:t>
          </w:r>
          <w:r w:rsidR="00FA473C" w:rsidRPr="00642A06">
            <w:rPr>
              <w:noProof/>
              <w:lang w:bidi="es-ES"/>
            </w:rPr>
            <w:t xml:space="preserve"> si el contenido parece obvio. </w:t>
          </w:r>
          <w:r w:rsidRPr="00642A06">
            <w:rPr>
              <w:noProof/>
              <w:lang w:bidi="es-ES"/>
            </w:rPr>
            <w:t xml:space="preserve">Se configuró un estilo de tabla predeterminado para esta plantilla que cumple con las normas del estilo </w:t>
          </w:r>
          <w:r w:rsidR="00FA473C" w:rsidRPr="00642A06">
            <w:rPr>
              <w:noProof/>
              <w:lang w:bidi="es-ES"/>
            </w:rPr>
            <w:t xml:space="preserve">APA. </w:t>
          </w:r>
          <w:r w:rsidRPr="00642A06">
            <w:rPr>
              <w:noProof/>
              <w:lang w:bidi="es-ES"/>
            </w:rPr>
            <w:t>Para insertar una tabla, en la pestaña Insertar, haga clic en Tabla.]</w:t>
          </w:r>
        </w:sdtContent>
      </w:sdt>
    </w:p>
    <w:sdt>
      <w:sdtPr>
        <w:rPr>
          <w:noProof/>
        </w:rPr>
        <w:alias w:val="Título de ilustraciones:"/>
        <w:tag w:val="Título de ilustraciones:"/>
        <w:id w:val="-2071720289"/>
        <w:placeholder>
          <w:docPart w:val="22F2B420A4DF4C4582A90CC1779C4D35"/>
        </w:placeholder>
        <w:temporary/>
        <w:showingPlcHdr/>
        <w15:appearance w15:val="hidden"/>
      </w:sdtPr>
      <w:sdtContent>
        <w:p w:rsidR="00E81978" w:rsidRPr="00642A06" w:rsidRDefault="005D3A03">
          <w:pPr>
            <w:pStyle w:val="Ttulodeseccin"/>
            <w:rPr>
              <w:noProof/>
            </w:rPr>
          </w:pPr>
          <w:r w:rsidRPr="00642A06">
            <w:rPr>
              <w:noProof/>
              <w:lang w:bidi="es-ES"/>
            </w:rPr>
            <w:t>Título de ilustraciones</w:t>
          </w:r>
        </w:p>
      </w:sdtContent>
    </w:sdt>
    <w:p w:rsidR="00E81978" w:rsidRPr="00642A06" w:rsidRDefault="005D3A03">
      <w:pPr>
        <w:pStyle w:val="Sinespaciado"/>
        <w:rPr>
          <w:noProof/>
        </w:rPr>
      </w:pPr>
      <w:r w:rsidRPr="00642A06">
        <w:rPr>
          <w:noProof/>
          <w:lang w:val="en-US" w:eastAsia="en-US"/>
        </w:rPr>
        <w:drawing>
          <wp:inline distT="0" distB="0" distL="0" distR="0" wp14:anchorId="5205999B" wp14:editId="12429ACE">
            <wp:extent cx="5686425" cy="3200400"/>
            <wp:effectExtent l="0" t="0" r="9525" b="0"/>
            <wp:docPr id="2" name="Gráfico 2" descr="Gráfico de columnas agrupadas en el que se muestran los valores de 3 series de 4 categorías"/>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E81978" w:rsidRPr="00642A06" w:rsidRDefault="005D3A03">
      <w:pPr>
        <w:pStyle w:val="Tablailustracin"/>
        <w:rPr>
          <w:noProof/>
        </w:rPr>
      </w:pPr>
      <w:r w:rsidRPr="00642A06">
        <w:rPr>
          <w:rStyle w:val="nfasis"/>
          <w:noProof/>
          <w:lang w:bidi="es-ES"/>
        </w:rPr>
        <w:t>Ilustración 1</w:t>
      </w:r>
      <w:r w:rsidRPr="00642A06">
        <w:rPr>
          <w:noProof/>
          <w:lang w:bidi="es-ES"/>
        </w:rPr>
        <w:t xml:space="preserve">. </w:t>
      </w:r>
      <w:sdt>
        <w:sdtPr>
          <w:rPr>
            <w:noProof/>
          </w:rPr>
          <w:alias w:val="Texto de ilustración 1:"/>
          <w:tag w:val="Texto de ilustración 1:"/>
          <w:id w:val="1420302148"/>
          <w:placeholder>
            <w:docPart w:val="CAD0FF1E80CE4F40ABACE7516DEFFB3E"/>
          </w:placeholder>
          <w:temporary/>
          <w:showingPlcHdr/>
          <w15:appearance w15:val="hidden"/>
          <w:text/>
        </w:sdtPr>
        <w:sdtContent>
          <w:r w:rsidRPr="00642A06">
            <w:rPr>
              <w:noProof/>
              <w:lang w:bidi="es-ES"/>
            </w:rPr>
            <w:t>[Incluya todas las ilustraciones en su propia sección, después de las referencias (y, si corresponde, de las notas al pie</w:t>
          </w:r>
          <w:r w:rsidR="00FA473C" w:rsidRPr="00642A06">
            <w:rPr>
              <w:noProof/>
              <w:lang w:bidi="es-ES"/>
            </w:rPr>
            <w:t xml:space="preserve"> y las tablas). </w:t>
          </w:r>
          <w:r w:rsidRPr="00642A06">
            <w:rPr>
              <w:noProof/>
              <w:lang w:bidi="es-ES"/>
            </w:rPr>
            <w:t>Incluya un título num</w:t>
          </w:r>
          <w:r w:rsidR="00FA473C" w:rsidRPr="00642A06">
            <w:rPr>
              <w:noProof/>
              <w:lang w:bidi="es-ES"/>
            </w:rPr>
            <w:t xml:space="preserve">erado para cada ilustración. </w:t>
          </w:r>
          <w:r w:rsidRPr="00642A06">
            <w:rPr>
              <w:noProof/>
              <w:lang w:bidi="es-ES"/>
            </w:rPr>
            <w:t>Use el estilo de tabla o ilustración para agregar fácilmente espaciado entre la ilustración y el título.]</w:t>
          </w:r>
        </w:sdtContent>
      </w:sdt>
    </w:p>
    <w:p w:rsidR="00BB6444" w:rsidRDefault="005D3A03">
      <w:pPr>
        <w:pStyle w:val="Tablailustracin"/>
        <w:rPr>
          <w:noProof/>
          <w:lang w:bidi="es-ES"/>
        </w:rPr>
      </w:pPr>
      <w:r w:rsidRPr="00642A06">
        <w:rPr>
          <w:noProof/>
          <w:lang w:bidi="es-ES"/>
        </w:rPr>
        <w:t xml:space="preserve">Para obtener más información sobre todos los elementos del formato de estilo APA, vea el </w:t>
      </w:r>
      <w:r w:rsidRPr="00642A06">
        <w:rPr>
          <w:rStyle w:val="nfasis"/>
          <w:noProof/>
          <w:lang w:bidi="es-ES"/>
        </w:rPr>
        <w:t>Manual de estilo de la APA, 6.ª edición</w:t>
      </w:r>
      <w:r w:rsidRPr="00642A06">
        <w:rPr>
          <w:noProof/>
          <w:lang w:bidi="es-ES"/>
        </w:rPr>
        <w:t>.</w:t>
      </w:r>
    </w:p>
    <w:p w:rsidR="00BB6444" w:rsidRDefault="00BB6444">
      <w:pPr>
        <w:rPr>
          <w:noProof/>
          <w:lang w:bidi="es-ES"/>
        </w:rPr>
      </w:pPr>
      <w:r>
        <w:rPr>
          <w:noProof/>
          <w:lang w:bidi="es-ES"/>
        </w:rPr>
        <w:br w:type="page"/>
      </w:r>
    </w:p>
    <w:p w:rsidR="00E81978" w:rsidRDefault="00E81978">
      <w:pPr>
        <w:pStyle w:val="Tablailustracin"/>
        <w:rPr>
          <w:noProof/>
        </w:rPr>
      </w:pPr>
    </w:p>
    <w:p w:rsidR="00BB6444" w:rsidRDefault="00BB6444">
      <w:pPr>
        <w:pStyle w:val="Tablailustracin"/>
        <w:rPr>
          <w:noProof/>
        </w:rPr>
      </w:pPr>
      <w:r>
        <w:rPr>
          <w:noProof/>
          <w:lang w:val="en-US" w:eastAsia="en-US"/>
        </w:rPr>
        <w:drawing>
          <wp:inline distT="0" distB="0" distL="0" distR="0" wp14:anchorId="4D040D29" wp14:editId="3543FB4F">
            <wp:extent cx="5731510" cy="322389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BB6444" w:rsidRDefault="00BB6444">
      <w:pPr>
        <w:pStyle w:val="Tablailustracin"/>
        <w:rPr>
          <w:noProof/>
        </w:rPr>
      </w:pPr>
    </w:p>
    <w:p w:rsidR="00BB6444" w:rsidRDefault="00BB6444">
      <w:pPr>
        <w:pStyle w:val="Tablailustracin"/>
        <w:rPr>
          <w:noProof/>
        </w:rPr>
      </w:pPr>
      <w:r>
        <w:rPr>
          <w:noProof/>
          <w:lang w:val="en-US" w:eastAsia="en-US"/>
        </w:rPr>
        <w:drawing>
          <wp:inline distT="0" distB="0" distL="0" distR="0" wp14:anchorId="099E8DAB" wp14:editId="51232568">
            <wp:extent cx="5731510" cy="322389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BB6444" w:rsidRDefault="00BB6444">
      <w:pPr>
        <w:pStyle w:val="Tablailustracin"/>
        <w:rPr>
          <w:noProof/>
        </w:rPr>
      </w:pPr>
      <w:r>
        <w:rPr>
          <w:noProof/>
        </w:rPr>
        <w:t xml:space="preserve">Hacer clic en el boton </w:t>
      </w:r>
      <w:r w:rsidRPr="00BB6444">
        <w:rPr>
          <w:b/>
          <w:i/>
          <w:noProof/>
        </w:rPr>
        <w:t>Create Repository</w:t>
      </w:r>
    </w:p>
    <w:p w:rsidR="00BB6444" w:rsidRDefault="00BB6444">
      <w:pPr>
        <w:pStyle w:val="Tablailustracin"/>
        <w:rPr>
          <w:noProof/>
        </w:rPr>
      </w:pPr>
      <w:r>
        <w:rPr>
          <w:noProof/>
          <w:lang w:val="en-US" w:eastAsia="en-US"/>
        </w:rPr>
        <w:lastRenderedPageBreak/>
        <w:drawing>
          <wp:inline distT="0" distB="0" distL="0" distR="0" wp14:anchorId="7F1504F4" wp14:editId="0BE2DEA0">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BB6444" w:rsidRDefault="00BB6444">
      <w:pPr>
        <w:pStyle w:val="Tablailustracin"/>
        <w:rPr>
          <w:noProof/>
        </w:rPr>
      </w:pPr>
      <w:r>
        <w:rPr>
          <w:noProof/>
        </w:rPr>
        <w:t xml:space="preserve">Hacer clic en el botón </w:t>
      </w:r>
      <w:r w:rsidRPr="00BB6444">
        <w:rPr>
          <w:b/>
          <w:i/>
          <w:noProof/>
        </w:rPr>
        <w:t>Clone or download</w:t>
      </w:r>
      <w:r>
        <w:rPr>
          <w:noProof/>
        </w:rPr>
        <w:t xml:space="preserve">, aparecera el cuadro de dialogo para copiar la ruta de clonación del repositorio, hacer clic en el botón </w:t>
      </w:r>
      <w:r w:rsidRPr="00BB6444">
        <w:rPr>
          <w:b/>
          <w:i/>
          <w:noProof/>
        </w:rPr>
        <w:t>copy</w:t>
      </w:r>
    </w:p>
    <w:p w:rsidR="00BB6444" w:rsidRDefault="00BB6444">
      <w:pPr>
        <w:pStyle w:val="Tablailustracin"/>
        <w:rPr>
          <w:noProof/>
        </w:rPr>
      </w:pPr>
      <w:r>
        <w:rPr>
          <w:noProof/>
          <w:lang w:val="en-US" w:eastAsia="en-US"/>
        </w:rPr>
        <w:drawing>
          <wp:inline distT="0" distB="0" distL="0" distR="0" wp14:anchorId="023FEC0C" wp14:editId="17FAB6BB">
            <wp:extent cx="5731510" cy="322389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BB6444" w:rsidRDefault="00BB6444">
      <w:pPr>
        <w:pStyle w:val="Tablailustracin"/>
        <w:rPr>
          <w:noProof/>
        </w:rPr>
      </w:pPr>
    </w:p>
    <w:p w:rsidR="00BB6444" w:rsidRDefault="00BB6444">
      <w:pPr>
        <w:pStyle w:val="Tablailustracin"/>
        <w:rPr>
          <w:noProof/>
        </w:rPr>
      </w:pPr>
    </w:p>
    <w:p w:rsidR="00BB6444" w:rsidRDefault="00BB6444">
      <w:pPr>
        <w:pStyle w:val="Tablailustracin"/>
        <w:rPr>
          <w:noProof/>
        </w:rPr>
      </w:pPr>
      <w:r>
        <w:rPr>
          <w:noProof/>
        </w:rPr>
        <w:t>Abrir Visual Studio</w:t>
      </w:r>
    </w:p>
    <w:p w:rsidR="00BB6444" w:rsidRDefault="00BB6444">
      <w:pPr>
        <w:pStyle w:val="Tablailustracin"/>
        <w:rPr>
          <w:noProof/>
        </w:rPr>
      </w:pPr>
      <w:r>
        <w:rPr>
          <w:noProof/>
          <w:lang w:val="en-US" w:eastAsia="en-US"/>
        </w:rPr>
        <w:lastRenderedPageBreak/>
        <w:drawing>
          <wp:inline distT="0" distB="0" distL="0" distR="0" wp14:anchorId="1B59F08B" wp14:editId="54C83B18">
            <wp:extent cx="5731510" cy="3973830"/>
            <wp:effectExtent l="0" t="0" r="254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73830"/>
                    </a:xfrm>
                    <a:prstGeom prst="rect">
                      <a:avLst/>
                    </a:prstGeom>
                  </pic:spPr>
                </pic:pic>
              </a:graphicData>
            </a:graphic>
          </wp:inline>
        </w:drawing>
      </w:r>
    </w:p>
    <w:p w:rsidR="00BB6444" w:rsidRDefault="00BB6444">
      <w:pPr>
        <w:pStyle w:val="Tablailustracin"/>
        <w:rPr>
          <w:noProof/>
        </w:rPr>
      </w:pPr>
    </w:p>
    <w:p w:rsidR="00BB6444" w:rsidRDefault="00BB6444">
      <w:pPr>
        <w:pStyle w:val="Tablailustracin"/>
        <w:rPr>
          <w:noProof/>
        </w:rPr>
      </w:pPr>
      <w:r>
        <w:rPr>
          <w:noProof/>
        </w:rPr>
        <w:t>Seleccionar Conar o extraer código del repositorio</w:t>
      </w:r>
      <w:r w:rsidR="00720A50">
        <w:rPr>
          <w:noProof/>
        </w:rPr>
        <w:t xml:space="preserve">m pegar la ruta del repositorio git del proyecto. </w:t>
      </w:r>
    </w:p>
    <w:p w:rsidR="00720A50" w:rsidRDefault="00720A50">
      <w:pPr>
        <w:pStyle w:val="Tablailustracin"/>
        <w:rPr>
          <w:noProof/>
        </w:rPr>
      </w:pPr>
      <w:r>
        <w:rPr>
          <w:noProof/>
        </w:rPr>
        <w:t xml:space="preserve">Seleccionar la ruta de almacenamiento local, en este caso en </w:t>
      </w:r>
      <w:r w:rsidRPr="00720A50">
        <w:rPr>
          <w:b/>
          <w:i/>
          <w:noProof/>
        </w:rPr>
        <w:t>D:\dev\MyPos</w:t>
      </w:r>
    </w:p>
    <w:p w:rsidR="00720A50" w:rsidRDefault="00720A50">
      <w:pPr>
        <w:pStyle w:val="Tablailustracin"/>
        <w:rPr>
          <w:noProof/>
        </w:rPr>
      </w:pPr>
    </w:p>
    <w:p w:rsidR="00720A50" w:rsidRDefault="00720A50">
      <w:pPr>
        <w:pStyle w:val="Tablailustracin"/>
        <w:rPr>
          <w:noProof/>
        </w:rPr>
      </w:pPr>
      <w:r>
        <w:rPr>
          <w:noProof/>
          <w:lang w:val="en-US" w:eastAsia="en-US"/>
        </w:rPr>
        <w:lastRenderedPageBreak/>
        <w:drawing>
          <wp:inline distT="0" distB="0" distL="0" distR="0" wp14:anchorId="1F112B91" wp14:editId="69F8EA1E">
            <wp:extent cx="5731510" cy="397383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73830"/>
                    </a:xfrm>
                    <a:prstGeom prst="rect">
                      <a:avLst/>
                    </a:prstGeom>
                  </pic:spPr>
                </pic:pic>
              </a:graphicData>
            </a:graphic>
          </wp:inline>
        </w:drawing>
      </w:r>
    </w:p>
    <w:p w:rsidR="00720A50" w:rsidRDefault="00720A50">
      <w:pPr>
        <w:pStyle w:val="Tablailustracin"/>
        <w:rPr>
          <w:noProof/>
        </w:rPr>
      </w:pPr>
      <w:r>
        <w:rPr>
          <w:noProof/>
        </w:rPr>
        <w:t xml:space="preserve">Hacer clic en el botón </w:t>
      </w:r>
      <w:r w:rsidRPr="00720A50">
        <w:rPr>
          <w:b/>
          <w:i/>
          <w:noProof/>
        </w:rPr>
        <w:t>Clonar</w:t>
      </w:r>
      <w:r>
        <w:rPr>
          <w:noProof/>
        </w:rPr>
        <w:t xml:space="preserve"> </w:t>
      </w:r>
    </w:p>
    <w:p w:rsidR="00720A50" w:rsidRDefault="00720A50">
      <w:pPr>
        <w:pStyle w:val="Tablailustracin"/>
        <w:rPr>
          <w:noProof/>
        </w:rPr>
      </w:pPr>
      <w:r>
        <w:rPr>
          <w:noProof/>
        </w:rPr>
        <w:t>El proyecto ya está clonado y conectado con github</w:t>
      </w:r>
    </w:p>
    <w:p w:rsidR="00720A50" w:rsidRDefault="00720A50">
      <w:pPr>
        <w:pStyle w:val="Tablailustracin"/>
        <w:rPr>
          <w:noProof/>
        </w:rPr>
      </w:pPr>
      <w:r>
        <w:rPr>
          <w:noProof/>
          <w:lang w:val="en-US" w:eastAsia="en-US"/>
        </w:rPr>
        <w:drawing>
          <wp:inline distT="0" distB="0" distL="0" distR="0" wp14:anchorId="0601C772" wp14:editId="1768E2AB">
            <wp:extent cx="5731510" cy="312610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26105"/>
                    </a:xfrm>
                    <a:prstGeom prst="rect">
                      <a:avLst/>
                    </a:prstGeom>
                  </pic:spPr>
                </pic:pic>
              </a:graphicData>
            </a:graphic>
          </wp:inline>
        </w:drawing>
      </w:r>
    </w:p>
    <w:p w:rsidR="00720A50" w:rsidRDefault="00720A50">
      <w:pPr>
        <w:pStyle w:val="Tablailustracin"/>
        <w:rPr>
          <w:noProof/>
        </w:rPr>
      </w:pPr>
      <w:r>
        <w:rPr>
          <w:noProof/>
        </w:rPr>
        <w:lastRenderedPageBreak/>
        <w:t xml:space="preserve">Revisar en la carpeta local: se crean unas carpetas y archivos referentes al repository (pueden qie estén ocultos por lo cual marcar archivos ocultos en la barra de herramienra de </w:t>
      </w:r>
      <w:r w:rsidRPr="00720A50">
        <w:rPr>
          <w:b/>
          <w:i/>
          <w:noProof/>
        </w:rPr>
        <w:t>Vista</w:t>
      </w:r>
      <w:r>
        <w:rPr>
          <w:noProof/>
        </w:rPr>
        <w:t xml:space="preserve"> del explorador de archivos de windows.</w:t>
      </w:r>
    </w:p>
    <w:p w:rsidR="00720A50" w:rsidRDefault="00720A50">
      <w:pPr>
        <w:pStyle w:val="Tablailustracin"/>
        <w:rPr>
          <w:noProof/>
        </w:rPr>
      </w:pPr>
    </w:p>
    <w:p w:rsidR="00720A50" w:rsidRDefault="00720A50">
      <w:pPr>
        <w:pStyle w:val="Tablailustracin"/>
        <w:rPr>
          <w:noProof/>
        </w:rPr>
      </w:pPr>
      <w:r>
        <w:rPr>
          <w:noProof/>
          <w:lang w:val="en-US" w:eastAsia="en-US"/>
        </w:rPr>
        <w:drawing>
          <wp:inline distT="0" distB="0" distL="0" distR="0" wp14:anchorId="23D399E0" wp14:editId="3636E6E3">
            <wp:extent cx="5731510" cy="3104515"/>
            <wp:effectExtent l="0" t="0" r="254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p w:rsidR="00720A50" w:rsidRDefault="00720A50">
      <w:pPr>
        <w:pStyle w:val="Tablailustracin"/>
        <w:rPr>
          <w:noProof/>
        </w:rPr>
      </w:pPr>
    </w:p>
    <w:p w:rsidR="00720A50" w:rsidRDefault="00720A50" w:rsidP="00720A50">
      <w:pPr>
        <w:pStyle w:val="Ttulo1"/>
        <w:rPr>
          <w:noProof/>
        </w:rPr>
      </w:pPr>
      <w:r>
        <w:rPr>
          <w:noProof/>
        </w:rPr>
        <w:t>Crear la estructura del proyecto inicial</w:t>
      </w:r>
    </w:p>
    <w:p w:rsidR="00720A50" w:rsidRDefault="00720A50" w:rsidP="00720A50">
      <w:pPr>
        <w:pStyle w:val="Ttulo2"/>
        <w:rPr>
          <w:noProof/>
        </w:rPr>
      </w:pPr>
      <w:r>
        <w:rPr>
          <w:noProof/>
        </w:rPr>
        <w:t>Crear la solución</w:t>
      </w:r>
    </w:p>
    <w:p w:rsidR="00720A50" w:rsidRDefault="00182BC3" w:rsidP="00720A50">
      <w:pPr>
        <w:ind w:firstLine="0"/>
        <w:rPr>
          <w:noProof/>
        </w:rPr>
      </w:pPr>
      <w:r>
        <w:rPr>
          <w:noProof/>
        </w:rPr>
        <w:t>Crear una solución en blanco llamada MyPos, en el menú Archivo -&gt; nuevo -&gt; proyecto</w:t>
      </w:r>
    </w:p>
    <w:p w:rsidR="00182BC3" w:rsidRDefault="00182BC3" w:rsidP="00720A50">
      <w:pPr>
        <w:ind w:firstLine="0"/>
        <w:rPr>
          <w:noProof/>
        </w:rPr>
      </w:pPr>
      <w:r>
        <w:rPr>
          <w:noProof/>
          <w:lang w:val="en-US" w:eastAsia="en-US"/>
        </w:rPr>
        <w:lastRenderedPageBreak/>
        <w:drawing>
          <wp:inline distT="0" distB="0" distL="0" distR="0" wp14:anchorId="1846E82B" wp14:editId="1E46207B">
            <wp:extent cx="5731510" cy="3973830"/>
            <wp:effectExtent l="0" t="0" r="254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73830"/>
                    </a:xfrm>
                    <a:prstGeom prst="rect">
                      <a:avLst/>
                    </a:prstGeom>
                  </pic:spPr>
                </pic:pic>
              </a:graphicData>
            </a:graphic>
          </wp:inline>
        </w:drawing>
      </w:r>
    </w:p>
    <w:p w:rsidR="00182BC3" w:rsidRDefault="00182BC3" w:rsidP="00720A50">
      <w:pPr>
        <w:ind w:firstLine="0"/>
        <w:rPr>
          <w:noProof/>
        </w:rPr>
      </w:pPr>
    </w:p>
    <w:p w:rsidR="00182BC3" w:rsidRDefault="00182BC3" w:rsidP="00720A50">
      <w:pPr>
        <w:ind w:firstLine="0"/>
        <w:rPr>
          <w:noProof/>
        </w:rPr>
      </w:pPr>
      <w:r>
        <w:rPr>
          <w:noProof/>
        </w:rPr>
        <w:t>En el buscador escribir blanco y seleccionar solución en blanco en la lista que se despliega:</w:t>
      </w:r>
    </w:p>
    <w:p w:rsidR="00182BC3" w:rsidRDefault="00182BC3" w:rsidP="00720A50">
      <w:pPr>
        <w:ind w:firstLine="0"/>
        <w:rPr>
          <w:noProof/>
        </w:rPr>
      </w:pPr>
    </w:p>
    <w:p w:rsidR="00182BC3" w:rsidRDefault="00182BC3" w:rsidP="00720A50">
      <w:pPr>
        <w:ind w:firstLine="0"/>
        <w:rPr>
          <w:noProof/>
        </w:rPr>
      </w:pPr>
      <w:r>
        <w:rPr>
          <w:noProof/>
          <w:lang w:val="en-US" w:eastAsia="en-US"/>
        </w:rPr>
        <w:lastRenderedPageBreak/>
        <w:drawing>
          <wp:inline distT="0" distB="0" distL="0" distR="0" wp14:anchorId="7403E120" wp14:editId="38E4C449">
            <wp:extent cx="5731510" cy="3973830"/>
            <wp:effectExtent l="0" t="0" r="254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73830"/>
                    </a:xfrm>
                    <a:prstGeom prst="rect">
                      <a:avLst/>
                    </a:prstGeom>
                  </pic:spPr>
                </pic:pic>
              </a:graphicData>
            </a:graphic>
          </wp:inline>
        </w:drawing>
      </w:r>
    </w:p>
    <w:p w:rsidR="00182BC3" w:rsidRDefault="00182BC3" w:rsidP="00720A50">
      <w:pPr>
        <w:ind w:firstLine="0"/>
        <w:rPr>
          <w:noProof/>
        </w:rPr>
      </w:pPr>
      <w:r>
        <w:rPr>
          <w:noProof/>
        </w:rPr>
        <w:t xml:space="preserve">Hacer clic en el botón </w:t>
      </w:r>
      <w:r w:rsidRPr="00182BC3">
        <w:rPr>
          <w:b/>
          <w:i/>
          <w:noProof/>
        </w:rPr>
        <w:t>Siguiente</w:t>
      </w:r>
      <w:r>
        <w:rPr>
          <w:noProof/>
        </w:rPr>
        <w:t>:</w:t>
      </w:r>
    </w:p>
    <w:p w:rsidR="00182BC3" w:rsidRDefault="00182BC3" w:rsidP="00182BC3">
      <w:pPr>
        <w:pStyle w:val="Prrafodelista"/>
        <w:numPr>
          <w:ilvl w:val="0"/>
          <w:numId w:val="16"/>
        </w:numPr>
        <w:spacing w:line="276" w:lineRule="auto"/>
        <w:rPr>
          <w:noProof/>
        </w:rPr>
      </w:pPr>
      <w:r>
        <w:rPr>
          <w:noProof/>
        </w:rPr>
        <w:t xml:space="preserve">Colocar el nombre de la solución </w:t>
      </w:r>
      <w:r w:rsidRPr="00182BC3">
        <w:rPr>
          <w:b/>
          <w:i/>
          <w:noProof/>
        </w:rPr>
        <w:t>MyPos</w:t>
      </w:r>
      <w:r>
        <w:rPr>
          <w:noProof/>
        </w:rPr>
        <w:t xml:space="preserve"> </w:t>
      </w:r>
    </w:p>
    <w:p w:rsidR="00182BC3" w:rsidRDefault="00182BC3" w:rsidP="00182BC3">
      <w:pPr>
        <w:pStyle w:val="Prrafodelista"/>
        <w:numPr>
          <w:ilvl w:val="0"/>
          <w:numId w:val="16"/>
        </w:numPr>
        <w:spacing w:line="276" w:lineRule="auto"/>
        <w:rPr>
          <w:noProof/>
        </w:rPr>
      </w:pPr>
      <w:r>
        <w:rPr>
          <w:noProof/>
        </w:rPr>
        <w:t>Seleccionar la ubicación ddonde se creará la solución, es la ruta principal donde se clonó el proyecto, en este caso D:\dev\</w:t>
      </w:r>
    </w:p>
    <w:p w:rsidR="00182BC3" w:rsidRDefault="00182BC3" w:rsidP="00182BC3">
      <w:pPr>
        <w:pStyle w:val="Prrafodelista"/>
        <w:numPr>
          <w:ilvl w:val="0"/>
          <w:numId w:val="16"/>
        </w:numPr>
        <w:spacing w:line="276" w:lineRule="auto"/>
        <w:rPr>
          <w:noProof/>
        </w:rPr>
      </w:pPr>
      <w:r>
        <w:rPr>
          <w:noProof/>
        </w:rPr>
        <w:t xml:space="preserve">Clic en el botón </w:t>
      </w:r>
      <w:r w:rsidRPr="00182BC3">
        <w:rPr>
          <w:b/>
          <w:i/>
          <w:noProof/>
        </w:rPr>
        <w:t>Create</w:t>
      </w:r>
    </w:p>
    <w:p w:rsidR="00182BC3" w:rsidRDefault="00182BC3" w:rsidP="00720A50">
      <w:pPr>
        <w:ind w:firstLine="0"/>
      </w:pPr>
      <w:r>
        <w:rPr>
          <w:noProof/>
          <w:lang w:val="en-US" w:eastAsia="en-US"/>
        </w:rPr>
        <w:lastRenderedPageBreak/>
        <w:drawing>
          <wp:inline distT="0" distB="0" distL="0" distR="0" wp14:anchorId="584BB7E0" wp14:editId="62C7880E">
            <wp:extent cx="5731510" cy="3973830"/>
            <wp:effectExtent l="0" t="0" r="254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73830"/>
                    </a:xfrm>
                    <a:prstGeom prst="rect">
                      <a:avLst/>
                    </a:prstGeom>
                  </pic:spPr>
                </pic:pic>
              </a:graphicData>
            </a:graphic>
          </wp:inline>
        </w:drawing>
      </w:r>
    </w:p>
    <w:p w:rsidR="00182BC3" w:rsidRDefault="00182BC3" w:rsidP="00720A50">
      <w:pPr>
        <w:ind w:firstLine="0"/>
      </w:pPr>
      <w:r>
        <w:t>Se creará la solución y se muestra en el explorador de soluciones.</w:t>
      </w:r>
    </w:p>
    <w:p w:rsidR="00182BC3" w:rsidRDefault="00182BC3" w:rsidP="00720A50">
      <w:pPr>
        <w:ind w:firstLine="0"/>
      </w:pPr>
      <w:r>
        <w:rPr>
          <w:noProof/>
          <w:lang w:val="en-US" w:eastAsia="en-US"/>
        </w:rPr>
        <w:drawing>
          <wp:inline distT="0" distB="0" distL="0" distR="0" wp14:anchorId="07F7860E" wp14:editId="4231B242">
            <wp:extent cx="5731510" cy="312864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28645"/>
                    </a:xfrm>
                    <a:prstGeom prst="rect">
                      <a:avLst/>
                    </a:prstGeom>
                  </pic:spPr>
                </pic:pic>
              </a:graphicData>
            </a:graphic>
          </wp:inline>
        </w:drawing>
      </w:r>
    </w:p>
    <w:p w:rsidR="00182BC3" w:rsidRDefault="00182BC3" w:rsidP="00720A50">
      <w:pPr>
        <w:ind w:firstLine="0"/>
      </w:pPr>
      <w:r>
        <w:t>En la carpeta local se ve la creación de la solución:</w:t>
      </w:r>
    </w:p>
    <w:p w:rsidR="00182BC3" w:rsidRDefault="00182BC3" w:rsidP="00720A50">
      <w:pPr>
        <w:ind w:firstLine="0"/>
      </w:pPr>
    </w:p>
    <w:p w:rsidR="00182BC3" w:rsidRDefault="00182BC3" w:rsidP="00720A50">
      <w:pPr>
        <w:ind w:firstLine="0"/>
      </w:pPr>
      <w:r>
        <w:rPr>
          <w:noProof/>
          <w:lang w:val="en-US" w:eastAsia="en-US"/>
        </w:rPr>
        <w:lastRenderedPageBreak/>
        <w:drawing>
          <wp:inline distT="0" distB="0" distL="0" distR="0" wp14:anchorId="3A661C74" wp14:editId="1061EDD4">
            <wp:extent cx="5731510" cy="3104515"/>
            <wp:effectExtent l="0" t="0" r="254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p w:rsidR="00182BC3" w:rsidRDefault="00182BC3" w:rsidP="00720A50">
      <w:pPr>
        <w:ind w:firstLine="0"/>
      </w:pPr>
    </w:p>
    <w:p w:rsidR="00182BC3" w:rsidRDefault="00182BC3" w:rsidP="00182BC3">
      <w:pPr>
        <w:pStyle w:val="Ttulo2"/>
        <w:rPr>
          <w:noProof/>
        </w:rPr>
      </w:pPr>
      <w:r>
        <w:rPr>
          <w:noProof/>
        </w:rPr>
        <w:t>Crear el proyecto</w:t>
      </w:r>
      <w:r w:rsidR="00E21EB6">
        <w:rPr>
          <w:noProof/>
        </w:rPr>
        <w:t xml:space="preserve"> MyPos.Common.Entities</w:t>
      </w:r>
    </w:p>
    <w:p w:rsidR="00182BC3" w:rsidRDefault="00E21EB6" w:rsidP="00720A50">
      <w:pPr>
        <w:ind w:firstLine="0"/>
      </w:pPr>
      <w:r>
        <w:t>Este proyecto será una Class Library .NET Estándar, en la cual se almacenará las entidades que se utilizaran en las diferentes aplicaciones, tanto web como móviles.</w:t>
      </w:r>
    </w:p>
    <w:p w:rsidR="00F62ED2" w:rsidRDefault="00F62ED2" w:rsidP="00F62ED2">
      <w:pPr>
        <w:pStyle w:val="Prrafodelista"/>
        <w:numPr>
          <w:ilvl w:val="0"/>
          <w:numId w:val="18"/>
        </w:numPr>
      </w:pPr>
      <w:r>
        <w:t xml:space="preserve">Crear una carpeta para el proyecto con el nombre </w:t>
      </w:r>
      <w:r w:rsidRPr="00F62ED2">
        <w:rPr>
          <w:b/>
          <w:i/>
        </w:rPr>
        <w:t>Common</w:t>
      </w:r>
      <w:r>
        <w:t xml:space="preserve">  </w:t>
      </w:r>
    </w:p>
    <w:p w:rsidR="00F62ED2" w:rsidRDefault="00F62ED2" w:rsidP="00F62ED2">
      <w:pPr>
        <w:pStyle w:val="Prrafodelista"/>
        <w:numPr>
          <w:ilvl w:val="0"/>
          <w:numId w:val="18"/>
        </w:numPr>
      </w:pPr>
      <w:r>
        <w:t xml:space="preserve">Click derecho sobre la solución, Agregar, </w:t>
      </w:r>
    </w:p>
    <w:p w:rsidR="00F62ED2" w:rsidRDefault="00F62ED2" w:rsidP="00F62ED2">
      <w:pPr>
        <w:pStyle w:val="Prrafodelista"/>
        <w:numPr>
          <w:ilvl w:val="0"/>
          <w:numId w:val="18"/>
        </w:numPr>
      </w:pPr>
      <w:r>
        <w:t>Seleccionar Nueva Carpeta de soluciones.</w:t>
      </w:r>
    </w:p>
    <w:p w:rsidR="00F62ED2" w:rsidRPr="00F62ED2" w:rsidRDefault="00F62ED2" w:rsidP="00F62ED2">
      <w:pPr>
        <w:pStyle w:val="Prrafodelista"/>
        <w:numPr>
          <w:ilvl w:val="0"/>
          <w:numId w:val="18"/>
        </w:numPr>
      </w:pPr>
      <w:r>
        <w:t xml:space="preserve">Renombrar la carpeta con el nombre </w:t>
      </w:r>
      <w:r w:rsidRPr="00F62ED2">
        <w:rPr>
          <w:b/>
          <w:i/>
        </w:rPr>
        <w:t>Common</w:t>
      </w:r>
    </w:p>
    <w:p w:rsidR="00F62ED2" w:rsidRPr="00F62ED2" w:rsidRDefault="00F62ED2" w:rsidP="00F62ED2">
      <w:pPr>
        <w:pStyle w:val="Prrafodelista"/>
      </w:pPr>
      <w:r>
        <w:rPr>
          <w:noProof/>
          <w:lang w:val="en-US" w:eastAsia="en-US"/>
        </w:rPr>
        <w:lastRenderedPageBreak/>
        <w:drawing>
          <wp:inline distT="0" distB="0" distL="0" distR="0" wp14:anchorId="1ED7C288" wp14:editId="20763B53">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E21EB6" w:rsidRDefault="00E21EB6" w:rsidP="00E21EB6">
      <w:pPr>
        <w:pStyle w:val="Prrafodelista"/>
        <w:numPr>
          <w:ilvl w:val="0"/>
          <w:numId w:val="17"/>
        </w:numPr>
      </w:pPr>
      <w:r>
        <w:t xml:space="preserve">En el nombre de la </w:t>
      </w:r>
      <w:r w:rsidR="00F62ED2">
        <w:t>carpeta</w:t>
      </w:r>
      <w:r>
        <w:t xml:space="preserve"> hacer click derecho</w:t>
      </w:r>
    </w:p>
    <w:p w:rsidR="00E21EB6" w:rsidRDefault="00E21EB6" w:rsidP="00E21EB6">
      <w:pPr>
        <w:pStyle w:val="Prrafodelista"/>
        <w:numPr>
          <w:ilvl w:val="0"/>
          <w:numId w:val="17"/>
        </w:numPr>
      </w:pPr>
      <w:r>
        <w:t>Seleccionar agregar nuevo proyecto</w:t>
      </w:r>
    </w:p>
    <w:p w:rsidR="00E21EB6" w:rsidRDefault="00E21EB6" w:rsidP="00E21EB6">
      <w:pPr>
        <w:pStyle w:val="Prrafodelista"/>
        <w:numPr>
          <w:ilvl w:val="0"/>
          <w:numId w:val="17"/>
        </w:numPr>
      </w:pPr>
      <w:r>
        <w:t>En el buscador digitar .NET Standard</w:t>
      </w:r>
    </w:p>
    <w:p w:rsidR="00E21EB6" w:rsidRDefault="00E21EB6" w:rsidP="00F62ED2">
      <w:pPr>
        <w:pStyle w:val="Prrafodelista"/>
        <w:numPr>
          <w:ilvl w:val="0"/>
          <w:numId w:val="17"/>
        </w:numPr>
      </w:pPr>
      <w:r>
        <w:t>Seleccionar Biblioteca de clases (.Net Standard)</w:t>
      </w:r>
      <w:r w:rsidR="004E784B">
        <w:t xml:space="preserve"> para C#</w:t>
      </w:r>
    </w:p>
    <w:p w:rsidR="00E21EB6" w:rsidRDefault="00E21EB6" w:rsidP="00720A50">
      <w:pPr>
        <w:ind w:firstLine="0"/>
      </w:pPr>
      <w:r>
        <w:rPr>
          <w:noProof/>
          <w:lang w:val="en-US" w:eastAsia="en-US"/>
        </w:rPr>
        <w:drawing>
          <wp:inline distT="0" distB="0" distL="0" distR="0" wp14:anchorId="1AFD1775" wp14:editId="42FCF2DA">
            <wp:extent cx="5731510" cy="3973830"/>
            <wp:effectExtent l="0" t="0" r="254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73830"/>
                    </a:xfrm>
                    <a:prstGeom prst="rect">
                      <a:avLst/>
                    </a:prstGeom>
                  </pic:spPr>
                </pic:pic>
              </a:graphicData>
            </a:graphic>
          </wp:inline>
        </w:drawing>
      </w:r>
    </w:p>
    <w:p w:rsidR="00F804DE" w:rsidRDefault="00F804DE" w:rsidP="00F804DE">
      <w:pPr>
        <w:pStyle w:val="Prrafodelista"/>
        <w:numPr>
          <w:ilvl w:val="0"/>
          <w:numId w:val="17"/>
        </w:numPr>
      </w:pPr>
      <w:r>
        <w:lastRenderedPageBreak/>
        <w:t xml:space="preserve">Hacer clic en el botón </w:t>
      </w:r>
      <w:r w:rsidRPr="00F804DE">
        <w:rPr>
          <w:b/>
          <w:i/>
        </w:rPr>
        <w:t>Siguiente</w:t>
      </w:r>
    </w:p>
    <w:p w:rsidR="00F804DE" w:rsidRPr="00F62ED2" w:rsidRDefault="00F804DE" w:rsidP="00F804DE">
      <w:pPr>
        <w:pStyle w:val="Prrafodelista"/>
        <w:numPr>
          <w:ilvl w:val="0"/>
          <w:numId w:val="17"/>
        </w:numPr>
      </w:pPr>
      <w:r>
        <w:t xml:space="preserve">Colocar el nombre del proyecto </w:t>
      </w:r>
      <w:r w:rsidRPr="00F62ED2">
        <w:rPr>
          <w:b/>
          <w:i/>
          <w:noProof/>
        </w:rPr>
        <w:t>MyPos.Common.Entities</w:t>
      </w:r>
      <w:r w:rsidR="00F62ED2">
        <w:rPr>
          <w:b/>
          <w:i/>
          <w:noProof/>
        </w:rPr>
        <w:t xml:space="preserve"> </w:t>
      </w:r>
    </w:p>
    <w:p w:rsidR="00F62ED2" w:rsidRDefault="00F62ED2" w:rsidP="00F62ED2">
      <w:pPr>
        <w:pStyle w:val="Prrafodelista"/>
        <w:numPr>
          <w:ilvl w:val="0"/>
          <w:numId w:val="17"/>
        </w:numPr>
      </w:pPr>
      <w:r>
        <w:rPr>
          <w:noProof/>
        </w:rPr>
        <w:t xml:space="preserve">Colocar la ruta de almacenamiento local del proyecto </w:t>
      </w:r>
      <w:r w:rsidRPr="00F62ED2">
        <w:rPr>
          <w:b/>
          <w:i/>
          <w:noProof/>
        </w:rPr>
        <w:t>D:\dev\MyPos</w:t>
      </w:r>
      <w:r>
        <w:rPr>
          <w:noProof/>
        </w:rPr>
        <w:t xml:space="preserve"> </w:t>
      </w:r>
    </w:p>
    <w:p w:rsidR="00F62ED2" w:rsidRDefault="00F62ED2" w:rsidP="00F62ED2">
      <w:pPr>
        <w:pStyle w:val="Prrafodelista"/>
        <w:numPr>
          <w:ilvl w:val="0"/>
          <w:numId w:val="17"/>
        </w:numPr>
      </w:pPr>
      <w:r>
        <w:rPr>
          <w:noProof/>
        </w:rPr>
        <w:t xml:space="preserve">Click en el botón </w:t>
      </w:r>
      <w:r w:rsidRPr="00F62ED2">
        <w:rPr>
          <w:b/>
          <w:i/>
          <w:noProof/>
        </w:rPr>
        <w:t>Crear</w:t>
      </w:r>
      <w:r>
        <w:rPr>
          <w:noProof/>
        </w:rPr>
        <w:t xml:space="preserve"> </w:t>
      </w:r>
    </w:p>
    <w:p w:rsidR="00E21EB6" w:rsidRDefault="004E784B" w:rsidP="00720A50">
      <w:pPr>
        <w:ind w:firstLine="0"/>
      </w:pPr>
      <w:r>
        <w:rPr>
          <w:noProof/>
          <w:lang w:val="en-US" w:eastAsia="en-US"/>
        </w:rPr>
        <w:drawing>
          <wp:inline distT="0" distB="0" distL="0" distR="0" wp14:anchorId="32B61729" wp14:editId="07849D0D">
            <wp:extent cx="5731510" cy="312864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28645"/>
                    </a:xfrm>
                    <a:prstGeom prst="rect">
                      <a:avLst/>
                    </a:prstGeom>
                  </pic:spPr>
                </pic:pic>
              </a:graphicData>
            </a:graphic>
          </wp:inline>
        </w:drawing>
      </w:r>
    </w:p>
    <w:p w:rsidR="004E784B" w:rsidRDefault="004E784B" w:rsidP="00720A50">
      <w:pPr>
        <w:ind w:firstLine="0"/>
      </w:pPr>
    </w:p>
    <w:p w:rsidR="003E73CA" w:rsidRDefault="003E73CA" w:rsidP="003E73CA">
      <w:pPr>
        <w:pStyle w:val="Ttulo2"/>
        <w:rPr>
          <w:noProof/>
        </w:rPr>
      </w:pPr>
      <w:r>
        <w:rPr>
          <w:noProof/>
        </w:rPr>
        <w:t>Instalar la plantilla de proyecto AdminLTE</w:t>
      </w:r>
    </w:p>
    <w:p w:rsidR="003E73CA" w:rsidRPr="003E73CA" w:rsidRDefault="003E73CA" w:rsidP="003E73CA">
      <w:pPr>
        <w:numPr>
          <w:ilvl w:val="0"/>
          <w:numId w:val="23"/>
        </w:numPr>
        <w:shd w:val="clear" w:color="auto" w:fill="FFFFFF"/>
        <w:spacing w:before="100" w:beforeAutospacing="1" w:after="100" w:afterAutospacing="1" w:line="240" w:lineRule="auto"/>
        <w:rPr>
          <w:rFonts w:eastAsia="Times New Roman" w:cstheme="minorHAnsi"/>
          <w:color w:val="333333"/>
          <w:kern w:val="0"/>
          <w:lang w:val="en-US" w:eastAsia="en-US"/>
        </w:rPr>
      </w:pPr>
      <w:hyperlink r:id="rId25" w:tgtFrame="_blank" w:history="1">
        <w:r w:rsidRPr="003E73CA">
          <w:rPr>
            <w:rFonts w:eastAsia="Times New Roman" w:cstheme="minorHAnsi"/>
            <w:color w:val="0000FF"/>
            <w:kern w:val="0"/>
            <w:u w:val="single"/>
            <w:lang w:val="en-US" w:eastAsia="en-US"/>
          </w:rPr>
          <w:t>AdminLTE Demo</w:t>
        </w:r>
      </w:hyperlink>
    </w:p>
    <w:p w:rsidR="003E73CA" w:rsidRPr="003E73CA" w:rsidRDefault="003E73CA" w:rsidP="003E73CA">
      <w:pPr>
        <w:numPr>
          <w:ilvl w:val="0"/>
          <w:numId w:val="23"/>
        </w:numPr>
        <w:shd w:val="clear" w:color="auto" w:fill="FFFFFF"/>
        <w:spacing w:before="100" w:beforeAutospacing="1" w:after="100" w:afterAutospacing="1" w:line="240" w:lineRule="auto"/>
        <w:rPr>
          <w:rFonts w:eastAsia="Times New Roman" w:cstheme="minorHAnsi"/>
          <w:color w:val="333333"/>
          <w:kern w:val="0"/>
          <w:lang w:val="en-US" w:eastAsia="en-US"/>
        </w:rPr>
      </w:pPr>
      <w:hyperlink r:id="rId26" w:tgtFrame="_blank" w:history="1">
        <w:r w:rsidRPr="003E73CA">
          <w:rPr>
            <w:rFonts w:eastAsia="Times New Roman" w:cstheme="minorHAnsi"/>
            <w:color w:val="0000FF"/>
            <w:kern w:val="0"/>
            <w:u w:val="single"/>
            <w:lang w:val="en-US" w:eastAsia="en-US"/>
          </w:rPr>
          <w:t>AdminLTE Documentation</w:t>
        </w:r>
      </w:hyperlink>
    </w:p>
    <w:p w:rsidR="003E73CA" w:rsidRDefault="003E73CA" w:rsidP="00720A50">
      <w:pPr>
        <w:ind w:firstLine="0"/>
      </w:pPr>
      <w:r>
        <w:t>Para el proyecto back web (sección administrativa de la aplicación), utilizaremos la plantilla gratuita AdminLTE. Para Visual Studio 2019, se encuentra disponible descargándola de la siguiente ruta:</w:t>
      </w:r>
    </w:p>
    <w:p w:rsidR="003E73CA" w:rsidRDefault="003E73CA" w:rsidP="00720A50">
      <w:pPr>
        <w:ind w:firstLine="0"/>
      </w:pPr>
      <w:hyperlink r:id="rId27" w:history="1">
        <w:r>
          <w:rPr>
            <w:rStyle w:val="Hipervnculo"/>
          </w:rPr>
          <w:t>https://marketplace.visualstudio.com/items?itemName=c0shea.AdminLTETemplate</w:t>
        </w:r>
      </w:hyperlink>
    </w:p>
    <w:p w:rsidR="003E73CA" w:rsidRDefault="003E73CA" w:rsidP="00720A50">
      <w:pPr>
        <w:ind w:firstLine="0"/>
      </w:pPr>
      <w:r>
        <w:t>Se deben tener cerradas todas las instancias de visual studio.</w:t>
      </w:r>
    </w:p>
    <w:p w:rsidR="003E73CA" w:rsidRDefault="003E73CA" w:rsidP="003E73CA">
      <w:pPr>
        <w:pStyle w:val="Prrafodelista"/>
        <w:numPr>
          <w:ilvl w:val="0"/>
          <w:numId w:val="18"/>
        </w:numPr>
      </w:pPr>
      <w:r>
        <w:t>Ejecutar el instalador descargado</w:t>
      </w:r>
    </w:p>
    <w:p w:rsidR="003E73CA" w:rsidRDefault="003E73CA" w:rsidP="003E73CA">
      <w:pPr>
        <w:pStyle w:val="Prrafodelista"/>
        <w:numPr>
          <w:ilvl w:val="0"/>
          <w:numId w:val="18"/>
        </w:numPr>
      </w:pPr>
      <w:r>
        <w:t>Seleccionar la versión de Visual Studio 2019</w:t>
      </w:r>
    </w:p>
    <w:p w:rsidR="003E73CA" w:rsidRDefault="003E73CA" w:rsidP="00720A50">
      <w:pPr>
        <w:ind w:firstLine="0"/>
      </w:pPr>
      <w:r>
        <w:rPr>
          <w:noProof/>
          <w:lang w:val="en-US" w:eastAsia="en-US"/>
        </w:rPr>
        <w:lastRenderedPageBreak/>
        <w:drawing>
          <wp:inline distT="0" distB="0" distL="0" distR="0" wp14:anchorId="756A9820" wp14:editId="5EDCD747">
            <wp:extent cx="4152900" cy="3162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2900" cy="3162300"/>
                    </a:xfrm>
                    <a:prstGeom prst="rect">
                      <a:avLst/>
                    </a:prstGeom>
                  </pic:spPr>
                </pic:pic>
              </a:graphicData>
            </a:graphic>
          </wp:inline>
        </w:drawing>
      </w:r>
    </w:p>
    <w:p w:rsidR="003E73CA" w:rsidRDefault="003E73CA" w:rsidP="003E73CA">
      <w:pPr>
        <w:pStyle w:val="Prrafodelista"/>
        <w:numPr>
          <w:ilvl w:val="0"/>
          <w:numId w:val="18"/>
        </w:numPr>
      </w:pPr>
      <w:r>
        <w:t>Hacer click en Install</w:t>
      </w:r>
    </w:p>
    <w:p w:rsidR="003E73CA" w:rsidRDefault="003E73CA" w:rsidP="00720A50">
      <w:pPr>
        <w:ind w:firstLine="0"/>
      </w:pPr>
      <w:r>
        <w:rPr>
          <w:noProof/>
          <w:lang w:val="en-US" w:eastAsia="en-US"/>
        </w:rPr>
        <w:drawing>
          <wp:inline distT="0" distB="0" distL="0" distR="0" wp14:anchorId="671BF0A1" wp14:editId="1D39025C">
            <wp:extent cx="4152900" cy="3162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2900" cy="3162300"/>
                    </a:xfrm>
                    <a:prstGeom prst="rect">
                      <a:avLst/>
                    </a:prstGeom>
                  </pic:spPr>
                </pic:pic>
              </a:graphicData>
            </a:graphic>
          </wp:inline>
        </w:drawing>
      </w:r>
    </w:p>
    <w:p w:rsidR="003E73CA" w:rsidRDefault="003E73CA" w:rsidP="00720A50">
      <w:pPr>
        <w:ind w:firstLine="0"/>
      </w:pPr>
      <w:r>
        <w:rPr>
          <w:noProof/>
          <w:lang w:val="en-US" w:eastAsia="en-US"/>
        </w:rPr>
        <w:lastRenderedPageBreak/>
        <w:drawing>
          <wp:inline distT="0" distB="0" distL="0" distR="0" wp14:anchorId="04C99A07" wp14:editId="759FBCFB">
            <wp:extent cx="4152900" cy="3162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2900" cy="3162300"/>
                    </a:xfrm>
                    <a:prstGeom prst="rect">
                      <a:avLst/>
                    </a:prstGeom>
                  </pic:spPr>
                </pic:pic>
              </a:graphicData>
            </a:graphic>
          </wp:inline>
        </w:drawing>
      </w:r>
    </w:p>
    <w:p w:rsidR="003E73CA" w:rsidRDefault="003E73CA" w:rsidP="003E73CA">
      <w:pPr>
        <w:pStyle w:val="Prrafodelista"/>
        <w:numPr>
          <w:ilvl w:val="0"/>
          <w:numId w:val="18"/>
        </w:numPr>
      </w:pPr>
      <w:r>
        <w:t>Hacer click en Close</w:t>
      </w:r>
    </w:p>
    <w:p w:rsidR="003E73CA" w:rsidRDefault="003E73CA" w:rsidP="00720A50">
      <w:pPr>
        <w:ind w:firstLine="0"/>
      </w:pPr>
    </w:p>
    <w:p w:rsidR="003E73CA" w:rsidRDefault="003E73CA" w:rsidP="003E73CA">
      <w:pPr>
        <w:pStyle w:val="Ttulo2"/>
        <w:rPr>
          <w:noProof/>
        </w:rPr>
      </w:pPr>
      <w:r>
        <w:rPr>
          <w:noProof/>
        </w:rPr>
        <w:t>Crear el proyecto MyPos.Web.BackEnd</w:t>
      </w:r>
    </w:p>
    <w:p w:rsidR="00675733" w:rsidRDefault="00675733" w:rsidP="00675733">
      <w:pPr>
        <w:ind w:firstLine="0"/>
      </w:pPr>
      <w:r>
        <w:t>Sección administrativa de la aplicación.</w:t>
      </w:r>
    </w:p>
    <w:p w:rsidR="003E73CA" w:rsidRDefault="003E73CA" w:rsidP="003E73CA">
      <w:pPr>
        <w:pStyle w:val="Prrafodelista"/>
        <w:numPr>
          <w:ilvl w:val="0"/>
          <w:numId w:val="18"/>
        </w:numPr>
      </w:pPr>
      <w:r>
        <w:t xml:space="preserve">Crear una carpeta para el proyecto con el nombre </w:t>
      </w:r>
      <w:r>
        <w:rPr>
          <w:b/>
          <w:i/>
        </w:rPr>
        <w:t>Web</w:t>
      </w:r>
      <w:r>
        <w:t xml:space="preserve">  </w:t>
      </w:r>
    </w:p>
    <w:p w:rsidR="003E73CA" w:rsidRDefault="003E73CA" w:rsidP="003E73CA">
      <w:pPr>
        <w:pStyle w:val="Prrafodelista"/>
        <w:numPr>
          <w:ilvl w:val="0"/>
          <w:numId w:val="18"/>
        </w:numPr>
      </w:pPr>
      <w:r>
        <w:t xml:space="preserve">Click derecho sobre la solución, Agregar, </w:t>
      </w:r>
    </w:p>
    <w:p w:rsidR="003E73CA" w:rsidRDefault="003E73CA" w:rsidP="003E73CA">
      <w:pPr>
        <w:pStyle w:val="Prrafodelista"/>
        <w:numPr>
          <w:ilvl w:val="0"/>
          <w:numId w:val="18"/>
        </w:numPr>
      </w:pPr>
      <w:r>
        <w:t>Seleccionar Nueva Carpeta de soluciones.</w:t>
      </w:r>
    </w:p>
    <w:p w:rsidR="003E73CA" w:rsidRPr="00F62ED2" w:rsidRDefault="003E73CA" w:rsidP="003E73CA">
      <w:pPr>
        <w:pStyle w:val="Prrafodelista"/>
        <w:numPr>
          <w:ilvl w:val="0"/>
          <w:numId w:val="18"/>
        </w:numPr>
      </w:pPr>
      <w:r>
        <w:t xml:space="preserve">Renombrar la carpeta con el nombre </w:t>
      </w:r>
      <w:r>
        <w:rPr>
          <w:b/>
          <w:i/>
        </w:rPr>
        <w:t>Web</w:t>
      </w:r>
    </w:p>
    <w:p w:rsidR="003E73CA" w:rsidRDefault="003E73CA" w:rsidP="00720A50">
      <w:pPr>
        <w:ind w:firstLine="0"/>
      </w:pPr>
      <w:r>
        <w:rPr>
          <w:noProof/>
          <w:lang w:val="en-US" w:eastAsia="en-US"/>
        </w:rPr>
        <w:lastRenderedPageBreak/>
        <w:drawing>
          <wp:inline distT="0" distB="0" distL="0" distR="0" wp14:anchorId="70AA9828" wp14:editId="5B9C25B9">
            <wp:extent cx="5731510" cy="312864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8645"/>
                    </a:xfrm>
                    <a:prstGeom prst="rect">
                      <a:avLst/>
                    </a:prstGeom>
                  </pic:spPr>
                </pic:pic>
              </a:graphicData>
            </a:graphic>
          </wp:inline>
        </w:drawing>
      </w:r>
    </w:p>
    <w:p w:rsidR="003E73CA" w:rsidRDefault="003E73CA" w:rsidP="003E73CA">
      <w:pPr>
        <w:pStyle w:val="Prrafodelista"/>
        <w:numPr>
          <w:ilvl w:val="0"/>
          <w:numId w:val="17"/>
        </w:numPr>
      </w:pPr>
      <w:r>
        <w:t>En el nombre de la carpeta Web hacer click derecho</w:t>
      </w:r>
    </w:p>
    <w:p w:rsidR="003E73CA" w:rsidRDefault="003E73CA" w:rsidP="003E73CA">
      <w:pPr>
        <w:pStyle w:val="Prrafodelista"/>
        <w:numPr>
          <w:ilvl w:val="0"/>
          <w:numId w:val="17"/>
        </w:numPr>
      </w:pPr>
      <w:r>
        <w:t>Seleccionar agregar nuevo proyecto</w:t>
      </w:r>
    </w:p>
    <w:p w:rsidR="003E73CA" w:rsidRDefault="00675733" w:rsidP="00720A50">
      <w:pPr>
        <w:ind w:firstLine="0"/>
      </w:pPr>
      <w:r>
        <w:rPr>
          <w:noProof/>
          <w:lang w:val="en-US" w:eastAsia="en-US"/>
        </w:rPr>
        <w:drawing>
          <wp:inline distT="0" distB="0" distL="0" distR="0" wp14:anchorId="5C0EB051" wp14:editId="0D4A6755">
            <wp:extent cx="5731510" cy="3973830"/>
            <wp:effectExtent l="0" t="0" r="254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73830"/>
                    </a:xfrm>
                    <a:prstGeom prst="rect">
                      <a:avLst/>
                    </a:prstGeom>
                  </pic:spPr>
                </pic:pic>
              </a:graphicData>
            </a:graphic>
          </wp:inline>
        </w:drawing>
      </w:r>
    </w:p>
    <w:p w:rsidR="00675733" w:rsidRDefault="00675733" w:rsidP="00675733">
      <w:pPr>
        <w:pStyle w:val="Prrafodelista"/>
        <w:numPr>
          <w:ilvl w:val="0"/>
          <w:numId w:val="17"/>
        </w:numPr>
      </w:pPr>
      <w:r>
        <w:t xml:space="preserve">Selecionar </w:t>
      </w:r>
      <w:r w:rsidRPr="00675733">
        <w:rPr>
          <w:b/>
          <w:i/>
        </w:rPr>
        <w:t>AdminLTE Template</w:t>
      </w:r>
      <w:r>
        <w:t>.</w:t>
      </w:r>
    </w:p>
    <w:p w:rsidR="00675733" w:rsidRDefault="00675733" w:rsidP="00675733">
      <w:pPr>
        <w:pStyle w:val="Prrafodelista"/>
        <w:numPr>
          <w:ilvl w:val="0"/>
          <w:numId w:val="17"/>
        </w:numPr>
      </w:pPr>
      <w:r>
        <w:t xml:space="preserve">Hacer click en el botón </w:t>
      </w:r>
      <w:r w:rsidRPr="00675733">
        <w:rPr>
          <w:b/>
          <w:i/>
        </w:rPr>
        <w:t>Siguiente</w:t>
      </w:r>
    </w:p>
    <w:p w:rsidR="00675733" w:rsidRDefault="00675733" w:rsidP="00720A50">
      <w:pPr>
        <w:ind w:firstLine="0"/>
      </w:pPr>
    </w:p>
    <w:p w:rsidR="00675733" w:rsidRDefault="00675733" w:rsidP="00720A50">
      <w:pPr>
        <w:ind w:firstLine="0"/>
      </w:pPr>
    </w:p>
    <w:p w:rsidR="004E784B" w:rsidRDefault="004E784B" w:rsidP="004E784B">
      <w:pPr>
        <w:pStyle w:val="Ttulo2"/>
        <w:rPr>
          <w:noProof/>
        </w:rPr>
      </w:pPr>
      <w:r>
        <w:rPr>
          <w:noProof/>
        </w:rPr>
        <w:t>Crear el proyecto MyPos.Web</w:t>
      </w:r>
    </w:p>
    <w:p w:rsidR="004E784B" w:rsidRDefault="004E784B" w:rsidP="004E784B">
      <w:pPr>
        <w:pStyle w:val="Prrafodelista"/>
        <w:numPr>
          <w:ilvl w:val="0"/>
          <w:numId w:val="18"/>
        </w:numPr>
      </w:pPr>
      <w:r>
        <w:t xml:space="preserve">Crear una carpeta para el proyecto con el nombre </w:t>
      </w:r>
      <w:r>
        <w:rPr>
          <w:b/>
          <w:i/>
        </w:rPr>
        <w:t>Web</w:t>
      </w:r>
      <w:r>
        <w:t xml:space="preserve">  </w:t>
      </w:r>
    </w:p>
    <w:p w:rsidR="004E784B" w:rsidRDefault="004E784B" w:rsidP="004E784B">
      <w:pPr>
        <w:pStyle w:val="Prrafodelista"/>
        <w:numPr>
          <w:ilvl w:val="0"/>
          <w:numId w:val="18"/>
        </w:numPr>
      </w:pPr>
      <w:r>
        <w:t xml:space="preserve">Click derecho sobre la solución, Agregar, </w:t>
      </w:r>
    </w:p>
    <w:p w:rsidR="004E784B" w:rsidRDefault="004E784B" w:rsidP="004E784B">
      <w:pPr>
        <w:pStyle w:val="Prrafodelista"/>
        <w:numPr>
          <w:ilvl w:val="0"/>
          <w:numId w:val="18"/>
        </w:numPr>
      </w:pPr>
      <w:r>
        <w:t>Seleccionar Nueva Carpeta de soluciones.</w:t>
      </w:r>
    </w:p>
    <w:p w:rsidR="004E784B" w:rsidRPr="00F62ED2" w:rsidRDefault="004E784B" w:rsidP="004E784B">
      <w:pPr>
        <w:pStyle w:val="Prrafodelista"/>
        <w:numPr>
          <w:ilvl w:val="0"/>
          <w:numId w:val="18"/>
        </w:numPr>
      </w:pPr>
      <w:r>
        <w:t xml:space="preserve">Renombrar la carpeta con el nombre </w:t>
      </w:r>
      <w:r>
        <w:rPr>
          <w:b/>
          <w:i/>
        </w:rPr>
        <w:t>Web</w:t>
      </w:r>
    </w:p>
    <w:p w:rsidR="004E784B" w:rsidRDefault="004E784B" w:rsidP="00720A50">
      <w:pPr>
        <w:ind w:firstLine="0"/>
      </w:pPr>
      <w:r>
        <w:rPr>
          <w:noProof/>
          <w:lang w:val="en-US" w:eastAsia="en-US"/>
        </w:rPr>
        <w:drawing>
          <wp:inline distT="0" distB="0" distL="0" distR="0" wp14:anchorId="705E0F5B" wp14:editId="59F22F28">
            <wp:extent cx="5731510" cy="3128645"/>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8645"/>
                    </a:xfrm>
                    <a:prstGeom prst="rect">
                      <a:avLst/>
                    </a:prstGeom>
                  </pic:spPr>
                </pic:pic>
              </a:graphicData>
            </a:graphic>
          </wp:inline>
        </w:drawing>
      </w:r>
    </w:p>
    <w:p w:rsidR="004E784B" w:rsidRDefault="004E784B" w:rsidP="004E784B">
      <w:pPr>
        <w:pStyle w:val="Prrafodelista"/>
        <w:numPr>
          <w:ilvl w:val="0"/>
          <w:numId w:val="17"/>
        </w:numPr>
      </w:pPr>
      <w:r>
        <w:t>En el nombre de la carpeta Web hacer click derecho</w:t>
      </w:r>
    </w:p>
    <w:p w:rsidR="004E784B" w:rsidRDefault="004E784B" w:rsidP="004E784B">
      <w:pPr>
        <w:pStyle w:val="Prrafodelista"/>
        <w:numPr>
          <w:ilvl w:val="0"/>
          <w:numId w:val="17"/>
        </w:numPr>
      </w:pPr>
      <w:r>
        <w:t>Seleccionar agregar nuevo proyecto</w:t>
      </w:r>
    </w:p>
    <w:p w:rsidR="004E784B" w:rsidRDefault="00656DAF" w:rsidP="00720A50">
      <w:pPr>
        <w:ind w:firstLine="0"/>
      </w:pPr>
      <w:r>
        <w:rPr>
          <w:noProof/>
          <w:lang w:val="en-US" w:eastAsia="en-US"/>
        </w:rPr>
        <w:lastRenderedPageBreak/>
        <w:drawing>
          <wp:inline distT="0" distB="0" distL="0" distR="0" wp14:anchorId="45B6A268" wp14:editId="7CA0F7FF">
            <wp:extent cx="5731510" cy="3973830"/>
            <wp:effectExtent l="0" t="0" r="254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73830"/>
                    </a:xfrm>
                    <a:prstGeom prst="rect">
                      <a:avLst/>
                    </a:prstGeom>
                  </pic:spPr>
                </pic:pic>
              </a:graphicData>
            </a:graphic>
          </wp:inline>
        </w:drawing>
      </w:r>
    </w:p>
    <w:p w:rsidR="00656DAF" w:rsidRDefault="00656DAF" w:rsidP="00720A50">
      <w:pPr>
        <w:ind w:firstLine="0"/>
      </w:pPr>
    </w:p>
    <w:p w:rsidR="00656DAF" w:rsidRDefault="00656DAF" w:rsidP="00720A50">
      <w:pPr>
        <w:ind w:firstLine="0"/>
      </w:pPr>
    </w:p>
    <w:p w:rsidR="00656DAF" w:rsidRDefault="00656DAF" w:rsidP="00720A50">
      <w:pPr>
        <w:ind w:firstLine="0"/>
      </w:pPr>
      <w:r>
        <w:rPr>
          <w:noProof/>
          <w:lang w:val="en-US" w:eastAsia="en-US"/>
        </w:rPr>
        <w:drawing>
          <wp:inline distT="0" distB="0" distL="0" distR="0" wp14:anchorId="455CF727" wp14:editId="60EC6887">
            <wp:extent cx="5731510" cy="3973830"/>
            <wp:effectExtent l="0" t="0" r="254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73830"/>
                    </a:xfrm>
                    <a:prstGeom prst="rect">
                      <a:avLst/>
                    </a:prstGeom>
                  </pic:spPr>
                </pic:pic>
              </a:graphicData>
            </a:graphic>
          </wp:inline>
        </w:drawing>
      </w:r>
    </w:p>
    <w:p w:rsidR="00656DAF" w:rsidRDefault="00656DAF" w:rsidP="00720A50">
      <w:pPr>
        <w:ind w:firstLine="0"/>
      </w:pPr>
    </w:p>
    <w:p w:rsidR="00656DAF" w:rsidRDefault="00656DAF" w:rsidP="00720A50">
      <w:pPr>
        <w:ind w:firstLine="0"/>
      </w:pPr>
    </w:p>
    <w:p w:rsidR="00656DAF" w:rsidRDefault="00656DAF" w:rsidP="00720A50">
      <w:pPr>
        <w:ind w:firstLine="0"/>
      </w:pPr>
    </w:p>
    <w:p w:rsidR="00656DAF" w:rsidRDefault="00656DAF" w:rsidP="00720A50">
      <w:pPr>
        <w:ind w:firstLine="0"/>
      </w:pPr>
      <w:r>
        <w:rPr>
          <w:noProof/>
          <w:lang w:val="en-US" w:eastAsia="en-US"/>
        </w:rPr>
        <w:drawing>
          <wp:inline distT="0" distB="0" distL="0" distR="0" wp14:anchorId="3E8A2355" wp14:editId="3890B81A">
            <wp:extent cx="5731510" cy="3973830"/>
            <wp:effectExtent l="0" t="0" r="254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73830"/>
                    </a:xfrm>
                    <a:prstGeom prst="rect">
                      <a:avLst/>
                    </a:prstGeom>
                  </pic:spPr>
                </pic:pic>
              </a:graphicData>
            </a:graphic>
          </wp:inline>
        </w:drawing>
      </w:r>
    </w:p>
    <w:p w:rsidR="00656DAF" w:rsidRDefault="00656DAF" w:rsidP="00720A50">
      <w:pPr>
        <w:ind w:firstLine="0"/>
      </w:pPr>
    </w:p>
    <w:p w:rsidR="00656DAF" w:rsidRDefault="00656DAF" w:rsidP="00720A50">
      <w:pPr>
        <w:ind w:firstLine="0"/>
      </w:pPr>
    </w:p>
    <w:p w:rsidR="00656DAF" w:rsidRDefault="00656DAF" w:rsidP="00720A50">
      <w:pPr>
        <w:ind w:firstLine="0"/>
      </w:pPr>
      <w:r>
        <w:rPr>
          <w:noProof/>
          <w:lang w:val="en-US" w:eastAsia="en-US"/>
        </w:rPr>
        <w:lastRenderedPageBreak/>
        <w:drawing>
          <wp:inline distT="0" distB="0" distL="0" distR="0" wp14:anchorId="4957AD80" wp14:editId="23C25A52">
            <wp:extent cx="5731510" cy="322389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656DAF" w:rsidRDefault="00656DAF" w:rsidP="00720A50">
      <w:pPr>
        <w:ind w:firstLine="0"/>
      </w:pPr>
    </w:p>
    <w:p w:rsidR="00656DAF" w:rsidRDefault="00656DAF" w:rsidP="00720A50">
      <w:pPr>
        <w:ind w:firstLine="0"/>
      </w:pPr>
      <w:r>
        <w:rPr>
          <w:noProof/>
          <w:lang w:val="en-US" w:eastAsia="en-US"/>
        </w:rPr>
        <w:drawing>
          <wp:inline distT="0" distB="0" distL="0" distR="0" wp14:anchorId="7998BF56" wp14:editId="75EFCEA7">
            <wp:extent cx="5731510" cy="3104515"/>
            <wp:effectExtent l="0" t="0" r="254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p w:rsidR="00656DAF" w:rsidRDefault="00656DAF" w:rsidP="00720A50">
      <w:pPr>
        <w:ind w:firstLine="0"/>
      </w:pPr>
    </w:p>
    <w:p w:rsidR="00656DAF" w:rsidRDefault="00656DAF" w:rsidP="00720A50">
      <w:pPr>
        <w:ind w:firstLine="0"/>
      </w:pPr>
    </w:p>
    <w:p w:rsidR="009E505D" w:rsidRDefault="009E505D" w:rsidP="009E505D">
      <w:pPr>
        <w:pStyle w:val="Ttulo2"/>
        <w:rPr>
          <w:noProof/>
        </w:rPr>
      </w:pPr>
      <w:r>
        <w:rPr>
          <w:noProof/>
        </w:rPr>
        <w:lastRenderedPageBreak/>
        <w:t>Crear la base de datos</w:t>
      </w:r>
    </w:p>
    <w:p w:rsidR="00656DAF" w:rsidRDefault="009E505D" w:rsidP="009E505D">
      <w:pPr>
        <w:ind w:firstLine="0"/>
      </w:pPr>
      <w:r>
        <w:t>Nota: En este proyecto trabajaremos con Entity Framework Code First, si desea trabajar Entity Framework</w:t>
      </w:r>
      <w:r w:rsidRPr="009E505D">
        <w:t xml:space="preserve"> </w:t>
      </w:r>
      <w:r>
        <w:t>D</w:t>
      </w:r>
      <w:r w:rsidRPr="009E505D">
        <w:t xml:space="preserve">atabase </w:t>
      </w:r>
      <w:r>
        <w:t>F</w:t>
      </w:r>
      <w:r w:rsidRPr="009E505D">
        <w:t>irst</w:t>
      </w:r>
      <w:r>
        <w:t>, le recomiendo este artículo: https://docs.microsoft.com/en-us/ef/core/get- Iniciado / aspnetcore / existente-db</w:t>
      </w:r>
    </w:p>
    <w:p w:rsidR="009E505D" w:rsidRDefault="009E505D" w:rsidP="009E505D">
      <w:pPr>
        <w:ind w:firstLine="0"/>
      </w:pPr>
    </w:p>
    <w:p w:rsidR="008F641B" w:rsidRDefault="008F641B" w:rsidP="009E505D">
      <w:pPr>
        <w:ind w:firstLine="0"/>
      </w:pPr>
    </w:p>
    <w:p w:rsidR="008F641B" w:rsidRDefault="008F641B" w:rsidP="009E505D">
      <w:pPr>
        <w:ind w:firstLine="0"/>
      </w:pPr>
      <w:r>
        <w:rPr>
          <w:noProof/>
          <w:lang w:val="en-US" w:eastAsia="en-US"/>
        </w:rPr>
        <w:drawing>
          <wp:inline distT="0" distB="0" distL="0" distR="0" wp14:anchorId="1D0B87FC" wp14:editId="370F31BD">
            <wp:extent cx="5731510" cy="312864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28645"/>
                    </a:xfrm>
                    <a:prstGeom prst="rect">
                      <a:avLst/>
                    </a:prstGeom>
                  </pic:spPr>
                </pic:pic>
              </a:graphicData>
            </a:graphic>
          </wp:inline>
        </w:drawing>
      </w:r>
    </w:p>
    <w:p w:rsidR="008F641B" w:rsidRDefault="008F641B" w:rsidP="009E505D">
      <w:pPr>
        <w:ind w:firstLine="0"/>
      </w:pPr>
    </w:p>
    <w:p w:rsidR="008F641B" w:rsidRDefault="008F641B" w:rsidP="009E505D">
      <w:pPr>
        <w:ind w:firstLine="0"/>
      </w:pPr>
      <w:r>
        <w:rPr>
          <w:noProof/>
          <w:lang w:val="en-US" w:eastAsia="en-US"/>
        </w:rPr>
        <w:lastRenderedPageBreak/>
        <w:drawing>
          <wp:inline distT="0" distB="0" distL="0" distR="0" wp14:anchorId="5816A323" wp14:editId="171175E0">
            <wp:extent cx="5731510" cy="312864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28645"/>
                    </a:xfrm>
                    <a:prstGeom prst="rect">
                      <a:avLst/>
                    </a:prstGeom>
                  </pic:spPr>
                </pic:pic>
              </a:graphicData>
            </a:graphic>
          </wp:inline>
        </w:drawing>
      </w:r>
    </w:p>
    <w:p w:rsidR="008F641B" w:rsidRDefault="008F641B" w:rsidP="009E505D">
      <w:pPr>
        <w:ind w:firstLine="0"/>
      </w:pPr>
    </w:p>
    <w:p w:rsidR="008F641B" w:rsidRDefault="008F641B" w:rsidP="009E505D">
      <w:pPr>
        <w:ind w:firstLine="0"/>
      </w:pPr>
    </w:p>
    <w:p w:rsidR="008F641B" w:rsidRPr="00127BB4" w:rsidRDefault="008F641B" w:rsidP="00127BB4">
      <w:pPr>
        <w:numPr>
          <w:ilvl w:val="0"/>
          <w:numId w:val="19"/>
        </w:numPr>
        <w:spacing w:line="240" w:lineRule="auto"/>
        <w:textAlignment w:val="baseline"/>
        <w:rPr>
          <w:rFonts w:eastAsia="Times New Roman" w:cstheme="minorHAnsi"/>
          <w:color w:val="000000"/>
          <w:kern w:val="0"/>
          <w:lang w:val="en-US" w:eastAsia="en-US"/>
        </w:rPr>
      </w:pPr>
      <w:r w:rsidRPr="00127BB4">
        <w:rPr>
          <w:rFonts w:eastAsia="Times New Roman" w:cstheme="minorHAnsi"/>
          <w:color w:val="000000"/>
          <w:kern w:val="0"/>
          <w:lang w:val="en-US" w:eastAsia="en-US"/>
        </w:rPr>
        <w:t>Create the ProductGroup class:</w:t>
      </w:r>
    </w:p>
    <w:p w:rsidR="008F641B" w:rsidRDefault="008F641B" w:rsidP="008F641B">
      <w:pPr>
        <w:ind w:firstLine="0"/>
      </w:pPr>
    </w:p>
    <w:p w:rsidR="008F641B" w:rsidRDefault="008F641B" w:rsidP="008F641B">
      <w:pPr>
        <w:ind w:firstLine="0"/>
      </w:pPr>
      <w:r>
        <w:rPr>
          <w:noProof/>
          <w:lang w:val="en-US" w:eastAsia="en-US"/>
        </w:rPr>
        <w:drawing>
          <wp:inline distT="0" distB="0" distL="0" distR="0" wp14:anchorId="4607DE35" wp14:editId="7117F454">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8F641B" w:rsidRDefault="008F641B" w:rsidP="008F641B">
      <w:pPr>
        <w:ind w:firstLine="0"/>
      </w:pPr>
    </w:p>
    <w:p w:rsidR="008F641B" w:rsidRDefault="008F641B" w:rsidP="008F641B">
      <w:pPr>
        <w:ind w:firstLine="0"/>
      </w:pPr>
      <w:r>
        <w:rPr>
          <w:noProof/>
          <w:lang w:val="en-US" w:eastAsia="en-US"/>
        </w:rPr>
        <w:lastRenderedPageBreak/>
        <w:drawing>
          <wp:inline distT="0" distB="0" distL="0" distR="0" wp14:anchorId="00AA5D4D" wp14:editId="7E8DA71B">
            <wp:extent cx="5731510" cy="3977640"/>
            <wp:effectExtent l="0" t="0" r="254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77640"/>
                    </a:xfrm>
                    <a:prstGeom prst="rect">
                      <a:avLst/>
                    </a:prstGeom>
                  </pic:spPr>
                </pic:pic>
              </a:graphicData>
            </a:graphic>
          </wp:inline>
        </w:drawing>
      </w:r>
    </w:p>
    <w:p w:rsidR="008F641B" w:rsidRDefault="008F641B" w:rsidP="008F641B">
      <w:pPr>
        <w:ind w:firstLine="0"/>
      </w:pPr>
    </w:p>
    <w:p w:rsidR="00127BB4" w:rsidRDefault="00127BB4" w:rsidP="008F641B">
      <w:pPr>
        <w:ind w:firstLine="0"/>
      </w:pP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System.ComponentModel.DataAnnotations;</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namespace</w:t>
      </w:r>
      <w:r>
        <w:rPr>
          <w:rFonts w:ascii="Consolas" w:hAnsi="Consolas" w:cs="Consolas"/>
          <w:color w:val="000000"/>
          <w:kern w:val="0"/>
          <w:sz w:val="19"/>
          <w:szCs w:val="19"/>
          <w:lang w:val="en-US"/>
        </w:rPr>
        <w:t xml:space="preserve"> MyPos.Web.Data.Entities</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class</w:t>
      </w:r>
      <w:r>
        <w:rPr>
          <w:rFonts w:ascii="Consolas" w:hAnsi="Consolas" w:cs="Consolas"/>
          <w:color w:val="000000"/>
          <w:kern w:val="0"/>
          <w:sz w:val="19"/>
          <w:szCs w:val="19"/>
          <w:lang w:val="en-US"/>
        </w:rPr>
        <w:t xml:space="preserve"> </w:t>
      </w:r>
      <w:r>
        <w:rPr>
          <w:rFonts w:ascii="Consolas" w:hAnsi="Consolas" w:cs="Consolas"/>
          <w:color w:val="2B91AF"/>
          <w:kern w:val="0"/>
          <w:sz w:val="19"/>
          <w:szCs w:val="19"/>
          <w:lang w:val="en-US"/>
        </w:rPr>
        <w:t>ProductGroup</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w:t>
      </w:r>
      <w:r>
        <w:rPr>
          <w:rFonts w:ascii="Consolas" w:hAnsi="Consolas" w:cs="Consolas"/>
          <w:color w:val="808080"/>
          <w:kern w:val="0"/>
          <w:sz w:val="19"/>
          <w:szCs w:val="19"/>
          <w:lang w:val="en-US"/>
        </w:rPr>
        <w:t>&lt;summary&gt;</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Id del grupo de productos</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w:t>
      </w:r>
      <w:r>
        <w:rPr>
          <w:rFonts w:ascii="Consolas" w:hAnsi="Consolas" w:cs="Consolas"/>
          <w:color w:val="808080"/>
          <w:kern w:val="0"/>
          <w:sz w:val="19"/>
          <w:szCs w:val="19"/>
          <w:lang w:val="en-US"/>
        </w:rPr>
        <w:t>&lt;/summary&gt;</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000000"/>
          <w:kern w:val="0"/>
          <w:sz w:val="19"/>
          <w:szCs w:val="19"/>
          <w:lang w:val="en-US"/>
        </w:rPr>
        <w:t xml:space="preserve"> Id { </w:t>
      </w:r>
      <w:r>
        <w:rPr>
          <w:rFonts w:ascii="Consolas" w:hAnsi="Consolas" w:cs="Consolas"/>
          <w:color w:val="0000FF"/>
          <w:kern w:val="0"/>
          <w:sz w:val="19"/>
          <w:szCs w:val="19"/>
          <w:lang w:val="en-US"/>
        </w:rPr>
        <w:t>get</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000000"/>
          <w:kern w:val="0"/>
          <w:sz w:val="19"/>
          <w:szCs w:val="19"/>
          <w:lang w:val="en-US"/>
        </w:rPr>
        <w:t>; }</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27BB4" w:rsidRP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Pr>
          <w:rFonts w:ascii="Consolas" w:hAnsi="Consolas" w:cs="Consolas"/>
          <w:color w:val="000000"/>
          <w:kern w:val="0"/>
          <w:sz w:val="19"/>
          <w:szCs w:val="19"/>
          <w:lang w:val="en-US"/>
        </w:rPr>
        <w:t xml:space="preserve">        </w:t>
      </w:r>
      <w:r w:rsidRPr="00127BB4">
        <w:rPr>
          <w:rFonts w:ascii="Consolas" w:hAnsi="Consolas" w:cs="Consolas"/>
          <w:color w:val="808080"/>
          <w:kern w:val="0"/>
          <w:sz w:val="19"/>
          <w:szCs w:val="19"/>
          <w:lang w:val="es-CO"/>
        </w:rPr>
        <w:t>///</w:t>
      </w:r>
      <w:r w:rsidRPr="00127BB4">
        <w:rPr>
          <w:rFonts w:ascii="Consolas" w:hAnsi="Consolas" w:cs="Consolas"/>
          <w:color w:val="008000"/>
          <w:kern w:val="0"/>
          <w:sz w:val="19"/>
          <w:szCs w:val="19"/>
          <w:lang w:val="es-CO"/>
        </w:rPr>
        <w:t xml:space="preserve"> </w:t>
      </w:r>
      <w:r w:rsidRPr="00127BB4">
        <w:rPr>
          <w:rFonts w:ascii="Consolas" w:hAnsi="Consolas" w:cs="Consolas"/>
          <w:color w:val="808080"/>
          <w:kern w:val="0"/>
          <w:sz w:val="19"/>
          <w:szCs w:val="19"/>
          <w:lang w:val="es-CO"/>
        </w:rPr>
        <w:t>&lt;summary&gt;</w:t>
      </w:r>
    </w:p>
    <w:p w:rsidR="00127BB4" w:rsidRP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sidRPr="00127BB4">
        <w:rPr>
          <w:rFonts w:ascii="Consolas" w:hAnsi="Consolas" w:cs="Consolas"/>
          <w:color w:val="000000"/>
          <w:kern w:val="0"/>
          <w:sz w:val="19"/>
          <w:szCs w:val="19"/>
          <w:lang w:val="es-CO"/>
        </w:rPr>
        <w:t xml:space="preserve">        </w:t>
      </w:r>
      <w:r w:rsidRPr="00127BB4">
        <w:rPr>
          <w:rFonts w:ascii="Consolas" w:hAnsi="Consolas" w:cs="Consolas"/>
          <w:color w:val="808080"/>
          <w:kern w:val="0"/>
          <w:sz w:val="19"/>
          <w:szCs w:val="19"/>
          <w:lang w:val="es-CO"/>
        </w:rPr>
        <w:t>///</w:t>
      </w:r>
      <w:r w:rsidRPr="00127BB4">
        <w:rPr>
          <w:rFonts w:ascii="Consolas" w:hAnsi="Consolas" w:cs="Consolas"/>
          <w:color w:val="008000"/>
          <w:kern w:val="0"/>
          <w:sz w:val="19"/>
          <w:szCs w:val="19"/>
          <w:lang w:val="es-CO"/>
        </w:rPr>
        <w:t xml:space="preserve"> Código del gripo de producto</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sidRPr="00127BB4">
        <w:rPr>
          <w:rFonts w:ascii="Consolas" w:hAnsi="Consolas" w:cs="Consolas"/>
          <w:color w:val="000000"/>
          <w:kern w:val="0"/>
          <w:sz w:val="19"/>
          <w:szCs w:val="19"/>
          <w:lang w:val="es-CO"/>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w:t>
      </w:r>
      <w:r>
        <w:rPr>
          <w:rFonts w:ascii="Consolas" w:hAnsi="Consolas" w:cs="Consolas"/>
          <w:color w:val="808080"/>
          <w:kern w:val="0"/>
          <w:sz w:val="19"/>
          <w:szCs w:val="19"/>
          <w:lang w:val="en-US"/>
        </w:rPr>
        <w:t>&lt;/summary&gt;</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[Required]</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[MaxLength(6)]</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string</w:t>
      </w:r>
      <w:r>
        <w:rPr>
          <w:rFonts w:ascii="Consolas" w:hAnsi="Consolas" w:cs="Consolas"/>
          <w:color w:val="000000"/>
          <w:kern w:val="0"/>
          <w:sz w:val="19"/>
          <w:szCs w:val="19"/>
          <w:lang w:val="en-US"/>
        </w:rPr>
        <w:t xml:space="preserve"> Code { </w:t>
      </w:r>
      <w:r>
        <w:rPr>
          <w:rFonts w:ascii="Consolas" w:hAnsi="Consolas" w:cs="Consolas"/>
          <w:color w:val="0000FF"/>
          <w:kern w:val="0"/>
          <w:sz w:val="19"/>
          <w:szCs w:val="19"/>
          <w:lang w:val="en-US"/>
        </w:rPr>
        <w:t>get</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000000"/>
          <w:kern w:val="0"/>
          <w:sz w:val="19"/>
          <w:szCs w:val="19"/>
          <w:lang w:val="en-US"/>
        </w:rPr>
        <w:t>; }</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27BB4" w:rsidRP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Pr>
          <w:rFonts w:ascii="Consolas" w:hAnsi="Consolas" w:cs="Consolas"/>
          <w:color w:val="000000"/>
          <w:kern w:val="0"/>
          <w:sz w:val="19"/>
          <w:szCs w:val="19"/>
          <w:lang w:val="en-US"/>
        </w:rPr>
        <w:t xml:space="preserve">        </w:t>
      </w:r>
      <w:r w:rsidRPr="00127BB4">
        <w:rPr>
          <w:rFonts w:ascii="Consolas" w:hAnsi="Consolas" w:cs="Consolas"/>
          <w:color w:val="808080"/>
          <w:kern w:val="0"/>
          <w:sz w:val="19"/>
          <w:szCs w:val="19"/>
          <w:lang w:val="es-CO"/>
        </w:rPr>
        <w:t>///</w:t>
      </w:r>
      <w:r w:rsidRPr="00127BB4">
        <w:rPr>
          <w:rFonts w:ascii="Consolas" w:hAnsi="Consolas" w:cs="Consolas"/>
          <w:color w:val="008000"/>
          <w:kern w:val="0"/>
          <w:sz w:val="19"/>
          <w:szCs w:val="19"/>
          <w:lang w:val="es-CO"/>
        </w:rPr>
        <w:t xml:space="preserve"> </w:t>
      </w:r>
      <w:r w:rsidRPr="00127BB4">
        <w:rPr>
          <w:rFonts w:ascii="Consolas" w:hAnsi="Consolas" w:cs="Consolas"/>
          <w:color w:val="808080"/>
          <w:kern w:val="0"/>
          <w:sz w:val="19"/>
          <w:szCs w:val="19"/>
          <w:lang w:val="es-CO"/>
        </w:rPr>
        <w:t>&lt;summary&gt;</w:t>
      </w:r>
    </w:p>
    <w:p w:rsidR="00127BB4" w:rsidRP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sidRPr="00127BB4">
        <w:rPr>
          <w:rFonts w:ascii="Consolas" w:hAnsi="Consolas" w:cs="Consolas"/>
          <w:color w:val="000000"/>
          <w:kern w:val="0"/>
          <w:sz w:val="19"/>
          <w:szCs w:val="19"/>
          <w:lang w:val="es-CO"/>
        </w:rPr>
        <w:t xml:space="preserve">        </w:t>
      </w:r>
      <w:r w:rsidRPr="00127BB4">
        <w:rPr>
          <w:rFonts w:ascii="Consolas" w:hAnsi="Consolas" w:cs="Consolas"/>
          <w:color w:val="808080"/>
          <w:kern w:val="0"/>
          <w:sz w:val="19"/>
          <w:szCs w:val="19"/>
          <w:lang w:val="es-CO"/>
        </w:rPr>
        <w:t>///</w:t>
      </w:r>
      <w:r w:rsidRPr="00127BB4">
        <w:rPr>
          <w:rFonts w:ascii="Consolas" w:hAnsi="Consolas" w:cs="Consolas"/>
          <w:color w:val="008000"/>
          <w:kern w:val="0"/>
          <w:sz w:val="19"/>
          <w:szCs w:val="19"/>
          <w:lang w:val="es-CO"/>
        </w:rPr>
        <w:t xml:space="preserve"> Descripción del producto</w:t>
      </w:r>
    </w:p>
    <w:p w:rsidR="00127BB4" w:rsidRP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sidRPr="00127BB4">
        <w:rPr>
          <w:rFonts w:ascii="Consolas" w:hAnsi="Consolas" w:cs="Consolas"/>
          <w:color w:val="000000"/>
          <w:kern w:val="0"/>
          <w:sz w:val="19"/>
          <w:szCs w:val="19"/>
          <w:lang w:val="es-CO"/>
        </w:rPr>
        <w:t xml:space="preserve">        </w:t>
      </w:r>
      <w:r w:rsidRPr="00127BB4">
        <w:rPr>
          <w:rFonts w:ascii="Consolas" w:hAnsi="Consolas" w:cs="Consolas"/>
          <w:color w:val="808080"/>
          <w:kern w:val="0"/>
          <w:sz w:val="19"/>
          <w:szCs w:val="19"/>
          <w:lang w:val="es-CO"/>
        </w:rPr>
        <w:t>///</w:t>
      </w:r>
      <w:r w:rsidRPr="00127BB4">
        <w:rPr>
          <w:rFonts w:ascii="Consolas" w:hAnsi="Consolas" w:cs="Consolas"/>
          <w:color w:val="008000"/>
          <w:kern w:val="0"/>
          <w:sz w:val="19"/>
          <w:szCs w:val="19"/>
          <w:lang w:val="es-CO"/>
        </w:rPr>
        <w:t xml:space="preserve"> </w:t>
      </w:r>
      <w:r w:rsidRPr="00127BB4">
        <w:rPr>
          <w:rFonts w:ascii="Consolas" w:hAnsi="Consolas" w:cs="Consolas"/>
          <w:color w:val="808080"/>
          <w:kern w:val="0"/>
          <w:sz w:val="19"/>
          <w:szCs w:val="19"/>
          <w:lang w:val="es-CO"/>
        </w:rPr>
        <w:t>&lt;/summary&gt;</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sidRPr="00127BB4">
        <w:rPr>
          <w:rFonts w:ascii="Consolas" w:hAnsi="Consolas" w:cs="Consolas"/>
          <w:color w:val="000000"/>
          <w:kern w:val="0"/>
          <w:sz w:val="19"/>
          <w:szCs w:val="19"/>
          <w:lang w:val="es-CO"/>
        </w:rPr>
        <w:t xml:space="preserve">        </w:t>
      </w:r>
      <w:r>
        <w:rPr>
          <w:rFonts w:ascii="Consolas" w:hAnsi="Consolas" w:cs="Consolas"/>
          <w:color w:val="000000"/>
          <w:kern w:val="0"/>
          <w:sz w:val="19"/>
          <w:szCs w:val="19"/>
          <w:lang w:val="en-US"/>
        </w:rPr>
        <w:t>[Required]</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[MaxLength(30)]</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string</w:t>
      </w:r>
      <w:r>
        <w:rPr>
          <w:rFonts w:ascii="Consolas" w:hAnsi="Consolas" w:cs="Consolas"/>
          <w:color w:val="000000"/>
          <w:kern w:val="0"/>
          <w:sz w:val="19"/>
          <w:szCs w:val="19"/>
          <w:lang w:val="en-US"/>
        </w:rPr>
        <w:t xml:space="preserve"> Description { </w:t>
      </w:r>
      <w:r>
        <w:rPr>
          <w:rFonts w:ascii="Consolas" w:hAnsi="Consolas" w:cs="Consolas"/>
          <w:color w:val="0000FF"/>
          <w:kern w:val="0"/>
          <w:sz w:val="19"/>
          <w:szCs w:val="19"/>
          <w:lang w:val="en-US"/>
        </w:rPr>
        <w:t>get</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000000"/>
          <w:kern w:val="0"/>
          <w:sz w:val="19"/>
          <w:szCs w:val="19"/>
          <w:lang w:val="en-US"/>
        </w:rPr>
        <w:t>; }</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127BB4" w:rsidRDefault="00127BB4" w:rsidP="00127BB4">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127BB4" w:rsidRDefault="00127BB4" w:rsidP="008F641B">
      <w:pPr>
        <w:ind w:firstLine="0"/>
      </w:pPr>
    </w:p>
    <w:p w:rsidR="00127BB4" w:rsidRDefault="00127BB4" w:rsidP="008F641B">
      <w:pPr>
        <w:ind w:firstLine="0"/>
      </w:pPr>
    </w:p>
    <w:p w:rsidR="00127BB4" w:rsidRPr="00127BB4" w:rsidRDefault="00127BB4" w:rsidP="00127BB4">
      <w:pPr>
        <w:numPr>
          <w:ilvl w:val="0"/>
          <w:numId w:val="19"/>
        </w:numPr>
        <w:spacing w:line="240" w:lineRule="auto"/>
        <w:textAlignment w:val="baseline"/>
        <w:rPr>
          <w:rFonts w:ascii="Times New Roman" w:eastAsia="Times New Roman" w:hAnsi="Times New Roman" w:cs="Times New Roman"/>
          <w:color w:val="000000"/>
          <w:kern w:val="0"/>
          <w:lang w:val="en-US" w:eastAsia="en-US"/>
        </w:rPr>
      </w:pPr>
      <w:r w:rsidRPr="00127BB4">
        <w:rPr>
          <w:rFonts w:ascii="Times New Roman" w:eastAsia="Times New Roman" w:hAnsi="Times New Roman" w:cs="Times New Roman"/>
          <w:color w:val="000000"/>
          <w:kern w:val="0"/>
          <w:lang w:val="en-US" w:eastAsia="en-US"/>
        </w:rPr>
        <w:t xml:space="preserve">Create the </w:t>
      </w:r>
      <w:r w:rsidRPr="00127BB4">
        <w:rPr>
          <w:rFonts w:ascii="Times New Roman" w:eastAsia="Times New Roman" w:hAnsi="Times New Roman" w:cs="Times New Roman"/>
          <w:b/>
          <w:bCs/>
          <w:color w:val="000000"/>
          <w:kern w:val="0"/>
          <w:lang w:val="en-US" w:eastAsia="en-US"/>
        </w:rPr>
        <w:t>DataContext</w:t>
      </w:r>
      <w:r w:rsidRPr="00127BB4">
        <w:rPr>
          <w:rFonts w:ascii="Times New Roman" w:eastAsia="Times New Roman" w:hAnsi="Times New Roman" w:cs="Times New Roman"/>
          <w:color w:val="000000"/>
          <w:kern w:val="0"/>
          <w:lang w:val="en-US" w:eastAsia="en-US"/>
        </w:rPr>
        <w:t xml:space="preserve"> class:</w:t>
      </w:r>
    </w:p>
    <w:p w:rsidR="00127BB4" w:rsidRDefault="00127BB4" w:rsidP="008F641B">
      <w:pPr>
        <w:ind w:firstLine="0"/>
      </w:pPr>
    </w:p>
    <w:p w:rsidR="00127BB4" w:rsidRDefault="00127BB4" w:rsidP="00127BB4">
      <w:pPr>
        <w:pStyle w:val="Prrafodelista"/>
        <w:numPr>
          <w:ilvl w:val="0"/>
          <w:numId w:val="18"/>
        </w:numPr>
      </w:pPr>
      <w:r>
        <w:t xml:space="preserve">En la carpeta </w:t>
      </w:r>
      <w:r w:rsidRPr="00127BB4">
        <w:rPr>
          <w:b/>
          <w:i/>
        </w:rPr>
        <w:t>Data</w:t>
      </w:r>
      <w:r>
        <w:rPr>
          <w:b/>
          <w:i/>
        </w:rPr>
        <w:t>,</w:t>
      </w:r>
      <w:r>
        <w:t xml:space="preserve"> Crear una clase con el nombre de </w:t>
      </w:r>
      <w:r w:rsidRPr="00127BB4">
        <w:rPr>
          <w:rFonts w:ascii="Times New Roman" w:eastAsia="Times New Roman" w:hAnsi="Times New Roman" w:cs="Times New Roman"/>
          <w:b/>
          <w:bCs/>
          <w:color w:val="000000"/>
          <w:kern w:val="0"/>
          <w:lang w:val="es-CO" w:eastAsia="en-US"/>
        </w:rPr>
        <w:t>DataContext</w:t>
      </w:r>
    </w:p>
    <w:p w:rsidR="00127BB4" w:rsidRDefault="00127BB4" w:rsidP="008F641B">
      <w:pPr>
        <w:ind w:firstLine="0"/>
      </w:pPr>
      <w:r>
        <w:rPr>
          <w:noProof/>
          <w:lang w:val="en-US" w:eastAsia="en-US"/>
        </w:rPr>
        <w:drawing>
          <wp:inline distT="0" distB="0" distL="0" distR="0" wp14:anchorId="33B15B1F" wp14:editId="4F2B5086">
            <wp:extent cx="5731510" cy="3977640"/>
            <wp:effectExtent l="0" t="0" r="254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77640"/>
                    </a:xfrm>
                    <a:prstGeom prst="rect">
                      <a:avLst/>
                    </a:prstGeom>
                  </pic:spPr>
                </pic:pic>
              </a:graphicData>
            </a:graphic>
          </wp:inline>
        </w:drawing>
      </w:r>
    </w:p>
    <w:p w:rsidR="00127BB4" w:rsidRDefault="00127BB4" w:rsidP="008F641B">
      <w:pPr>
        <w:ind w:firstLine="0"/>
      </w:pPr>
    </w:p>
    <w:p w:rsidR="00127BB4" w:rsidRDefault="00127BB4" w:rsidP="008F641B">
      <w:pPr>
        <w:ind w:firstLine="0"/>
      </w:pPr>
      <w:r>
        <w:rPr>
          <w:noProof/>
          <w:lang w:val="en-US" w:eastAsia="en-US"/>
        </w:rPr>
        <w:lastRenderedPageBreak/>
        <w:drawing>
          <wp:inline distT="0" distB="0" distL="0" distR="0" wp14:anchorId="223711B6" wp14:editId="18CA9B60">
            <wp:extent cx="5731510" cy="322389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127BB4" w:rsidRDefault="00127BB4" w:rsidP="008F641B">
      <w:pPr>
        <w:ind w:firstLine="0"/>
      </w:pP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Microsoft.EntityFrameworkCore;</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MyPos.Web.Data.Entities;</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namespace</w:t>
      </w:r>
      <w:r>
        <w:rPr>
          <w:rFonts w:ascii="Consolas" w:hAnsi="Consolas" w:cs="Consolas"/>
          <w:color w:val="000000"/>
          <w:kern w:val="0"/>
          <w:sz w:val="19"/>
          <w:szCs w:val="19"/>
          <w:lang w:val="en-US"/>
        </w:rPr>
        <w:t xml:space="preserve"> MyPos.Web.Data</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class</w:t>
      </w:r>
      <w:r>
        <w:rPr>
          <w:rFonts w:ascii="Consolas" w:hAnsi="Consolas" w:cs="Consolas"/>
          <w:color w:val="000000"/>
          <w:kern w:val="0"/>
          <w:sz w:val="19"/>
          <w:szCs w:val="19"/>
          <w:lang w:val="en-US"/>
        </w:rPr>
        <w:t xml:space="preserve"> </w:t>
      </w:r>
      <w:r>
        <w:rPr>
          <w:rFonts w:ascii="Consolas" w:hAnsi="Consolas" w:cs="Consolas"/>
          <w:color w:val="2B91AF"/>
          <w:kern w:val="0"/>
          <w:sz w:val="19"/>
          <w:szCs w:val="19"/>
          <w:lang w:val="en-US"/>
        </w:rPr>
        <w:t>DataContext</w:t>
      </w:r>
      <w:r>
        <w:rPr>
          <w:rFonts w:ascii="Consolas" w:hAnsi="Consolas" w:cs="Consolas"/>
          <w:color w:val="000000"/>
          <w:kern w:val="0"/>
          <w:sz w:val="19"/>
          <w:szCs w:val="19"/>
          <w:lang w:val="en-US"/>
        </w:rPr>
        <w:t xml:space="preserve"> : DbContext</w:t>
      </w:r>
    </w:p>
    <w:p w:rsidR="00146B65" w:rsidRP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Pr>
          <w:rFonts w:ascii="Consolas" w:hAnsi="Consolas" w:cs="Consolas"/>
          <w:color w:val="000000"/>
          <w:kern w:val="0"/>
          <w:sz w:val="19"/>
          <w:szCs w:val="19"/>
          <w:lang w:val="en-US"/>
        </w:rPr>
        <w:t xml:space="preserve">    </w:t>
      </w:r>
      <w:r w:rsidRPr="00146B65">
        <w:rPr>
          <w:rFonts w:ascii="Consolas" w:hAnsi="Consolas" w:cs="Consolas"/>
          <w:color w:val="000000"/>
          <w:kern w:val="0"/>
          <w:sz w:val="19"/>
          <w:szCs w:val="19"/>
          <w:lang w:val="es-CO"/>
        </w:rPr>
        <w:t>{</w:t>
      </w:r>
    </w:p>
    <w:p w:rsidR="00146B65" w:rsidRP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sidRPr="00146B65">
        <w:rPr>
          <w:rFonts w:ascii="Consolas" w:hAnsi="Consolas" w:cs="Consolas"/>
          <w:color w:val="000000"/>
          <w:kern w:val="0"/>
          <w:sz w:val="19"/>
          <w:szCs w:val="19"/>
          <w:lang w:val="es-CO"/>
        </w:rPr>
        <w:t xml:space="preserve">        </w:t>
      </w:r>
      <w:r w:rsidRPr="00146B65">
        <w:rPr>
          <w:rFonts w:ascii="Consolas" w:hAnsi="Consolas" w:cs="Consolas"/>
          <w:color w:val="808080"/>
          <w:kern w:val="0"/>
          <w:sz w:val="19"/>
          <w:szCs w:val="19"/>
          <w:lang w:val="es-CO"/>
        </w:rPr>
        <w:t>///</w:t>
      </w:r>
      <w:r w:rsidRPr="00146B65">
        <w:rPr>
          <w:rFonts w:ascii="Consolas" w:hAnsi="Consolas" w:cs="Consolas"/>
          <w:color w:val="008000"/>
          <w:kern w:val="0"/>
          <w:sz w:val="19"/>
          <w:szCs w:val="19"/>
          <w:lang w:val="es-CO"/>
        </w:rPr>
        <w:t xml:space="preserve"> </w:t>
      </w:r>
      <w:r w:rsidRPr="00146B65">
        <w:rPr>
          <w:rFonts w:ascii="Consolas" w:hAnsi="Consolas" w:cs="Consolas"/>
          <w:color w:val="808080"/>
          <w:kern w:val="0"/>
          <w:sz w:val="19"/>
          <w:szCs w:val="19"/>
          <w:lang w:val="es-CO"/>
        </w:rPr>
        <w:t>&lt;summary&gt;</w:t>
      </w:r>
    </w:p>
    <w:p w:rsidR="00146B65" w:rsidRP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sidRPr="00146B65">
        <w:rPr>
          <w:rFonts w:ascii="Consolas" w:hAnsi="Consolas" w:cs="Consolas"/>
          <w:color w:val="000000"/>
          <w:kern w:val="0"/>
          <w:sz w:val="19"/>
          <w:szCs w:val="19"/>
          <w:lang w:val="es-CO"/>
        </w:rPr>
        <w:t xml:space="preserve">        </w:t>
      </w:r>
      <w:r w:rsidRPr="00146B65">
        <w:rPr>
          <w:rFonts w:ascii="Consolas" w:hAnsi="Consolas" w:cs="Consolas"/>
          <w:color w:val="808080"/>
          <w:kern w:val="0"/>
          <w:sz w:val="19"/>
          <w:szCs w:val="19"/>
          <w:lang w:val="es-CO"/>
        </w:rPr>
        <w:t>///</w:t>
      </w:r>
      <w:r w:rsidRPr="00146B65">
        <w:rPr>
          <w:rFonts w:ascii="Consolas" w:hAnsi="Consolas" w:cs="Consolas"/>
          <w:color w:val="008000"/>
          <w:kern w:val="0"/>
          <w:sz w:val="19"/>
          <w:szCs w:val="19"/>
          <w:lang w:val="es-CO"/>
        </w:rPr>
        <w:t xml:space="preserve"> Constructor de la clase</w:t>
      </w:r>
    </w:p>
    <w:p w:rsidR="00146B65" w:rsidRP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s-CO"/>
        </w:rPr>
      </w:pPr>
      <w:r w:rsidRPr="00146B65">
        <w:rPr>
          <w:rFonts w:ascii="Consolas" w:hAnsi="Consolas" w:cs="Consolas"/>
          <w:color w:val="000000"/>
          <w:kern w:val="0"/>
          <w:sz w:val="19"/>
          <w:szCs w:val="19"/>
          <w:lang w:val="es-CO"/>
        </w:rPr>
        <w:t xml:space="preserve">        </w:t>
      </w:r>
      <w:r w:rsidRPr="00146B65">
        <w:rPr>
          <w:rFonts w:ascii="Consolas" w:hAnsi="Consolas" w:cs="Consolas"/>
          <w:color w:val="808080"/>
          <w:kern w:val="0"/>
          <w:sz w:val="19"/>
          <w:szCs w:val="19"/>
          <w:lang w:val="es-CO"/>
        </w:rPr>
        <w:t>///</w:t>
      </w:r>
      <w:r w:rsidRPr="00146B65">
        <w:rPr>
          <w:rFonts w:ascii="Consolas" w:hAnsi="Consolas" w:cs="Consolas"/>
          <w:color w:val="008000"/>
          <w:kern w:val="0"/>
          <w:sz w:val="19"/>
          <w:szCs w:val="19"/>
          <w:lang w:val="es-CO"/>
        </w:rPr>
        <w:t xml:space="preserve"> </w:t>
      </w:r>
      <w:r w:rsidRPr="00146B65">
        <w:rPr>
          <w:rFonts w:ascii="Consolas" w:hAnsi="Consolas" w:cs="Consolas"/>
          <w:color w:val="808080"/>
          <w:kern w:val="0"/>
          <w:sz w:val="19"/>
          <w:szCs w:val="19"/>
          <w:lang w:val="es-CO"/>
        </w:rPr>
        <w:t>&lt;/summary&gt;</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sidRPr="00146B65">
        <w:rPr>
          <w:rFonts w:ascii="Consolas" w:hAnsi="Consolas" w:cs="Consolas"/>
          <w:color w:val="000000"/>
          <w:kern w:val="0"/>
          <w:sz w:val="19"/>
          <w:szCs w:val="19"/>
          <w:lang w:val="es-CO"/>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w:t>
      </w:r>
      <w:r>
        <w:rPr>
          <w:rFonts w:ascii="Consolas" w:hAnsi="Consolas" w:cs="Consolas"/>
          <w:color w:val="808080"/>
          <w:kern w:val="0"/>
          <w:sz w:val="19"/>
          <w:szCs w:val="19"/>
          <w:lang w:val="en-US"/>
        </w:rPr>
        <w:t>&lt;param name="</w:t>
      </w:r>
      <w:r>
        <w:rPr>
          <w:rFonts w:ascii="Consolas" w:hAnsi="Consolas" w:cs="Consolas"/>
          <w:color w:val="000000"/>
          <w:kern w:val="0"/>
          <w:sz w:val="19"/>
          <w:szCs w:val="19"/>
          <w:lang w:val="en-US"/>
        </w:rPr>
        <w:t>options</w:t>
      </w:r>
      <w:r>
        <w:rPr>
          <w:rFonts w:ascii="Consolas" w:hAnsi="Consolas" w:cs="Consolas"/>
          <w:color w:val="808080"/>
          <w:kern w:val="0"/>
          <w:sz w:val="19"/>
          <w:szCs w:val="19"/>
          <w:lang w:val="en-US"/>
        </w:rPr>
        <w:t>"&gt;&lt;/param&gt;</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2B91AF"/>
          <w:kern w:val="0"/>
          <w:sz w:val="19"/>
          <w:szCs w:val="19"/>
          <w:lang w:val="en-US"/>
        </w:rPr>
        <w:t>DataContext</w:t>
      </w:r>
      <w:r>
        <w:rPr>
          <w:rFonts w:ascii="Consolas" w:hAnsi="Consolas" w:cs="Consolas"/>
          <w:color w:val="000000"/>
          <w:kern w:val="0"/>
          <w:sz w:val="19"/>
          <w:szCs w:val="19"/>
          <w:lang w:val="en-US"/>
        </w:rPr>
        <w:t xml:space="preserve">(DbContextOptions&lt;DataContext&gt; options) : </w:t>
      </w:r>
      <w:r>
        <w:rPr>
          <w:rFonts w:ascii="Consolas" w:hAnsi="Consolas" w:cs="Consolas"/>
          <w:color w:val="0000FF"/>
          <w:kern w:val="0"/>
          <w:sz w:val="19"/>
          <w:szCs w:val="19"/>
          <w:lang w:val="en-US"/>
        </w:rPr>
        <w:t>base</w:t>
      </w:r>
      <w:r>
        <w:rPr>
          <w:rFonts w:ascii="Consolas" w:hAnsi="Consolas" w:cs="Consolas"/>
          <w:color w:val="000000"/>
          <w:kern w:val="0"/>
          <w:sz w:val="19"/>
          <w:szCs w:val="19"/>
          <w:lang w:val="en-US"/>
        </w:rPr>
        <w:t>(options)</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w:t>
      </w:r>
      <w:r>
        <w:rPr>
          <w:rFonts w:ascii="Consolas" w:hAnsi="Consolas" w:cs="Consolas"/>
          <w:color w:val="808080"/>
          <w:kern w:val="0"/>
          <w:sz w:val="19"/>
          <w:szCs w:val="19"/>
          <w:lang w:val="en-US"/>
        </w:rPr>
        <w:t>&lt;summary&gt;</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Agregar la tabla ProductGroups</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00"/>
          <w:kern w:val="0"/>
          <w:sz w:val="19"/>
          <w:szCs w:val="19"/>
          <w:lang w:val="en-US"/>
        </w:rPr>
        <w:t xml:space="preserve"> </w:t>
      </w:r>
      <w:r>
        <w:rPr>
          <w:rFonts w:ascii="Consolas" w:hAnsi="Consolas" w:cs="Consolas"/>
          <w:color w:val="808080"/>
          <w:kern w:val="0"/>
          <w:sz w:val="19"/>
          <w:szCs w:val="19"/>
          <w:lang w:val="en-US"/>
        </w:rPr>
        <w:t>&lt;/summary&gt;</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DbSet&lt;ProductGroup&gt; ProductGroups { </w:t>
      </w:r>
      <w:r>
        <w:rPr>
          <w:rFonts w:ascii="Consolas" w:hAnsi="Consolas" w:cs="Consolas"/>
          <w:color w:val="0000FF"/>
          <w:kern w:val="0"/>
          <w:sz w:val="19"/>
          <w:szCs w:val="19"/>
          <w:lang w:val="en-US"/>
        </w:rPr>
        <w:t>get</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000000"/>
          <w:kern w:val="0"/>
          <w:sz w:val="19"/>
          <w:szCs w:val="19"/>
          <w:lang w:val="en-US"/>
        </w:rPr>
        <w:t>; }</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127BB4" w:rsidRDefault="00127BB4" w:rsidP="008F641B">
      <w:pPr>
        <w:ind w:firstLine="0"/>
      </w:pPr>
    </w:p>
    <w:p w:rsidR="00127BB4" w:rsidRPr="00127BB4" w:rsidRDefault="00127BB4" w:rsidP="00C05FFE">
      <w:pPr>
        <w:numPr>
          <w:ilvl w:val="0"/>
          <w:numId w:val="19"/>
        </w:numPr>
        <w:spacing w:line="240" w:lineRule="auto"/>
        <w:textAlignment w:val="baseline"/>
        <w:rPr>
          <w:rFonts w:ascii="Times New Roman" w:eastAsia="Times New Roman" w:hAnsi="Times New Roman" w:cs="Times New Roman"/>
          <w:color w:val="000000"/>
          <w:kern w:val="0"/>
          <w:lang w:val="en-US" w:eastAsia="en-US"/>
        </w:rPr>
      </w:pPr>
      <w:r w:rsidRPr="00127BB4">
        <w:rPr>
          <w:rFonts w:ascii="Times New Roman" w:eastAsia="Times New Roman" w:hAnsi="Times New Roman" w:cs="Times New Roman"/>
          <w:color w:val="000000"/>
          <w:kern w:val="0"/>
          <w:lang w:val="en-US" w:eastAsia="en-US"/>
        </w:rPr>
        <w:t>Add the connection string to the configuration json file: appsettings.json (see the</w:t>
      </w:r>
      <w:r w:rsidR="00146B65">
        <w:rPr>
          <w:rFonts w:ascii="Times New Roman" w:eastAsia="Times New Roman" w:hAnsi="Times New Roman" w:cs="Times New Roman"/>
          <w:color w:val="000000"/>
          <w:kern w:val="0"/>
          <w:lang w:val="en-US" w:eastAsia="en-US"/>
        </w:rPr>
        <w:t xml:space="preserve"> </w:t>
      </w:r>
      <w:r w:rsidR="00146B65" w:rsidRPr="00146B65">
        <w:rPr>
          <w:rFonts w:ascii="Times New Roman" w:eastAsia="Times New Roman" w:hAnsi="Times New Roman" w:cs="Times New Roman"/>
          <w:color w:val="000000"/>
          <w:kern w:val="0"/>
          <w:lang w:val="en-US" w:eastAsia="en-US"/>
        </w:rPr>
        <w:t>Explorador de objetos de SQL Server</w:t>
      </w:r>
      <w:r w:rsidRPr="00127BB4">
        <w:rPr>
          <w:rFonts w:ascii="Times New Roman" w:eastAsia="Times New Roman" w:hAnsi="Times New Roman" w:cs="Times New Roman"/>
          <w:color w:val="000000"/>
          <w:kern w:val="0"/>
          <w:lang w:val="en-US" w:eastAsia="en-US"/>
        </w:rPr>
        <w:t>):</w:t>
      </w:r>
    </w:p>
    <w:p w:rsidR="00127BB4" w:rsidRDefault="00127BB4" w:rsidP="008F641B">
      <w:pPr>
        <w:ind w:firstLine="0"/>
        <w:rPr>
          <w:lang w:val="en-US"/>
        </w:rPr>
      </w:pPr>
    </w:p>
    <w:p w:rsidR="00146B65" w:rsidRDefault="00146B65" w:rsidP="008F641B">
      <w:pPr>
        <w:ind w:firstLine="0"/>
        <w:rPr>
          <w:lang w:val="en-US"/>
        </w:rPr>
      </w:pPr>
      <w:r>
        <w:rPr>
          <w:noProof/>
          <w:lang w:val="en-US" w:eastAsia="en-US"/>
        </w:rPr>
        <w:lastRenderedPageBreak/>
        <w:drawing>
          <wp:inline distT="0" distB="0" distL="0" distR="0" wp14:anchorId="6980CE27" wp14:editId="7FCD5344">
            <wp:extent cx="5731510" cy="312864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28645"/>
                    </a:xfrm>
                    <a:prstGeom prst="rect">
                      <a:avLst/>
                    </a:prstGeom>
                  </pic:spPr>
                </pic:pic>
              </a:graphicData>
            </a:graphic>
          </wp:inline>
        </w:drawing>
      </w:r>
    </w:p>
    <w:p w:rsidR="00146B65" w:rsidRDefault="00146B65" w:rsidP="008F641B">
      <w:pPr>
        <w:ind w:firstLine="0"/>
        <w:rPr>
          <w:lang w:val="en-US"/>
        </w:rPr>
      </w:pPr>
    </w:p>
    <w:p w:rsidR="00146B65" w:rsidRPr="00146B65" w:rsidRDefault="00146B65" w:rsidP="00146B65">
      <w:pPr>
        <w:spacing w:line="240" w:lineRule="auto"/>
        <w:ind w:left="720" w:firstLine="0"/>
        <w:rPr>
          <w:rFonts w:ascii="Times New Roman" w:eastAsia="Times New Roman" w:hAnsi="Times New Roman" w:cs="Times New Roman"/>
          <w:kern w:val="0"/>
          <w:lang w:val="es-CO" w:eastAsia="en-US"/>
        </w:rPr>
      </w:pPr>
      <w:r>
        <w:rPr>
          <w:rFonts w:ascii="Arial" w:eastAsia="Times New Roman" w:hAnsi="Arial" w:cs="Arial"/>
          <w:b/>
          <w:bCs/>
          <w:color w:val="000000"/>
          <w:kern w:val="0"/>
          <w:sz w:val="22"/>
          <w:szCs w:val="22"/>
          <w:lang w:val="es-CO" w:eastAsia="en-US"/>
        </w:rPr>
        <w:t>Nota</w:t>
      </w:r>
      <w:r w:rsidRPr="00146B65">
        <w:rPr>
          <w:rFonts w:ascii="Arial" w:eastAsia="Times New Roman" w:hAnsi="Arial" w:cs="Arial"/>
          <w:color w:val="000000"/>
          <w:kern w:val="0"/>
          <w:sz w:val="22"/>
          <w:szCs w:val="22"/>
          <w:lang w:val="es-CO" w:eastAsia="en-US"/>
        </w:rPr>
        <w:t>: Debe estar seguro de los nombres de los servidores en su instalación, puede verificarlo haciendo clic en SQL Server Object Explorer:</w:t>
      </w:r>
    </w:p>
    <w:p w:rsidR="00146B65" w:rsidRPr="00146B65" w:rsidRDefault="00146B65" w:rsidP="00146B65">
      <w:pPr>
        <w:spacing w:line="240" w:lineRule="auto"/>
        <w:ind w:firstLine="0"/>
        <w:rPr>
          <w:rFonts w:ascii="Times New Roman" w:eastAsia="Times New Roman" w:hAnsi="Times New Roman" w:cs="Times New Roman"/>
          <w:kern w:val="0"/>
          <w:lang w:val="es-CO" w:eastAsia="en-US"/>
        </w:rPr>
      </w:pPr>
    </w:p>
    <w:p w:rsidR="00146B65" w:rsidRPr="00146B65" w:rsidRDefault="00146B65" w:rsidP="00146B65">
      <w:pPr>
        <w:spacing w:line="240" w:lineRule="auto"/>
        <w:ind w:firstLine="0"/>
        <w:rPr>
          <w:rFonts w:ascii="Times New Roman" w:eastAsia="Times New Roman" w:hAnsi="Times New Roman" w:cs="Times New Roman"/>
          <w:kern w:val="0"/>
          <w:lang w:val="en-US" w:eastAsia="en-US"/>
        </w:rPr>
      </w:pPr>
      <w:r w:rsidRPr="00146B65">
        <w:rPr>
          <w:rFonts w:ascii="Arial" w:eastAsia="Times New Roman" w:hAnsi="Arial" w:cs="Arial"/>
          <w:noProof/>
          <w:color w:val="000000"/>
          <w:kern w:val="0"/>
          <w:sz w:val="22"/>
          <w:szCs w:val="22"/>
          <w:bdr w:val="none" w:sz="0" w:space="0" w:color="auto" w:frame="1"/>
          <w:lang w:val="en-US" w:eastAsia="en-US"/>
        </w:rPr>
        <w:drawing>
          <wp:inline distT="0" distB="0" distL="0" distR="0">
            <wp:extent cx="2638425" cy="904875"/>
            <wp:effectExtent l="0" t="0" r="9525" b="9525"/>
            <wp:docPr id="34" name="Imagen 34" descr="https://lh3.googleusercontent.com/-7liayc7gtz0YyCOyfr-a_zsw54BYXqkfPw_xJb103xS5PS24gzHyrx3qZ_eUJwCk6FBAjyLDqDtxkQMBHvJFo-Uk8A1Y9uLIOv7w1z7afzGDjXBtNji10yU2KJDNaLu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7liayc7gtz0YyCOyfr-a_zsw54BYXqkfPw_xJb103xS5PS24gzHyrx3qZ_eUJwCk6FBAjyLDqDtxkQMBHvJFo-Uk8A1Y9uLIOv7w1z7afzGDjXBtNji10yU2KJDNaLup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8425" cy="904875"/>
                    </a:xfrm>
                    <a:prstGeom prst="rect">
                      <a:avLst/>
                    </a:prstGeom>
                    <a:noFill/>
                    <a:ln>
                      <a:noFill/>
                    </a:ln>
                  </pic:spPr>
                </pic:pic>
              </a:graphicData>
            </a:graphic>
          </wp:inline>
        </w:drawing>
      </w:r>
    </w:p>
    <w:p w:rsidR="00146B65" w:rsidRPr="00146B65" w:rsidRDefault="00146B65" w:rsidP="00146B65">
      <w:pPr>
        <w:spacing w:line="240" w:lineRule="auto"/>
        <w:ind w:firstLine="0"/>
        <w:rPr>
          <w:rFonts w:ascii="Times New Roman" w:eastAsia="Times New Roman" w:hAnsi="Times New Roman" w:cs="Times New Roman"/>
          <w:kern w:val="0"/>
          <w:lang w:val="en-US" w:eastAsia="en-US"/>
        </w:rPr>
      </w:pPr>
    </w:p>
    <w:p w:rsidR="00146B65" w:rsidRPr="00146B65" w:rsidRDefault="00146B65" w:rsidP="00146B65">
      <w:pPr>
        <w:spacing w:line="240" w:lineRule="auto"/>
        <w:ind w:left="720" w:firstLine="0"/>
        <w:rPr>
          <w:rFonts w:ascii="Times New Roman" w:eastAsia="Times New Roman" w:hAnsi="Times New Roman" w:cs="Times New Roman"/>
          <w:kern w:val="0"/>
          <w:lang w:val="en-US" w:eastAsia="en-US"/>
        </w:rPr>
      </w:pPr>
      <w:r w:rsidRPr="00146B65">
        <w:rPr>
          <w:rFonts w:ascii="Arial" w:eastAsia="Times New Roman" w:hAnsi="Arial" w:cs="Arial"/>
          <w:color w:val="000000"/>
          <w:kern w:val="0"/>
          <w:sz w:val="22"/>
          <w:szCs w:val="22"/>
          <w:lang w:val="en-US" w:eastAsia="en-US"/>
        </w:rPr>
        <w:t>In this case, there are three available servers: (localdb)\MSSQLLocalDB, (localdb)\ProjectsV13 and (localdb)\v11.0. Or you can explore your server by clicking on “Add SQL Server” icon: </w:t>
      </w:r>
    </w:p>
    <w:p w:rsidR="00146B65" w:rsidRDefault="00146B65" w:rsidP="008F641B">
      <w:pPr>
        <w:ind w:firstLine="0"/>
        <w:rPr>
          <w:lang w:val="en-US"/>
        </w:rPr>
      </w:pPr>
    </w:p>
    <w:p w:rsidR="00146B65" w:rsidRDefault="00146B65" w:rsidP="008F641B">
      <w:pPr>
        <w:ind w:firstLine="0"/>
        <w:rPr>
          <w:lang w:val="es-CO"/>
        </w:rPr>
      </w:pPr>
      <w:r w:rsidRPr="00146B65">
        <w:rPr>
          <w:lang w:val="es-CO"/>
        </w:rPr>
        <w:t xml:space="preserve">En el </w:t>
      </w:r>
      <w:r>
        <w:rPr>
          <w:lang w:val="es-CO"/>
        </w:rPr>
        <w:t>archivo</w:t>
      </w:r>
      <w:r w:rsidRPr="00146B65">
        <w:rPr>
          <w:lang w:val="es-CO"/>
        </w:rPr>
        <w:t xml:space="preserve"> appsettings.json, pegar la siguiente estructura de conexi</w:t>
      </w:r>
      <w:r>
        <w:rPr>
          <w:lang w:val="es-CO"/>
        </w:rPr>
        <w:t>ón:</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2E75B6"/>
          <w:kern w:val="0"/>
          <w:sz w:val="19"/>
          <w:szCs w:val="19"/>
          <w:lang w:val="en-US"/>
        </w:rPr>
        <w:t>"ConnectionStrings"</w:t>
      </w:r>
      <w:r>
        <w:rPr>
          <w:rFonts w:ascii="Consolas" w:hAnsi="Consolas" w:cs="Consolas"/>
          <w:color w:val="000000"/>
          <w:kern w:val="0"/>
          <w:sz w:val="19"/>
          <w:szCs w:val="19"/>
          <w:lang w:val="en-US"/>
        </w:rPr>
        <w:t>: {</w:t>
      </w:r>
    </w:p>
    <w:p w:rsidR="00146B65" w:rsidRDefault="00146B65" w:rsidP="00146B65">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2E75B6"/>
          <w:kern w:val="0"/>
          <w:sz w:val="19"/>
          <w:szCs w:val="19"/>
          <w:lang w:val="en-US"/>
        </w:rPr>
        <w:t>"DefaultConnection"</w:t>
      </w:r>
      <w:r>
        <w:rPr>
          <w:rFonts w:ascii="Consolas" w:hAnsi="Consolas" w:cs="Consolas"/>
          <w:color w:val="000000"/>
          <w:kern w:val="0"/>
          <w:sz w:val="19"/>
          <w:szCs w:val="19"/>
          <w:lang w:val="en-US"/>
        </w:rPr>
        <w:t xml:space="preserve">: </w:t>
      </w:r>
      <w:r>
        <w:rPr>
          <w:rFonts w:ascii="Consolas" w:hAnsi="Consolas" w:cs="Consolas"/>
          <w:color w:val="A31515"/>
          <w:kern w:val="0"/>
          <w:sz w:val="19"/>
          <w:szCs w:val="19"/>
          <w:lang w:val="en-US"/>
        </w:rPr>
        <w:t>"Server=(localdb)\\MSSQLLocalDB;Database=</w:t>
      </w:r>
      <w:r w:rsidRPr="00146B65">
        <w:rPr>
          <w:rFonts w:ascii="Consolas" w:hAnsi="Consolas" w:cs="Consolas"/>
          <w:b/>
          <w:color w:val="FF0000"/>
          <w:kern w:val="0"/>
          <w:sz w:val="28"/>
          <w:szCs w:val="28"/>
          <w:lang w:val="en-US"/>
        </w:rPr>
        <w:t>MyPos</w:t>
      </w:r>
      <w:r>
        <w:rPr>
          <w:rFonts w:ascii="Consolas" w:hAnsi="Consolas" w:cs="Consolas"/>
          <w:color w:val="A31515"/>
          <w:kern w:val="0"/>
          <w:sz w:val="19"/>
          <w:szCs w:val="19"/>
          <w:lang w:val="en-US"/>
        </w:rPr>
        <w:t>;Trusted_Connection=True;MultipleActiveResultSets=true"</w:t>
      </w:r>
    </w:p>
    <w:p w:rsidR="00146B65" w:rsidRPr="00146B65" w:rsidRDefault="00146B65" w:rsidP="00146B65">
      <w:pPr>
        <w:shd w:val="clear" w:color="auto" w:fill="D9D9D9" w:themeFill="background1" w:themeFillShade="D9"/>
        <w:ind w:firstLine="0"/>
        <w:rPr>
          <w:lang w:val="es-CO"/>
        </w:rPr>
      </w:pPr>
      <w:r>
        <w:rPr>
          <w:rFonts w:ascii="Consolas" w:hAnsi="Consolas" w:cs="Consolas"/>
          <w:color w:val="000000"/>
          <w:kern w:val="0"/>
          <w:sz w:val="19"/>
          <w:szCs w:val="19"/>
          <w:lang w:val="en-US"/>
        </w:rPr>
        <w:t xml:space="preserve">  </w:t>
      </w:r>
      <w:r w:rsidRPr="00146B65">
        <w:rPr>
          <w:rFonts w:ascii="Consolas" w:hAnsi="Consolas" w:cs="Consolas"/>
          <w:color w:val="000000"/>
          <w:kern w:val="0"/>
          <w:sz w:val="19"/>
          <w:szCs w:val="19"/>
          <w:lang w:val="es-CO"/>
        </w:rPr>
        <w:t>}</w:t>
      </w:r>
    </w:p>
    <w:p w:rsidR="00146B65" w:rsidRPr="00146B65" w:rsidRDefault="00146B65" w:rsidP="008F641B">
      <w:pPr>
        <w:ind w:firstLine="0"/>
        <w:rPr>
          <w:lang w:val="es-CO"/>
        </w:rPr>
      </w:pPr>
    </w:p>
    <w:p w:rsidR="00127BB4" w:rsidRDefault="00146B65" w:rsidP="008F641B">
      <w:pPr>
        <w:ind w:firstLine="0"/>
        <w:rPr>
          <w:lang w:val="es-CO"/>
        </w:rPr>
      </w:pPr>
      <w:r>
        <w:rPr>
          <w:lang w:val="es-CO"/>
        </w:rPr>
        <w:t>Tener en cuenta que el nombre que va a tener la base de datos es MyPos. Si la base de datos no existe la primera vez que se ejecute el proyecto la crea.</w:t>
      </w:r>
    </w:p>
    <w:p w:rsidR="00CB475E" w:rsidRPr="003E73CA" w:rsidRDefault="00CB475E" w:rsidP="00CB475E">
      <w:pPr>
        <w:ind w:firstLine="0"/>
        <w:rPr>
          <w:lang w:val="es-CO"/>
        </w:rPr>
      </w:pPr>
    </w:p>
    <w:p w:rsidR="00146B65" w:rsidRPr="003E73CA" w:rsidRDefault="00CB475E" w:rsidP="00FD77E2">
      <w:pPr>
        <w:numPr>
          <w:ilvl w:val="0"/>
          <w:numId w:val="19"/>
        </w:numPr>
        <w:spacing w:line="240" w:lineRule="auto"/>
        <w:textAlignment w:val="baseline"/>
        <w:rPr>
          <w:rFonts w:ascii="Times New Roman" w:eastAsia="Times New Roman" w:hAnsi="Times New Roman" w:cs="Times New Roman"/>
          <w:color w:val="000000"/>
          <w:kern w:val="0"/>
          <w:lang w:val="es-CO" w:eastAsia="en-US"/>
        </w:rPr>
      </w:pPr>
      <w:r w:rsidRPr="003E73CA">
        <w:rPr>
          <w:rFonts w:ascii="Times New Roman" w:eastAsia="Times New Roman" w:hAnsi="Times New Roman" w:cs="Times New Roman"/>
          <w:color w:val="000000"/>
          <w:kern w:val="0"/>
          <w:lang w:val="es-CO" w:eastAsia="en-US"/>
        </w:rPr>
        <w:lastRenderedPageBreak/>
        <w:t>Agregar la inyección de base de datos en la clase Startup</w:t>
      </w:r>
      <w:r w:rsidR="00146B65" w:rsidRPr="003E73CA">
        <w:rPr>
          <w:rFonts w:ascii="Times New Roman" w:eastAsia="Times New Roman" w:hAnsi="Times New Roman" w:cs="Times New Roman"/>
          <w:color w:val="000000"/>
          <w:kern w:val="0"/>
          <w:lang w:val="es-CO" w:eastAsia="en-US"/>
        </w:rPr>
        <w:t>:</w:t>
      </w:r>
    </w:p>
    <w:p w:rsidR="00FD77E2" w:rsidRPr="003E73CA" w:rsidRDefault="00FD77E2" w:rsidP="00FD77E2">
      <w:pPr>
        <w:spacing w:line="240" w:lineRule="auto"/>
        <w:textAlignment w:val="baseline"/>
        <w:rPr>
          <w:rFonts w:ascii="Times New Roman" w:eastAsia="Times New Roman" w:hAnsi="Times New Roman" w:cs="Times New Roman"/>
          <w:color w:val="000000"/>
          <w:kern w:val="0"/>
          <w:lang w:val="es-CO" w:eastAsia="en-US"/>
        </w:rPr>
      </w:pPr>
    </w:p>
    <w:p w:rsidR="00CB475E" w:rsidRDefault="00CB475E" w:rsidP="00CB475E">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services.AddDbContext&lt;DataContext&gt;(cfg =&gt;</w:t>
      </w:r>
    </w:p>
    <w:p w:rsidR="00CB475E" w:rsidRDefault="00CB475E" w:rsidP="00CB475E">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CB475E" w:rsidRDefault="00CB475E" w:rsidP="00CB475E">
      <w:pPr>
        <w:shd w:val="clear" w:color="auto" w:fill="D9D9D9" w:themeFill="background1" w:themeFillShade="D9"/>
        <w:autoSpaceDE w:val="0"/>
        <w:autoSpaceDN w:val="0"/>
        <w:adjustRightInd w:val="0"/>
        <w:spacing w:line="240" w:lineRule="auto"/>
        <w:rPr>
          <w:rFonts w:ascii="Consolas" w:hAnsi="Consolas" w:cs="Consolas"/>
          <w:color w:val="000000"/>
          <w:kern w:val="0"/>
          <w:sz w:val="19"/>
          <w:szCs w:val="19"/>
          <w:lang w:val="en-US"/>
        </w:rPr>
      </w:pPr>
      <w:r>
        <w:rPr>
          <w:rFonts w:ascii="Consolas" w:hAnsi="Consolas" w:cs="Consolas"/>
          <w:color w:val="000000"/>
          <w:kern w:val="0"/>
          <w:sz w:val="19"/>
          <w:szCs w:val="19"/>
          <w:lang w:val="en-US"/>
        </w:rPr>
        <w:t>cfg.UseSqlServer(Configuration.GetConnectionString(</w:t>
      </w:r>
      <w:r>
        <w:rPr>
          <w:rFonts w:ascii="Consolas" w:hAnsi="Consolas" w:cs="Consolas"/>
          <w:color w:val="A31515"/>
          <w:kern w:val="0"/>
          <w:sz w:val="19"/>
          <w:szCs w:val="19"/>
          <w:lang w:val="en-US"/>
        </w:rPr>
        <w:t>"DefaultConnection"</w:t>
      </w:r>
      <w:r>
        <w:rPr>
          <w:rFonts w:ascii="Consolas" w:hAnsi="Consolas" w:cs="Consolas"/>
          <w:color w:val="000000"/>
          <w:kern w:val="0"/>
          <w:sz w:val="19"/>
          <w:szCs w:val="19"/>
          <w:lang w:val="en-US"/>
        </w:rPr>
        <w:t>));</w:t>
      </w:r>
    </w:p>
    <w:p w:rsidR="00CB475E" w:rsidRDefault="00CB475E" w:rsidP="00CB475E">
      <w:pPr>
        <w:shd w:val="clear" w:color="auto" w:fill="D9D9D9" w:themeFill="background1" w:themeFillShade="D9"/>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CB475E" w:rsidRDefault="00CB475E" w:rsidP="00146B65">
      <w:pPr>
        <w:ind w:firstLine="0"/>
        <w:rPr>
          <w:lang w:val="en-US"/>
        </w:rPr>
      </w:pPr>
    </w:p>
    <w:p w:rsidR="00CB475E" w:rsidRPr="00CB475E" w:rsidRDefault="00CB475E" w:rsidP="00146B65">
      <w:pPr>
        <w:ind w:firstLine="0"/>
        <w:rPr>
          <w:lang w:val="en-US"/>
        </w:rPr>
      </w:pPr>
      <w:r>
        <w:rPr>
          <w:lang w:val="en-US"/>
        </w:rPr>
        <w:t>Agregar los using necesarios:</w:t>
      </w:r>
    </w:p>
    <w:p w:rsidR="00CB475E" w:rsidRDefault="00CB475E" w:rsidP="00146B65">
      <w:pPr>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Microsoft.EntityFrameworkCore;</w:t>
      </w:r>
    </w:p>
    <w:p w:rsidR="00CB475E" w:rsidRDefault="00CB475E" w:rsidP="00146B65">
      <w:pPr>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MyPos.Web.Data;</w:t>
      </w:r>
    </w:p>
    <w:p w:rsidR="00CB475E" w:rsidRDefault="00CB475E" w:rsidP="00146B65">
      <w:pPr>
        <w:ind w:firstLine="0"/>
        <w:rPr>
          <w:lang w:val="en-US"/>
        </w:rPr>
      </w:pPr>
    </w:p>
    <w:p w:rsidR="00FD77E2" w:rsidRDefault="00FD77E2" w:rsidP="00146B65">
      <w:pPr>
        <w:ind w:firstLine="0"/>
        <w:rPr>
          <w:lang w:val="en-US"/>
        </w:rPr>
      </w:pPr>
    </w:p>
    <w:p w:rsidR="00FD77E2" w:rsidRDefault="00FD77E2" w:rsidP="00146B65">
      <w:pPr>
        <w:ind w:firstLine="0"/>
        <w:rPr>
          <w:lang w:val="es-CO"/>
        </w:rPr>
      </w:pPr>
      <w:r w:rsidRPr="00FD77E2">
        <w:rPr>
          <w:lang w:val="es-CO"/>
        </w:rPr>
        <w:t>La clase complete queda así:</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Microsoft.AspNetCore.Builder;</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Microsoft.AspNetCore.Hosting;</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Microsoft.AspNetCore.Http;</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Microsoft.AspNetCore.Mvc;</w:t>
      </w:r>
    </w:p>
    <w:p w:rsidR="00FD77E2" w:rsidRDefault="00FD77E2" w:rsidP="00FD77E2">
      <w:pPr>
        <w:shd w:val="clear" w:color="auto" w:fill="A6A6A6" w:themeFill="background1" w:themeFillShade="A6"/>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Microsoft.EntityFrameworkCore;</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Microsoft.Extensions.Configuration;</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Microsoft.Extensions.DependencyInjection;</w:t>
      </w:r>
    </w:p>
    <w:p w:rsidR="00FD77E2" w:rsidRDefault="00FD77E2" w:rsidP="00FD77E2">
      <w:pPr>
        <w:shd w:val="clear" w:color="auto" w:fill="A6A6A6" w:themeFill="background1" w:themeFillShade="A6"/>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using</w:t>
      </w:r>
      <w:r>
        <w:rPr>
          <w:rFonts w:ascii="Consolas" w:hAnsi="Consolas" w:cs="Consolas"/>
          <w:color w:val="000000"/>
          <w:kern w:val="0"/>
          <w:sz w:val="19"/>
          <w:szCs w:val="19"/>
          <w:lang w:val="en-US"/>
        </w:rPr>
        <w:t xml:space="preserve"> MyPos.Web.Data;</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FF"/>
          <w:kern w:val="0"/>
          <w:sz w:val="19"/>
          <w:szCs w:val="19"/>
          <w:lang w:val="en-US"/>
        </w:rPr>
        <w:t>namespace</w:t>
      </w:r>
      <w:r>
        <w:rPr>
          <w:rFonts w:ascii="Consolas" w:hAnsi="Consolas" w:cs="Consolas"/>
          <w:color w:val="000000"/>
          <w:kern w:val="0"/>
          <w:sz w:val="19"/>
          <w:szCs w:val="19"/>
          <w:lang w:val="en-US"/>
        </w:rPr>
        <w:t xml:space="preserve"> MyPos.Web</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class</w:t>
      </w:r>
      <w:r>
        <w:rPr>
          <w:rFonts w:ascii="Consolas" w:hAnsi="Consolas" w:cs="Consolas"/>
          <w:color w:val="000000"/>
          <w:kern w:val="0"/>
          <w:sz w:val="19"/>
          <w:szCs w:val="19"/>
          <w:lang w:val="en-US"/>
        </w:rPr>
        <w:t xml:space="preserve"> </w:t>
      </w:r>
      <w:r>
        <w:rPr>
          <w:rFonts w:ascii="Consolas" w:hAnsi="Consolas" w:cs="Consolas"/>
          <w:color w:val="2B91AF"/>
          <w:kern w:val="0"/>
          <w:sz w:val="19"/>
          <w:szCs w:val="19"/>
          <w:lang w:val="en-US"/>
        </w:rPr>
        <w:t>Startup</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2B91AF"/>
          <w:kern w:val="0"/>
          <w:sz w:val="19"/>
          <w:szCs w:val="19"/>
          <w:lang w:val="en-US"/>
        </w:rPr>
        <w:t>Startup</w:t>
      </w:r>
      <w:r>
        <w:rPr>
          <w:rFonts w:ascii="Consolas" w:hAnsi="Consolas" w:cs="Consolas"/>
          <w:color w:val="000000"/>
          <w:kern w:val="0"/>
          <w:sz w:val="19"/>
          <w:szCs w:val="19"/>
          <w:lang w:val="en-US"/>
        </w:rPr>
        <w:t>(IConfiguration configuration)</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Configuration = configuration;</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IConfiguration Configuration { </w:t>
      </w:r>
      <w:r>
        <w:rPr>
          <w:rFonts w:ascii="Consolas" w:hAnsi="Consolas" w:cs="Consolas"/>
          <w:color w:val="0000FF"/>
          <w:kern w:val="0"/>
          <w:sz w:val="19"/>
          <w:szCs w:val="19"/>
          <w:lang w:val="en-US"/>
        </w:rPr>
        <w:t>get</w:t>
      </w:r>
      <w:r>
        <w:rPr>
          <w:rFonts w:ascii="Consolas" w:hAnsi="Consolas" w:cs="Consolas"/>
          <w:color w:val="000000"/>
          <w:kern w:val="0"/>
          <w:sz w:val="19"/>
          <w:szCs w:val="19"/>
          <w:lang w:val="en-US"/>
        </w:rPr>
        <w:t>;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8000"/>
          <w:kern w:val="0"/>
          <w:sz w:val="19"/>
          <w:szCs w:val="19"/>
          <w:lang w:val="en-US"/>
        </w:rPr>
        <w:t>// This method gets called by the runtime. Use this method to add services to the container.</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void</w:t>
      </w:r>
      <w:r>
        <w:rPr>
          <w:rFonts w:ascii="Consolas" w:hAnsi="Consolas" w:cs="Consolas"/>
          <w:color w:val="000000"/>
          <w:kern w:val="0"/>
          <w:sz w:val="19"/>
          <w:szCs w:val="19"/>
          <w:lang w:val="en-US"/>
        </w:rPr>
        <w:t xml:space="preserve"> ConfigureServices(IServiceCollection services)</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services.Configure&lt;CookiePolicyOptions&gt;(options =&gt;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8000"/>
          <w:kern w:val="0"/>
          <w:sz w:val="19"/>
          <w:szCs w:val="19"/>
          <w:lang w:val="en-US"/>
        </w:rPr>
        <w:t>// This lambda determines whether user consent for non-essential cookies is needed for a given request.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options.CheckConsentNeeded = context =&gt; </w:t>
      </w:r>
      <w:r>
        <w:rPr>
          <w:rFonts w:ascii="Consolas" w:hAnsi="Consolas" w:cs="Consolas"/>
          <w:color w:val="0000FF"/>
          <w:kern w:val="0"/>
          <w:sz w:val="19"/>
          <w:szCs w:val="19"/>
          <w:lang w:val="en-US"/>
        </w:rPr>
        <w:t>true</w:t>
      </w:r>
      <w:r>
        <w:rPr>
          <w:rFonts w:ascii="Consolas" w:hAnsi="Consolas" w:cs="Consolas"/>
          <w:color w:val="000000"/>
          <w:kern w:val="0"/>
          <w:sz w:val="19"/>
          <w:szCs w:val="19"/>
          <w:lang w:val="en-US"/>
        </w:rPr>
        <w: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options.MinimumSameSitePolicy = SameSiteMode.None;</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A6A6A6" w:themeFill="background1" w:themeFillShade="A6"/>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services.AddDbContext&lt;DataContext&gt;(cfg =&gt;</w:t>
      </w:r>
    </w:p>
    <w:p w:rsidR="00FD77E2" w:rsidRDefault="00FD77E2" w:rsidP="00FD77E2">
      <w:pPr>
        <w:shd w:val="clear" w:color="auto" w:fill="A6A6A6" w:themeFill="background1" w:themeFillShade="A6"/>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A6A6A6" w:themeFill="background1" w:themeFillShade="A6"/>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cfg.UseSqlServer(Configuration.GetConnectionString(</w:t>
      </w:r>
      <w:r>
        <w:rPr>
          <w:rFonts w:ascii="Consolas" w:hAnsi="Consolas" w:cs="Consolas"/>
          <w:color w:val="A31515"/>
          <w:kern w:val="0"/>
          <w:sz w:val="19"/>
          <w:szCs w:val="19"/>
          <w:lang w:val="en-US"/>
        </w:rPr>
        <w:t>"DefaultConnection"</w:t>
      </w:r>
      <w:r>
        <w:rPr>
          <w:rFonts w:ascii="Consolas" w:hAnsi="Consolas" w:cs="Consolas"/>
          <w:color w:val="000000"/>
          <w:kern w:val="0"/>
          <w:sz w:val="19"/>
          <w:szCs w:val="19"/>
          <w:lang w:val="en-US"/>
        </w:rPr>
        <w:t>));</w:t>
      </w:r>
    </w:p>
    <w:p w:rsidR="00FD77E2" w:rsidRDefault="00FD77E2" w:rsidP="00FD77E2">
      <w:pPr>
        <w:shd w:val="clear" w:color="auto" w:fill="A6A6A6" w:themeFill="background1" w:themeFillShade="A6"/>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lastRenderedPageBreak/>
        <w:t xml:space="preserve">            services.AddMvc().SetCompatibilityVersion(CompatibilityVersion.Version_2_1);</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8000"/>
          <w:kern w:val="0"/>
          <w:sz w:val="19"/>
          <w:szCs w:val="19"/>
          <w:lang w:val="en-US"/>
        </w:rPr>
        <w:t>// This method gets called by the runtime. Use this method to configure the HTTP request pipeline.</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public</w:t>
      </w: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void</w:t>
      </w:r>
      <w:r>
        <w:rPr>
          <w:rFonts w:ascii="Consolas" w:hAnsi="Consolas" w:cs="Consolas"/>
          <w:color w:val="000000"/>
          <w:kern w:val="0"/>
          <w:sz w:val="19"/>
          <w:szCs w:val="19"/>
          <w:lang w:val="en-US"/>
        </w:rPr>
        <w:t xml:space="preserve"> Configure(IApplicationBuilder app, IHostingEnvironment env)</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if</w:t>
      </w:r>
      <w:r>
        <w:rPr>
          <w:rFonts w:ascii="Consolas" w:hAnsi="Consolas" w:cs="Consolas"/>
          <w:color w:val="000000"/>
          <w:kern w:val="0"/>
          <w:sz w:val="19"/>
          <w:szCs w:val="19"/>
          <w:lang w:val="en-US"/>
        </w:rPr>
        <w:t xml:space="preserve"> (env.IsDevelopment())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app.UseDeveloperExceptionPage();</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r>
        <w:rPr>
          <w:rFonts w:ascii="Consolas" w:hAnsi="Consolas" w:cs="Consolas"/>
          <w:color w:val="0000FF"/>
          <w:kern w:val="0"/>
          <w:sz w:val="19"/>
          <w:szCs w:val="19"/>
          <w:lang w:val="en-US"/>
        </w:rPr>
        <w:t>else</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app.UseExceptionHandler(</w:t>
      </w:r>
      <w:r>
        <w:rPr>
          <w:rFonts w:ascii="Consolas" w:hAnsi="Consolas" w:cs="Consolas"/>
          <w:color w:val="A31515"/>
          <w:kern w:val="0"/>
          <w:sz w:val="19"/>
          <w:szCs w:val="19"/>
          <w:lang w:val="en-US"/>
        </w:rPr>
        <w:t>"/Home/Error"</w:t>
      </w:r>
      <w:r>
        <w:rPr>
          <w:rFonts w:ascii="Consolas" w:hAnsi="Consolas" w:cs="Consolas"/>
          <w:color w:val="000000"/>
          <w:kern w:val="0"/>
          <w:sz w:val="19"/>
          <w:szCs w:val="19"/>
          <w:lang w:val="en-US"/>
        </w:rPr>
        <w: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app.UseHsts();</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app.UseHttpsRedirection();</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app.UseStaticFiles();</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app.UseCookiePolicy();</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app.UseMvc(routes =&gt;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routes.MapRoute(</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name: </w:t>
      </w:r>
      <w:r>
        <w:rPr>
          <w:rFonts w:ascii="Consolas" w:hAnsi="Consolas" w:cs="Consolas"/>
          <w:color w:val="A31515"/>
          <w:kern w:val="0"/>
          <w:sz w:val="19"/>
          <w:szCs w:val="19"/>
          <w:lang w:val="en-US"/>
        </w:rPr>
        <w:t>"default"</w:t>
      </w:r>
      <w:r>
        <w:rPr>
          <w:rFonts w:ascii="Consolas" w:hAnsi="Consolas" w:cs="Consolas"/>
          <w:color w:val="000000"/>
          <w:kern w:val="0"/>
          <w:sz w:val="19"/>
          <w:szCs w:val="19"/>
          <w:lang w:val="en-US"/>
        </w:rPr>
        <w: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template: </w:t>
      </w:r>
      <w:r>
        <w:rPr>
          <w:rFonts w:ascii="Consolas" w:hAnsi="Consolas" w:cs="Consolas"/>
          <w:color w:val="A31515"/>
          <w:kern w:val="0"/>
          <w:sz w:val="19"/>
          <w:szCs w:val="19"/>
          <w:lang w:val="en-US"/>
        </w:rPr>
        <w:t>"{controller=Home}/{action=Index}/{id?}"</w:t>
      </w:r>
      <w:r>
        <w:rPr>
          <w:rFonts w:ascii="Consolas" w:hAnsi="Consolas" w:cs="Consolas"/>
          <w:color w:val="000000"/>
          <w:kern w:val="0"/>
          <w:sz w:val="19"/>
          <w:szCs w:val="19"/>
          <w:lang w:val="en-US"/>
        </w:rPr>
        <w:t>);</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 xml:space="preserve">    }</w:t>
      </w:r>
    </w:p>
    <w:p w:rsidR="00FD77E2" w:rsidRDefault="00FD77E2" w:rsidP="00FD77E2">
      <w:pPr>
        <w:shd w:val="clear" w:color="auto" w:fill="D9D9D9" w:themeFill="background1" w:themeFillShade="D9"/>
        <w:autoSpaceDE w:val="0"/>
        <w:autoSpaceDN w:val="0"/>
        <w:adjustRightInd w:val="0"/>
        <w:spacing w:line="240" w:lineRule="auto"/>
        <w:ind w:firstLine="0"/>
        <w:rPr>
          <w:rFonts w:ascii="Consolas" w:hAnsi="Consolas" w:cs="Consolas"/>
          <w:color w:val="000000"/>
          <w:kern w:val="0"/>
          <w:sz w:val="19"/>
          <w:szCs w:val="19"/>
          <w:lang w:val="en-US"/>
        </w:rPr>
      </w:pPr>
      <w:r>
        <w:rPr>
          <w:rFonts w:ascii="Consolas" w:hAnsi="Consolas" w:cs="Consolas"/>
          <w:color w:val="000000"/>
          <w:kern w:val="0"/>
          <w:sz w:val="19"/>
          <w:szCs w:val="19"/>
          <w:lang w:val="en-US"/>
        </w:rPr>
        <w:t>}</w:t>
      </w:r>
    </w:p>
    <w:p w:rsidR="00FD77E2" w:rsidRDefault="00FD77E2" w:rsidP="00146B65">
      <w:pPr>
        <w:ind w:firstLine="0"/>
        <w:rPr>
          <w:lang w:val="es-CO"/>
        </w:rPr>
      </w:pPr>
    </w:p>
    <w:p w:rsidR="00FD77E2" w:rsidRDefault="00FD77E2" w:rsidP="00146B65">
      <w:pPr>
        <w:ind w:firstLine="0"/>
        <w:rPr>
          <w:lang w:val="es-CO"/>
        </w:rPr>
      </w:pPr>
      <w:r>
        <w:rPr>
          <w:lang w:val="es-CO"/>
        </w:rPr>
        <w:t>Compilar el proyecto</w:t>
      </w:r>
    </w:p>
    <w:p w:rsidR="00FD77E2" w:rsidRDefault="00FD77E2" w:rsidP="00146B65">
      <w:pPr>
        <w:ind w:firstLine="0"/>
        <w:rPr>
          <w:lang w:val="es-CO"/>
        </w:rPr>
      </w:pPr>
    </w:p>
    <w:p w:rsidR="00FD77E2" w:rsidRPr="00FD77E2" w:rsidRDefault="00FD77E2" w:rsidP="00FD77E2">
      <w:pPr>
        <w:numPr>
          <w:ilvl w:val="0"/>
          <w:numId w:val="19"/>
        </w:numPr>
        <w:spacing w:line="240" w:lineRule="auto"/>
        <w:textAlignment w:val="baseline"/>
        <w:rPr>
          <w:rFonts w:ascii="Times New Roman" w:eastAsia="Times New Roman" w:hAnsi="Times New Roman" w:cs="Times New Roman"/>
          <w:color w:val="000000"/>
          <w:kern w:val="0"/>
          <w:lang w:val="en-US" w:eastAsia="en-US"/>
        </w:rPr>
      </w:pPr>
      <w:r w:rsidRPr="00FD77E2">
        <w:rPr>
          <w:rFonts w:ascii="Times New Roman" w:eastAsia="Times New Roman" w:hAnsi="Times New Roman" w:cs="Times New Roman"/>
          <w:color w:val="000000"/>
          <w:kern w:val="0"/>
          <w:lang w:val="en-US" w:eastAsia="en-US"/>
        </w:rPr>
        <w:t>Save changes and run those commands by command line in the same folder that is the web project:</w:t>
      </w:r>
    </w:p>
    <w:p w:rsidR="00FD77E2" w:rsidRDefault="00FD77E2" w:rsidP="00FD77E2">
      <w:pPr>
        <w:ind w:firstLine="0"/>
        <w:rPr>
          <w:lang w:val="en-US"/>
        </w:rPr>
      </w:pPr>
    </w:p>
    <w:p w:rsidR="00FD77E2" w:rsidRPr="00FD77E2" w:rsidRDefault="00FD77E2" w:rsidP="00FD77E2">
      <w:pPr>
        <w:pStyle w:val="Prrafodelista"/>
        <w:numPr>
          <w:ilvl w:val="0"/>
          <w:numId w:val="18"/>
        </w:numPr>
        <w:rPr>
          <w:lang w:val="es-CO"/>
        </w:rPr>
      </w:pPr>
      <w:r>
        <w:rPr>
          <w:lang w:val="es-CO"/>
        </w:rPr>
        <w:t xml:space="preserve">Ubicado en el proyecto </w:t>
      </w:r>
      <w:r w:rsidRPr="00FD77E2">
        <w:rPr>
          <w:b/>
          <w:i/>
          <w:lang w:val="es-CO"/>
        </w:rPr>
        <w:t>MyPos.Web</w:t>
      </w:r>
      <w:r>
        <w:rPr>
          <w:lang w:val="es-CO"/>
        </w:rPr>
        <w:t xml:space="preserve">, </w:t>
      </w:r>
      <w:r w:rsidRPr="00FD77E2">
        <w:rPr>
          <w:lang w:val="es-CO"/>
        </w:rPr>
        <w:t xml:space="preserve">Abrir la </w:t>
      </w:r>
      <w:r w:rsidRPr="00FD77E2">
        <w:rPr>
          <w:b/>
          <w:i/>
          <w:lang w:val="es-CO"/>
        </w:rPr>
        <w:t>consola de administración de paquetes</w:t>
      </w:r>
      <w:r w:rsidRPr="00FD77E2">
        <w:rPr>
          <w:lang w:val="es-CO"/>
        </w:rPr>
        <w:t>.</w:t>
      </w:r>
    </w:p>
    <w:p w:rsidR="00FD77E2" w:rsidRDefault="00FD77E2" w:rsidP="00FD77E2">
      <w:pPr>
        <w:ind w:firstLine="0"/>
        <w:rPr>
          <w:lang w:val="es-CO"/>
        </w:rPr>
      </w:pPr>
      <w:r>
        <w:rPr>
          <w:noProof/>
          <w:lang w:val="en-US" w:eastAsia="en-US"/>
        </w:rPr>
        <w:lastRenderedPageBreak/>
        <w:drawing>
          <wp:inline distT="0" distB="0" distL="0" distR="0" wp14:anchorId="07798B88" wp14:editId="61A426E7">
            <wp:extent cx="5731510" cy="322389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FD77E2" w:rsidRPr="00FD77E2" w:rsidRDefault="00FD77E2" w:rsidP="00FD77E2">
      <w:pPr>
        <w:ind w:firstLine="0"/>
        <w:rPr>
          <w:lang w:val="es-CO"/>
        </w:rPr>
      </w:pPr>
    </w:p>
    <w:p w:rsidR="00D76BC2" w:rsidRDefault="00D76BC2" w:rsidP="00FD77E2">
      <w:pPr>
        <w:pStyle w:val="Prrafodelista"/>
        <w:numPr>
          <w:ilvl w:val="0"/>
          <w:numId w:val="18"/>
        </w:numPr>
        <w:rPr>
          <w:lang w:val="es-CO"/>
        </w:rPr>
      </w:pPr>
      <w:r>
        <w:rPr>
          <w:lang w:val="es-CO"/>
        </w:rPr>
        <w:t>Seleccionar en la consola el proyecto MyPos.Web</w:t>
      </w:r>
    </w:p>
    <w:p w:rsidR="00D76BC2" w:rsidRPr="00D76BC2" w:rsidRDefault="00D76BC2" w:rsidP="00D76BC2">
      <w:pPr>
        <w:ind w:firstLine="0"/>
        <w:rPr>
          <w:lang w:val="es-CO"/>
        </w:rPr>
      </w:pPr>
      <w:r>
        <w:rPr>
          <w:noProof/>
          <w:lang w:val="en-US" w:eastAsia="en-US"/>
        </w:rPr>
        <w:drawing>
          <wp:inline distT="0" distB="0" distL="0" distR="0" wp14:anchorId="3E39B188" wp14:editId="25F79B36">
            <wp:extent cx="5731510" cy="322389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FD77E2" w:rsidRPr="00FD77E2" w:rsidRDefault="00FD77E2" w:rsidP="00FD77E2">
      <w:pPr>
        <w:pStyle w:val="Prrafodelista"/>
        <w:numPr>
          <w:ilvl w:val="0"/>
          <w:numId w:val="18"/>
        </w:numPr>
        <w:rPr>
          <w:lang w:val="es-CO"/>
        </w:rPr>
      </w:pPr>
      <w:r w:rsidRPr="00FD77E2">
        <w:rPr>
          <w:lang w:val="es-CO"/>
        </w:rPr>
        <w:t xml:space="preserve">Ejecutar el commando: PM&gt; </w:t>
      </w:r>
      <w:r w:rsidRPr="00FD77E2">
        <w:rPr>
          <w:b/>
          <w:i/>
          <w:lang w:val="es-CO"/>
        </w:rPr>
        <w:t>update-database</w:t>
      </w:r>
    </w:p>
    <w:p w:rsidR="00FD77E2" w:rsidRDefault="00D76BC2" w:rsidP="00D76BC2">
      <w:pPr>
        <w:ind w:firstLine="0"/>
        <w:rPr>
          <w:lang w:val="es-CO"/>
        </w:rPr>
      </w:pPr>
      <w:r>
        <w:rPr>
          <w:noProof/>
          <w:lang w:val="en-US" w:eastAsia="en-US"/>
        </w:rPr>
        <w:lastRenderedPageBreak/>
        <w:drawing>
          <wp:inline distT="0" distB="0" distL="0" distR="0" wp14:anchorId="0CDAED19" wp14:editId="2DF9AFF6">
            <wp:extent cx="5731510" cy="312864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28645"/>
                    </a:xfrm>
                    <a:prstGeom prst="rect">
                      <a:avLst/>
                    </a:prstGeom>
                  </pic:spPr>
                </pic:pic>
              </a:graphicData>
            </a:graphic>
          </wp:inline>
        </w:drawing>
      </w:r>
    </w:p>
    <w:p w:rsidR="00D76BC2" w:rsidRDefault="00D76BC2" w:rsidP="00D76BC2">
      <w:pPr>
        <w:pStyle w:val="Prrafodelista"/>
        <w:numPr>
          <w:ilvl w:val="0"/>
          <w:numId w:val="18"/>
        </w:numPr>
        <w:rPr>
          <w:lang w:val="es-CO"/>
        </w:rPr>
      </w:pPr>
      <w:r>
        <w:rPr>
          <w:lang w:val="es-CO"/>
        </w:rPr>
        <w:t>Validar que se creó la base de datos</w:t>
      </w:r>
    </w:p>
    <w:p w:rsidR="00D76BC2" w:rsidRPr="00FD77E2" w:rsidRDefault="00D76BC2" w:rsidP="00D76BC2">
      <w:pPr>
        <w:ind w:firstLine="0"/>
        <w:rPr>
          <w:lang w:val="es-CO"/>
        </w:rPr>
      </w:pPr>
      <w:r>
        <w:rPr>
          <w:noProof/>
          <w:lang w:val="en-US" w:eastAsia="en-US"/>
        </w:rPr>
        <w:drawing>
          <wp:inline distT="0" distB="0" distL="0" distR="0" wp14:anchorId="6EF22E06" wp14:editId="2B874324">
            <wp:extent cx="5731510" cy="312864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28645"/>
                    </a:xfrm>
                    <a:prstGeom prst="rect">
                      <a:avLst/>
                    </a:prstGeom>
                  </pic:spPr>
                </pic:pic>
              </a:graphicData>
            </a:graphic>
          </wp:inline>
        </w:drawing>
      </w:r>
    </w:p>
    <w:p w:rsidR="00FD77E2" w:rsidRPr="00D76BC2" w:rsidRDefault="00FD77E2" w:rsidP="00D76BC2">
      <w:pPr>
        <w:pStyle w:val="Prrafodelista"/>
        <w:numPr>
          <w:ilvl w:val="0"/>
          <w:numId w:val="18"/>
        </w:numPr>
        <w:rPr>
          <w:lang w:val="es-CO"/>
        </w:rPr>
      </w:pPr>
      <w:r w:rsidRPr="00D76BC2">
        <w:rPr>
          <w:lang w:val="es-CO"/>
        </w:rPr>
        <w:t xml:space="preserve">PM&gt; </w:t>
      </w:r>
      <w:r w:rsidR="00D76BC2" w:rsidRPr="00FD77E2">
        <w:rPr>
          <w:lang w:val="es-CO"/>
        </w:rPr>
        <w:t xml:space="preserve">Ejecutar el comando: </w:t>
      </w:r>
      <w:r w:rsidRPr="00D76BC2">
        <w:rPr>
          <w:b/>
          <w:i/>
          <w:lang w:val="es-CO"/>
        </w:rPr>
        <w:t>add-migration</w:t>
      </w:r>
      <w:r w:rsidRPr="00D76BC2">
        <w:rPr>
          <w:lang w:val="es-CO"/>
        </w:rPr>
        <w:t xml:space="preserve"> InitialDb</w:t>
      </w:r>
    </w:p>
    <w:p w:rsidR="00D76BC2" w:rsidRDefault="00D76BC2" w:rsidP="00FD77E2">
      <w:pPr>
        <w:ind w:firstLine="0"/>
        <w:rPr>
          <w:lang w:val="en-US"/>
        </w:rPr>
      </w:pPr>
      <w:r>
        <w:rPr>
          <w:noProof/>
          <w:lang w:val="en-US" w:eastAsia="en-US"/>
        </w:rPr>
        <w:lastRenderedPageBreak/>
        <w:drawing>
          <wp:inline distT="0" distB="0" distL="0" distR="0" wp14:anchorId="6C48DFA2" wp14:editId="10DC8612">
            <wp:extent cx="5731510" cy="312864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28645"/>
                    </a:xfrm>
                    <a:prstGeom prst="rect">
                      <a:avLst/>
                    </a:prstGeom>
                  </pic:spPr>
                </pic:pic>
              </a:graphicData>
            </a:graphic>
          </wp:inline>
        </w:drawing>
      </w:r>
    </w:p>
    <w:p w:rsidR="00D76BC2" w:rsidRDefault="00D76BC2" w:rsidP="00D76BC2">
      <w:pPr>
        <w:pStyle w:val="Prrafodelista"/>
        <w:numPr>
          <w:ilvl w:val="0"/>
          <w:numId w:val="18"/>
        </w:numPr>
        <w:rPr>
          <w:lang w:val="es-CO"/>
        </w:rPr>
      </w:pPr>
      <w:r w:rsidRPr="00D76BC2">
        <w:rPr>
          <w:lang w:val="es-CO"/>
        </w:rPr>
        <w:t xml:space="preserve">Esto crea la primera migración para el </w:t>
      </w:r>
      <w:r>
        <w:rPr>
          <w:lang w:val="es-CO"/>
        </w:rPr>
        <w:t>Proyecto:</w:t>
      </w:r>
    </w:p>
    <w:p w:rsidR="00D76BC2" w:rsidRPr="00D76BC2" w:rsidRDefault="00D76BC2" w:rsidP="00FD77E2">
      <w:pPr>
        <w:ind w:firstLine="0"/>
        <w:rPr>
          <w:lang w:val="es-CO"/>
        </w:rPr>
      </w:pPr>
      <w:r>
        <w:rPr>
          <w:noProof/>
          <w:lang w:val="en-US" w:eastAsia="en-US"/>
        </w:rPr>
        <w:drawing>
          <wp:inline distT="0" distB="0" distL="0" distR="0" wp14:anchorId="3EA7398E" wp14:editId="09DB5895">
            <wp:extent cx="5731510" cy="312864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28645"/>
                    </a:xfrm>
                    <a:prstGeom prst="rect">
                      <a:avLst/>
                    </a:prstGeom>
                  </pic:spPr>
                </pic:pic>
              </a:graphicData>
            </a:graphic>
          </wp:inline>
        </w:drawing>
      </w:r>
    </w:p>
    <w:p w:rsidR="00FD77E2" w:rsidRPr="00D76BC2" w:rsidRDefault="00FD77E2" w:rsidP="00D76BC2">
      <w:pPr>
        <w:pStyle w:val="Prrafodelista"/>
        <w:numPr>
          <w:ilvl w:val="0"/>
          <w:numId w:val="18"/>
        </w:numPr>
        <w:rPr>
          <w:lang w:val="es-CO"/>
        </w:rPr>
      </w:pPr>
      <w:r w:rsidRPr="00D76BC2">
        <w:rPr>
          <w:lang w:val="es-CO"/>
        </w:rPr>
        <w:t xml:space="preserve">PM&gt; </w:t>
      </w:r>
      <w:r w:rsidR="00D76BC2" w:rsidRPr="00FD77E2">
        <w:rPr>
          <w:lang w:val="es-CO"/>
        </w:rPr>
        <w:t xml:space="preserve">Ejecutar el comando: </w:t>
      </w:r>
      <w:r w:rsidRPr="00D76BC2">
        <w:rPr>
          <w:b/>
          <w:i/>
          <w:lang w:val="es-CO"/>
        </w:rPr>
        <w:t>update-database</w:t>
      </w:r>
      <w:r w:rsidR="00D76BC2" w:rsidRPr="00D76BC2">
        <w:rPr>
          <w:lang w:val="es-CO"/>
        </w:rPr>
        <w:t xml:space="preserve">, </w:t>
      </w:r>
      <w:r w:rsidR="00D76BC2">
        <w:rPr>
          <w:lang w:val="es-CO"/>
        </w:rPr>
        <w:t>para migrar las tablas a la base de datos</w:t>
      </w:r>
    </w:p>
    <w:p w:rsidR="00D76BC2" w:rsidRDefault="00D76BC2" w:rsidP="00FD77E2">
      <w:pPr>
        <w:ind w:firstLine="0"/>
        <w:rPr>
          <w:lang w:val="es-CO"/>
        </w:rPr>
      </w:pPr>
      <w:r>
        <w:rPr>
          <w:noProof/>
          <w:lang w:val="en-US" w:eastAsia="en-US"/>
        </w:rPr>
        <w:lastRenderedPageBreak/>
        <w:drawing>
          <wp:inline distT="0" distB="0" distL="0" distR="0" wp14:anchorId="76E97930" wp14:editId="085BDECC">
            <wp:extent cx="5731510" cy="312864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28645"/>
                    </a:xfrm>
                    <a:prstGeom prst="rect">
                      <a:avLst/>
                    </a:prstGeom>
                  </pic:spPr>
                </pic:pic>
              </a:graphicData>
            </a:graphic>
          </wp:inline>
        </w:drawing>
      </w:r>
    </w:p>
    <w:p w:rsidR="00D76BC2" w:rsidRDefault="00D76BC2" w:rsidP="00D76BC2">
      <w:pPr>
        <w:pStyle w:val="Prrafodelista"/>
        <w:numPr>
          <w:ilvl w:val="0"/>
          <w:numId w:val="18"/>
        </w:numPr>
        <w:rPr>
          <w:lang w:val="es-CO"/>
        </w:rPr>
      </w:pPr>
      <w:r>
        <w:rPr>
          <w:lang w:val="es-CO"/>
        </w:rPr>
        <w:t>Validar que se migró la base de datos</w:t>
      </w:r>
    </w:p>
    <w:p w:rsidR="00D76BC2" w:rsidRDefault="00587A10" w:rsidP="00FD77E2">
      <w:pPr>
        <w:ind w:firstLine="0"/>
        <w:rPr>
          <w:lang w:val="es-CO"/>
        </w:rPr>
      </w:pPr>
      <w:r>
        <w:rPr>
          <w:noProof/>
          <w:lang w:val="en-US" w:eastAsia="en-US"/>
        </w:rPr>
        <w:drawing>
          <wp:inline distT="0" distB="0" distL="0" distR="0" wp14:anchorId="6B87774E" wp14:editId="46F8D9C8">
            <wp:extent cx="5731510" cy="3128645"/>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28645"/>
                    </a:xfrm>
                    <a:prstGeom prst="rect">
                      <a:avLst/>
                    </a:prstGeom>
                  </pic:spPr>
                </pic:pic>
              </a:graphicData>
            </a:graphic>
          </wp:inline>
        </w:drawing>
      </w:r>
    </w:p>
    <w:p w:rsidR="00CA54B0" w:rsidRDefault="00CA54B0" w:rsidP="00FD77E2">
      <w:pPr>
        <w:ind w:firstLine="0"/>
        <w:rPr>
          <w:lang w:val="es-CO"/>
        </w:rPr>
      </w:pPr>
    </w:p>
    <w:p w:rsidR="00864889" w:rsidRDefault="00CA54B0" w:rsidP="00864889">
      <w:pPr>
        <w:pStyle w:val="Ttulo2"/>
        <w:rPr>
          <w:noProof/>
          <w:lang w:val="en-US"/>
        </w:rPr>
      </w:pPr>
      <w:r w:rsidRPr="00CA54B0">
        <w:rPr>
          <w:noProof/>
          <w:lang w:val="en-US"/>
        </w:rPr>
        <w:lastRenderedPageBreak/>
        <w:t>Add the OwnersController.</w:t>
      </w:r>
    </w:p>
    <w:p w:rsidR="00864889" w:rsidRDefault="00864889" w:rsidP="00864889">
      <w:pPr>
        <w:ind w:firstLine="0"/>
        <w:rPr>
          <w:lang w:val="en-US"/>
        </w:rPr>
      </w:pPr>
      <w:r>
        <w:rPr>
          <w:noProof/>
          <w:lang w:val="en-US" w:eastAsia="en-US"/>
        </w:rPr>
        <w:drawing>
          <wp:inline distT="0" distB="0" distL="0" distR="0" wp14:anchorId="75E5EAE8" wp14:editId="2166CA7D">
            <wp:extent cx="5731510" cy="322389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864889" w:rsidRDefault="00864889" w:rsidP="00864889">
      <w:pPr>
        <w:ind w:firstLine="0"/>
        <w:rPr>
          <w:lang w:val="en-US"/>
        </w:rPr>
      </w:pPr>
    </w:p>
    <w:p w:rsidR="00F8372D" w:rsidRDefault="00F8372D" w:rsidP="00864889">
      <w:pPr>
        <w:ind w:firstLine="0"/>
        <w:rPr>
          <w:lang w:val="en-US"/>
        </w:rPr>
      </w:pPr>
      <w:r>
        <w:rPr>
          <w:noProof/>
          <w:lang w:val="en-US" w:eastAsia="en-US"/>
        </w:rPr>
        <w:drawing>
          <wp:inline distT="0" distB="0" distL="0" distR="0" wp14:anchorId="32DC03EC" wp14:editId="0E2EFB3D">
            <wp:extent cx="5731510" cy="3977640"/>
            <wp:effectExtent l="0" t="0" r="254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977640"/>
                    </a:xfrm>
                    <a:prstGeom prst="rect">
                      <a:avLst/>
                    </a:prstGeom>
                  </pic:spPr>
                </pic:pic>
              </a:graphicData>
            </a:graphic>
          </wp:inline>
        </w:drawing>
      </w:r>
    </w:p>
    <w:p w:rsidR="00F8372D" w:rsidRDefault="00F8372D" w:rsidP="00864889">
      <w:pPr>
        <w:ind w:firstLine="0"/>
        <w:rPr>
          <w:lang w:val="en-US"/>
        </w:rPr>
      </w:pPr>
    </w:p>
    <w:p w:rsidR="00F8372D" w:rsidRPr="00F8372D" w:rsidRDefault="00F8372D" w:rsidP="00F8372D">
      <w:pPr>
        <w:pStyle w:val="Prrafodelista"/>
        <w:numPr>
          <w:ilvl w:val="0"/>
          <w:numId w:val="18"/>
        </w:numPr>
        <w:rPr>
          <w:lang w:val="es-CO"/>
        </w:rPr>
      </w:pPr>
      <w:r w:rsidRPr="00F8372D">
        <w:rPr>
          <w:lang w:val="es-CO"/>
        </w:rPr>
        <w:t xml:space="preserve">Hacer clic en el botón </w:t>
      </w:r>
      <w:r w:rsidRPr="00F8372D">
        <w:rPr>
          <w:b/>
          <w:i/>
          <w:lang w:val="es-CO"/>
        </w:rPr>
        <w:t>Agregar</w:t>
      </w:r>
    </w:p>
    <w:p w:rsidR="00F8372D" w:rsidRDefault="00F8372D" w:rsidP="00864889">
      <w:pPr>
        <w:ind w:firstLine="0"/>
        <w:rPr>
          <w:lang w:val="es-CO"/>
        </w:rPr>
      </w:pPr>
      <w:r>
        <w:rPr>
          <w:noProof/>
          <w:lang w:val="en-US" w:eastAsia="en-US"/>
        </w:rPr>
        <w:lastRenderedPageBreak/>
        <w:drawing>
          <wp:inline distT="0" distB="0" distL="0" distR="0" wp14:anchorId="083C9201" wp14:editId="7555160A">
            <wp:extent cx="5581650" cy="3486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3486150"/>
                    </a:xfrm>
                    <a:prstGeom prst="rect">
                      <a:avLst/>
                    </a:prstGeom>
                  </pic:spPr>
                </pic:pic>
              </a:graphicData>
            </a:graphic>
          </wp:inline>
        </w:drawing>
      </w:r>
    </w:p>
    <w:p w:rsidR="00F8372D" w:rsidRPr="00F8372D" w:rsidRDefault="00F8372D" w:rsidP="00F8372D">
      <w:pPr>
        <w:pStyle w:val="Prrafodelista"/>
        <w:numPr>
          <w:ilvl w:val="0"/>
          <w:numId w:val="18"/>
        </w:numPr>
        <w:rPr>
          <w:b/>
          <w:i/>
          <w:lang w:val="es-CO"/>
        </w:rPr>
      </w:pPr>
      <w:r w:rsidRPr="00F8372D">
        <w:rPr>
          <w:lang w:val="es-CO"/>
        </w:rPr>
        <w:t xml:space="preserve">Hacer clic en el botón </w:t>
      </w:r>
      <w:r w:rsidRPr="00F8372D">
        <w:rPr>
          <w:b/>
          <w:i/>
          <w:lang w:val="es-CO"/>
        </w:rPr>
        <w:t>Agregar</w:t>
      </w:r>
    </w:p>
    <w:p w:rsidR="00F8372D" w:rsidRPr="00F8372D" w:rsidRDefault="00F8372D" w:rsidP="00F8372D">
      <w:pPr>
        <w:ind w:firstLine="0"/>
        <w:rPr>
          <w:lang w:val="es-CO"/>
        </w:rPr>
      </w:pPr>
      <w:r w:rsidRPr="00F8372D">
        <w:rPr>
          <w:lang w:val="es-CO"/>
        </w:rPr>
        <w:t>Se crea el controlador</w:t>
      </w:r>
    </w:p>
    <w:p w:rsidR="00F8372D" w:rsidRPr="00F8372D" w:rsidRDefault="00F8372D" w:rsidP="00864889">
      <w:pPr>
        <w:ind w:firstLine="0"/>
        <w:rPr>
          <w:lang w:val="es-CO"/>
        </w:rPr>
      </w:pPr>
      <w:r>
        <w:rPr>
          <w:noProof/>
          <w:lang w:val="en-US" w:eastAsia="en-US"/>
        </w:rPr>
        <w:drawing>
          <wp:inline distT="0" distB="0" distL="0" distR="0" wp14:anchorId="3CA69844" wp14:editId="1B1740B0">
            <wp:extent cx="5731510" cy="312864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28645"/>
                    </a:xfrm>
                    <a:prstGeom prst="rect">
                      <a:avLst/>
                    </a:prstGeom>
                  </pic:spPr>
                </pic:pic>
              </a:graphicData>
            </a:graphic>
          </wp:inline>
        </w:drawing>
      </w:r>
    </w:p>
    <w:p w:rsidR="00864889" w:rsidRPr="00F8372D" w:rsidRDefault="00864889" w:rsidP="00864889">
      <w:pPr>
        <w:ind w:firstLine="0"/>
        <w:rPr>
          <w:lang w:val="es-CO"/>
        </w:rPr>
      </w:pPr>
    </w:p>
    <w:p w:rsidR="00CA54B0" w:rsidRPr="00CA54B0" w:rsidRDefault="00CA54B0" w:rsidP="00CA54B0">
      <w:pPr>
        <w:pStyle w:val="Ttulo2"/>
        <w:rPr>
          <w:noProof/>
          <w:lang w:val="en-US"/>
        </w:rPr>
      </w:pPr>
      <w:r w:rsidRPr="00CA54B0">
        <w:rPr>
          <w:noProof/>
          <w:lang w:val="en-US"/>
        </w:rPr>
        <w:t>Add the Owners menu and test the DB connection.</w:t>
      </w:r>
    </w:p>
    <w:p w:rsidR="00CA54B0" w:rsidRPr="00CA54B0" w:rsidRDefault="00CA54B0" w:rsidP="00CA54B0">
      <w:pPr>
        <w:spacing w:line="240" w:lineRule="auto"/>
        <w:ind w:firstLine="0"/>
        <w:rPr>
          <w:rFonts w:ascii="Times New Roman" w:eastAsia="Times New Roman" w:hAnsi="Times New Roman" w:cs="Times New Roman"/>
          <w:kern w:val="0"/>
          <w:lang w:val="en-US" w:eastAsia="en-US"/>
        </w:rPr>
      </w:pPr>
    </w:p>
    <w:p w:rsidR="00CA54B0" w:rsidRPr="00CA54B0" w:rsidRDefault="00CA54B0" w:rsidP="007D5A4B">
      <w:pPr>
        <w:shd w:val="clear" w:color="auto" w:fill="D9D9D9" w:themeFill="background1" w:themeFillShade="D9"/>
        <w:spacing w:line="240" w:lineRule="auto"/>
        <w:ind w:left="720" w:hanging="720"/>
        <w:rPr>
          <w:rFonts w:ascii="Times New Roman" w:eastAsia="Times New Roman" w:hAnsi="Times New Roman" w:cs="Times New Roman"/>
          <w:kern w:val="0"/>
          <w:lang w:val="en-US" w:eastAsia="en-US"/>
        </w:rPr>
      </w:pPr>
      <w:r w:rsidRPr="00CA54B0">
        <w:rPr>
          <w:rFonts w:ascii="Arial" w:eastAsia="Times New Roman" w:hAnsi="Arial" w:cs="Arial"/>
          <w:color w:val="000000"/>
          <w:kern w:val="0"/>
          <w:sz w:val="22"/>
          <w:szCs w:val="22"/>
          <w:lang w:val="en-US" w:eastAsia="en-US"/>
        </w:rPr>
        <w:t>&lt;ul class="nav navbar-nav"&gt;</w:t>
      </w:r>
    </w:p>
    <w:p w:rsidR="00CA54B0" w:rsidRPr="00CA54B0" w:rsidRDefault="00CA54B0" w:rsidP="007D5A4B">
      <w:pPr>
        <w:shd w:val="clear" w:color="auto" w:fill="D9D9D9" w:themeFill="background1" w:themeFillShade="D9"/>
        <w:spacing w:line="240" w:lineRule="auto"/>
        <w:ind w:left="720" w:hanging="720"/>
        <w:rPr>
          <w:rFonts w:ascii="Times New Roman" w:eastAsia="Times New Roman" w:hAnsi="Times New Roman" w:cs="Times New Roman"/>
          <w:kern w:val="0"/>
          <w:lang w:val="en-US" w:eastAsia="en-US"/>
        </w:rPr>
      </w:pPr>
      <w:r w:rsidRPr="00CA54B0">
        <w:rPr>
          <w:rFonts w:ascii="Arial" w:eastAsia="Times New Roman" w:hAnsi="Arial" w:cs="Arial"/>
          <w:color w:val="000000"/>
          <w:kern w:val="0"/>
          <w:sz w:val="22"/>
          <w:szCs w:val="22"/>
          <w:lang w:val="en-US" w:eastAsia="en-US"/>
        </w:rPr>
        <w:lastRenderedPageBreak/>
        <w:tab/>
        <w:t>&lt;li&gt;&lt;a asp-area="" asp-controller="Home" asp-action="Index"&gt;Home&lt;/a&gt;&lt;/li&gt;</w:t>
      </w:r>
    </w:p>
    <w:p w:rsidR="00CA54B0" w:rsidRPr="00CA54B0" w:rsidRDefault="00CA54B0" w:rsidP="007D5A4B">
      <w:pPr>
        <w:shd w:val="clear" w:color="auto" w:fill="D9D9D9" w:themeFill="background1" w:themeFillShade="D9"/>
        <w:spacing w:line="240" w:lineRule="auto"/>
        <w:ind w:left="720" w:hanging="720"/>
        <w:rPr>
          <w:rFonts w:ascii="Times New Roman" w:eastAsia="Times New Roman" w:hAnsi="Times New Roman" w:cs="Times New Roman"/>
          <w:kern w:val="0"/>
          <w:lang w:val="en-US" w:eastAsia="en-US"/>
        </w:rPr>
      </w:pPr>
      <w:r w:rsidRPr="00CA54B0">
        <w:rPr>
          <w:rFonts w:ascii="Arial" w:eastAsia="Times New Roman" w:hAnsi="Arial" w:cs="Arial"/>
          <w:color w:val="000000"/>
          <w:kern w:val="0"/>
          <w:sz w:val="22"/>
          <w:szCs w:val="22"/>
          <w:lang w:val="en-US" w:eastAsia="en-US"/>
        </w:rPr>
        <w:tab/>
        <w:t>&lt;li&gt;&lt;a asp-area="" asp-controller="Home" asp-action="About"&gt;About&lt;/a&gt;&lt;/li&gt;</w:t>
      </w:r>
    </w:p>
    <w:p w:rsidR="00CA54B0" w:rsidRPr="00CA54B0" w:rsidRDefault="00CA54B0" w:rsidP="007D5A4B">
      <w:pPr>
        <w:shd w:val="clear" w:color="auto" w:fill="D9D9D9" w:themeFill="background1" w:themeFillShade="D9"/>
        <w:spacing w:line="240" w:lineRule="auto"/>
        <w:ind w:left="720" w:hanging="720"/>
        <w:rPr>
          <w:rFonts w:ascii="Times New Roman" w:eastAsia="Times New Roman" w:hAnsi="Times New Roman" w:cs="Times New Roman"/>
          <w:kern w:val="0"/>
          <w:lang w:val="en-US" w:eastAsia="en-US"/>
        </w:rPr>
      </w:pPr>
      <w:r w:rsidRPr="00CA54B0">
        <w:rPr>
          <w:rFonts w:ascii="Arial" w:eastAsia="Times New Roman" w:hAnsi="Arial" w:cs="Arial"/>
          <w:color w:val="000000"/>
          <w:kern w:val="0"/>
          <w:sz w:val="22"/>
          <w:szCs w:val="22"/>
          <w:lang w:val="en-US" w:eastAsia="en-US"/>
        </w:rPr>
        <w:tab/>
        <w:t>&lt;li&gt;&lt;a asp-area="" asp-controller="Home" asp-action="Contact"&gt;Contact&lt;/a&gt;&lt;/li&gt;</w:t>
      </w:r>
    </w:p>
    <w:p w:rsidR="00CA54B0" w:rsidRPr="00CA54B0" w:rsidRDefault="00CA54B0" w:rsidP="007D5A4B">
      <w:pPr>
        <w:shd w:val="clear" w:color="auto" w:fill="D9D9D9" w:themeFill="background1" w:themeFillShade="D9"/>
        <w:spacing w:line="240" w:lineRule="auto"/>
        <w:ind w:left="720" w:hanging="720"/>
        <w:rPr>
          <w:rFonts w:ascii="Times New Roman" w:eastAsia="Times New Roman" w:hAnsi="Times New Roman" w:cs="Times New Roman"/>
          <w:kern w:val="0"/>
          <w:lang w:val="en-US" w:eastAsia="en-US"/>
        </w:rPr>
      </w:pPr>
      <w:r w:rsidRPr="00CA54B0">
        <w:rPr>
          <w:rFonts w:ascii="Arial" w:eastAsia="Times New Roman" w:hAnsi="Arial" w:cs="Arial"/>
          <w:color w:val="000000"/>
          <w:kern w:val="0"/>
          <w:sz w:val="22"/>
          <w:szCs w:val="22"/>
          <w:shd w:val="clear" w:color="auto" w:fill="FFFF00"/>
          <w:lang w:val="en-US" w:eastAsia="en-US"/>
        </w:rPr>
        <w:tab/>
        <w:t>&lt;li&gt;&lt;a asp-area="" asp-controller="</w:t>
      </w:r>
      <w:r w:rsidR="00F8372D">
        <w:rPr>
          <w:rFonts w:ascii="Arial" w:eastAsia="Times New Roman" w:hAnsi="Arial" w:cs="Arial"/>
          <w:color w:val="000000"/>
          <w:kern w:val="0"/>
          <w:sz w:val="22"/>
          <w:szCs w:val="22"/>
          <w:shd w:val="clear" w:color="auto" w:fill="FFFF00"/>
          <w:lang w:val="en-US" w:eastAsia="en-US"/>
        </w:rPr>
        <w:t>ProductGroups</w:t>
      </w:r>
      <w:r w:rsidRPr="00CA54B0">
        <w:rPr>
          <w:rFonts w:ascii="Arial" w:eastAsia="Times New Roman" w:hAnsi="Arial" w:cs="Arial"/>
          <w:color w:val="000000"/>
          <w:kern w:val="0"/>
          <w:sz w:val="22"/>
          <w:szCs w:val="22"/>
          <w:shd w:val="clear" w:color="auto" w:fill="FFFF00"/>
          <w:lang w:val="en-US" w:eastAsia="en-US"/>
        </w:rPr>
        <w:t>" asp-action="Index"&gt;</w:t>
      </w:r>
      <w:r>
        <w:rPr>
          <w:rFonts w:ascii="Arial" w:eastAsia="Times New Roman" w:hAnsi="Arial" w:cs="Arial"/>
          <w:color w:val="000000"/>
          <w:kern w:val="0"/>
          <w:sz w:val="22"/>
          <w:szCs w:val="22"/>
          <w:shd w:val="clear" w:color="auto" w:fill="FFFF00"/>
          <w:lang w:val="en-US" w:eastAsia="en-US"/>
        </w:rPr>
        <w:t>Product Groups</w:t>
      </w:r>
      <w:r w:rsidRPr="00CA54B0">
        <w:rPr>
          <w:rFonts w:ascii="Arial" w:eastAsia="Times New Roman" w:hAnsi="Arial" w:cs="Arial"/>
          <w:color w:val="000000"/>
          <w:kern w:val="0"/>
          <w:sz w:val="22"/>
          <w:szCs w:val="22"/>
          <w:shd w:val="clear" w:color="auto" w:fill="FFFF00"/>
          <w:lang w:val="en-US" w:eastAsia="en-US"/>
        </w:rPr>
        <w:t>&lt;/a&gt;&lt;/li&gt;</w:t>
      </w:r>
    </w:p>
    <w:p w:rsidR="00CA54B0" w:rsidRDefault="00CA54B0" w:rsidP="007D5A4B">
      <w:pPr>
        <w:shd w:val="clear" w:color="auto" w:fill="D9D9D9" w:themeFill="background1" w:themeFillShade="D9"/>
        <w:spacing w:line="240" w:lineRule="auto"/>
        <w:ind w:left="720" w:hanging="720"/>
        <w:rPr>
          <w:rFonts w:ascii="Times New Roman" w:eastAsia="Times New Roman" w:hAnsi="Times New Roman" w:cs="Times New Roman"/>
          <w:kern w:val="0"/>
          <w:lang w:val="en-US" w:eastAsia="en-US"/>
        </w:rPr>
      </w:pPr>
      <w:r w:rsidRPr="00CA54B0">
        <w:rPr>
          <w:rFonts w:ascii="Arial" w:eastAsia="Times New Roman" w:hAnsi="Arial" w:cs="Arial"/>
          <w:color w:val="000000"/>
          <w:kern w:val="0"/>
          <w:sz w:val="22"/>
          <w:szCs w:val="22"/>
          <w:lang w:val="en-US" w:eastAsia="en-US"/>
        </w:rPr>
        <w:t>&lt;/ul&gt;</w:t>
      </w:r>
    </w:p>
    <w:p w:rsidR="00F8372D" w:rsidRDefault="00F8372D" w:rsidP="00F8372D">
      <w:pPr>
        <w:spacing w:line="240" w:lineRule="auto"/>
        <w:ind w:hanging="720"/>
        <w:rPr>
          <w:rFonts w:ascii="Times New Roman" w:eastAsia="Times New Roman" w:hAnsi="Times New Roman" w:cs="Times New Roman"/>
          <w:kern w:val="0"/>
          <w:lang w:val="en-US" w:eastAsia="en-US"/>
        </w:rPr>
      </w:pPr>
    </w:p>
    <w:p w:rsidR="00C05FFE" w:rsidRDefault="00F8372D" w:rsidP="00C05FFE">
      <w:pPr>
        <w:pStyle w:val="Prrafodelista"/>
        <w:numPr>
          <w:ilvl w:val="0"/>
          <w:numId w:val="18"/>
        </w:numPr>
        <w:rPr>
          <w:lang w:val="es-CO"/>
        </w:rPr>
      </w:pPr>
      <w:r w:rsidRPr="00F8372D">
        <w:rPr>
          <w:lang w:val="es-CO"/>
        </w:rPr>
        <w:t>Ejecutar el proyecto:</w:t>
      </w:r>
    </w:p>
    <w:p w:rsidR="00C05FFE" w:rsidRPr="00C05FFE" w:rsidRDefault="00C05FFE" w:rsidP="007D5A4B">
      <w:pPr>
        <w:ind w:firstLine="0"/>
        <w:rPr>
          <w:lang w:val="es-CO"/>
        </w:rPr>
      </w:pPr>
      <w:r>
        <w:rPr>
          <w:noProof/>
          <w:lang w:val="en-US" w:eastAsia="en-US"/>
        </w:rPr>
        <w:drawing>
          <wp:inline distT="0" distB="0" distL="0" distR="0" wp14:anchorId="5470268E" wp14:editId="3DB48C7E">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F8372D" w:rsidRDefault="007D5A4B" w:rsidP="007D5A4B">
      <w:pPr>
        <w:pStyle w:val="Prrafodelista"/>
        <w:numPr>
          <w:ilvl w:val="0"/>
          <w:numId w:val="18"/>
        </w:numPr>
        <w:rPr>
          <w:lang w:val="es-CO"/>
        </w:rPr>
      </w:pPr>
      <w:r w:rsidRPr="007D5A4B">
        <w:rPr>
          <w:lang w:val="es-CO"/>
        </w:rPr>
        <w:t>Hacer click en la opción de menú Product Groups</w:t>
      </w:r>
    </w:p>
    <w:p w:rsidR="007D5A4B" w:rsidRDefault="007D5A4B" w:rsidP="007D5A4B">
      <w:pPr>
        <w:ind w:firstLine="0"/>
        <w:rPr>
          <w:lang w:val="es-CO"/>
        </w:rPr>
      </w:pPr>
      <w:r>
        <w:rPr>
          <w:noProof/>
          <w:lang w:val="en-US" w:eastAsia="en-US"/>
        </w:rPr>
        <w:drawing>
          <wp:inline distT="0" distB="0" distL="0" distR="0" wp14:anchorId="74346271" wp14:editId="76B54646">
            <wp:extent cx="5731510" cy="3104515"/>
            <wp:effectExtent l="0" t="0" r="254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4515"/>
                    </a:xfrm>
                    <a:prstGeom prst="rect">
                      <a:avLst/>
                    </a:prstGeom>
                  </pic:spPr>
                </pic:pic>
              </a:graphicData>
            </a:graphic>
          </wp:inline>
        </w:drawing>
      </w:r>
    </w:p>
    <w:p w:rsidR="007D5A4B" w:rsidRDefault="007D5A4B" w:rsidP="007D5A4B">
      <w:pPr>
        <w:pStyle w:val="Prrafodelista"/>
        <w:numPr>
          <w:ilvl w:val="0"/>
          <w:numId w:val="18"/>
        </w:numPr>
        <w:rPr>
          <w:lang w:val="es-CO"/>
        </w:rPr>
      </w:pPr>
      <w:r w:rsidRPr="007D5A4B">
        <w:rPr>
          <w:lang w:val="es-CO"/>
        </w:rPr>
        <w:t xml:space="preserve">Hacer click en la opción </w:t>
      </w:r>
      <w:r w:rsidRPr="007D5A4B">
        <w:rPr>
          <w:b/>
          <w:i/>
          <w:lang w:val="es-CO"/>
        </w:rPr>
        <w:t>C</w:t>
      </w:r>
      <w:r>
        <w:rPr>
          <w:b/>
          <w:i/>
          <w:lang w:val="es-CO"/>
        </w:rPr>
        <w:t xml:space="preserve">reate new, </w:t>
      </w:r>
      <w:r>
        <w:rPr>
          <w:lang w:val="es-CO"/>
        </w:rPr>
        <w:t>llenar los campos requeridos</w:t>
      </w:r>
    </w:p>
    <w:p w:rsidR="007D5A4B" w:rsidRPr="007D5A4B" w:rsidRDefault="007D5A4B" w:rsidP="007D5A4B">
      <w:pPr>
        <w:ind w:firstLine="0"/>
        <w:rPr>
          <w:lang w:val="es-CO"/>
        </w:rPr>
      </w:pPr>
    </w:p>
    <w:p w:rsidR="007D5A4B" w:rsidRDefault="007D5A4B" w:rsidP="007D5A4B">
      <w:pPr>
        <w:ind w:firstLine="0"/>
        <w:rPr>
          <w:lang w:val="es-CO"/>
        </w:rPr>
      </w:pPr>
      <w:r>
        <w:rPr>
          <w:noProof/>
          <w:lang w:val="en-US" w:eastAsia="en-US"/>
        </w:rPr>
        <w:drawing>
          <wp:inline distT="0" distB="0" distL="0" distR="0" wp14:anchorId="7983A336" wp14:editId="4F88C7B4">
            <wp:extent cx="5731510" cy="3104515"/>
            <wp:effectExtent l="0" t="0" r="254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04515"/>
                    </a:xfrm>
                    <a:prstGeom prst="rect">
                      <a:avLst/>
                    </a:prstGeom>
                  </pic:spPr>
                </pic:pic>
              </a:graphicData>
            </a:graphic>
          </wp:inline>
        </w:drawing>
      </w:r>
    </w:p>
    <w:p w:rsidR="007D5A4B" w:rsidRPr="007D5A4B" w:rsidRDefault="007D5A4B" w:rsidP="007D5A4B">
      <w:pPr>
        <w:pStyle w:val="Prrafodelista"/>
        <w:numPr>
          <w:ilvl w:val="0"/>
          <w:numId w:val="18"/>
        </w:numPr>
        <w:rPr>
          <w:lang w:val="es-CO"/>
        </w:rPr>
      </w:pPr>
      <w:r w:rsidRPr="007D5A4B">
        <w:rPr>
          <w:lang w:val="es-CO"/>
        </w:rPr>
        <w:t xml:space="preserve">Hacer click en el botón </w:t>
      </w:r>
      <w:r w:rsidRPr="007D5A4B">
        <w:rPr>
          <w:b/>
          <w:i/>
          <w:lang w:val="es-CO"/>
        </w:rPr>
        <w:t>Create</w:t>
      </w:r>
    </w:p>
    <w:p w:rsidR="007D5A4B" w:rsidRDefault="007D5A4B" w:rsidP="007D5A4B">
      <w:pPr>
        <w:ind w:firstLine="0"/>
        <w:rPr>
          <w:lang w:val="es-CO"/>
        </w:rPr>
      </w:pPr>
      <w:r>
        <w:rPr>
          <w:noProof/>
          <w:lang w:val="en-US" w:eastAsia="en-US"/>
        </w:rPr>
        <w:drawing>
          <wp:inline distT="0" distB="0" distL="0" distR="0" wp14:anchorId="2804C504" wp14:editId="6A360630">
            <wp:extent cx="5731510" cy="3104515"/>
            <wp:effectExtent l="0" t="0" r="254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04515"/>
                    </a:xfrm>
                    <a:prstGeom prst="rect">
                      <a:avLst/>
                    </a:prstGeom>
                  </pic:spPr>
                </pic:pic>
              </a:graphicData>
            </a:graphic>
          </wp:inline>
        </w:drawing>
      </w:r>
    </w:p>
    <w:p w:rsidR="007D5A4B" w:rsidRDefault="007D5A4B" w:rsidP="007D5A4B">
      <w:pPr>
        <w:ind w:firstLine="0"/>
        <w:rPr>
          <w:lang w:val="es-CO"/>
        </w:rPr>
      </w:pPr>
    </w:p>
    <w:p w:rsidR="007D5A4B" w:rsidRPr="003E73CA" w:rsidRDefault="00EF7000" w:rsidP="00EF7000">
      <w:pPr>
        <w:pStyle w:val="Ttulo2"/>
        <w:rPr>
          <w:noProof/>
          <w:lang w:val="en-US"/>
        </w:rPr>
      </w:pPr>
      <w:r w:rsidRPr="003E73CA">
        <w:rPr>
          <w:noProof/>
          <w:lang w:val="en-US"/>
        </w:rPr>
        <w:t>Add sorting, filtering, and paging with the Entity Framework</w:t>
      </w:r>
    </w:p>
    <w:p w:rsidR="00EF7000" w:rsidRDefault="00EF7000" w:rsidP="007D5A4B">
      <w:pPr>
        <w:ind w:firstLine="0"/>
        <w:rPr>
          <w:lang w:val="en-US"/>
        </w:rPr>
      </w:pPr>
    </w:p>
    <w:p w:rsidR="00EF7000" w:rsidRPr="00824224" w:rsidRDefault="00824224" w:rsidP="007D5A4B">
      <w:pPr>
        <w:ind w:firstLine="0"/>
        <w:rPr>
          <w:lang w:val="es-CO"/>
        </w:rPr>
      </w:pPr>
      <w:r w:rsidRPr="00824224">
        <w:rPr>
          <w:lang w:val="es-CO"/>
        </w:rPr>
        <w:t>Class entidad unidad de medida UnitMeasure.cs</w:t>
      </w:r>
    </w:p>
    <w:p w:rsidR="00824224" w:rsidRDefault="00824224" w:rsidP="007D5A4B">
      <w:pPr>
        <w:ind w:firstLine="0"/>
        <w:rPr>
          <w:lang w:val="en-US"/>
        </w:rPr>
      </w:pPr>
      <w:r>
        <w:rPr>
          <w:noProof/>
          <w:lang w:val="en-US" w:eastAsia="en-US"/>
        </w:rPr>
        <w:lastRenderedPageBreak/>
        <w:drawing>
          <wp:inline distT="0" distB="0" distL="0" distR="0" wp14:anchorId="0701C595" wp14:editId="6C656082">
            <wp:extent cx="5731510" cy="3977640"/>
            <wp:effectExtent l="0" t="0" r="254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977640"/>
                    </a:xfrm>
                    <a:prstGeom prst="rect">
                      <a:avLst/>
                    </a:prstGeom>
                  </pic:spPr>
                </pic:pic>
              </a:graphicData>
            </a:graphic>
          </wp:inline>
        </w:drawing>
      </w:r>
    </w:p>
    <w:p w:rsidR="005E5BD4" w:rsidRDefault="005E5BD4" w:rsidP="007D5A4B">
      <w:pPr>
        <w:ind w:firstLine="0"/>
        <w:rPr>
          <w:lang w:val="en-US"/>
        </w:rPr>
      </w:pPr>
    </w:p>
    <w:p w:rsidR="005E5BD4" w:rsidRDefault="005E5BD4" w:rsidP="007D5A4B">
      <w:pPr>
        <w:ind w:firstLine="0"/>
        <w:rPr>
          <w:lang w:val="en-US"/>
        </w:rPr>
      </w:pPr>
    </w:p>
    <w:p w:rsidR="005E5BD4" w:rsidRDefault="005E5BD4">
      <w:pPr>
        <w:rPr>
          <w:lang w:val="en-US"/>
        </w:rPr>
      </w:pPr>
      <w:r>
        <w:rPr>
          <w:lang w:val="en-US"/>
        </w:rPr>
        <w:br w:type="page"/>
      </w:r>
    </w:p>
    <w:p w:rsidR="005E5BD4" w:rsidRDefault="005E5BD4" w:rsidP="007D5A4B">
      <w:pPr>
        <w:ind w:firstLine="0"/>
        <w:rPr>
          <w:lang w:val="en-US"/>
        </w:rPr>
      </w:pPr>
    </w:p>
    <w:p w:rsidR="005E5BD4" w:rsidRDefault="005E5BD4" w:rsidP="007D5A4B">
      <w:pPr>
        <w:ind w:firstLine="0"/>
        <w:rPr>
          <w:lang w:val="en-US"/>
        </w:rPr>
      </w:pPr>
      <w:r>
        <w:rPr>
          <w:lang w:val="en-US"/>
        </w:rPr>
        <w:t>CREAR PROYECTO API</w:t>
      </w:r>
    </w:p>
    <w:p w:rsidR="005E5BD4" w:rsidRDefault="005E5BD4" w:rsidP="007D5A4B">
      <w:pPr>
        <w:ind w:firstLine="0"/>
        <w:rPr>
          <w:lang w:val="en-US"/>
        </w:rPr>
      </w:pPr>
      <w:r>
        <w:rPr>
          <w:noProof/>
          <w:lang w:val="en-US" w:eastAsia="en-US"/>
        </w:rPr>
        <w:drawing>
          <wp:inline distT="0" distB="0" distL="0" distR="0" wp14:anchorId="699F8881" wp14:editId="627F3440">
            <wp:extent cx="5731510" cy="3973830"/>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73830"/>
                    </a:xfrm>
                    <a:prstGeom prst="rect">
                      <a:avLst/>
                    </a:prstGeom>
                  </pic:spPr>
                </pic:pic>
              </a:graphicData>
            </a:graphic>
          </wp:inline>
        </w:drawing>
      </w:r>
    </w:p>
    <w:p w:rsidR="005E5BD4" w:rsidRDefault="005E5BD4" w:rsidP="007D5A4B">
      <w:pPr>
        <w:ind w:firstLine="0"/>
        <w:rPr>
          <w:lang w:val="en-US"/>
        </w:rPr>
      </w:pPr>
    </w:p>
    <w:p w:rsidR="005E5BD4" w:rsidRDefault="005E5BD4" w:rsidP="007D5A4B">
      <w:pPr>
        <w:ind w:firstLine="0"/>
        <w:rPr>
          <w:lang w:val="en-US"/>
        </w:rPr>
      </w:pPr>
      <w:r>
        <w:rPr>
          <w:noProof/>
          <w:lang w:val="en-US" w:eastAsia="en-US"/>
        </w:rPr>
        <w:lastRenderedPageBreak/>
        <w:drawing>
          <wp:inline distT="0" distB="0" distL="0" distR="0" wp14:anchorId="56988CEB" wp14:editId="70570811">
            <wp:extent cx="5731510" cy="3973830"/>
            <wp:effectExtent l="0" t="0" r="254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73830"/>
                    </a:xfrm>
                    <a:prstGeom prst="rect">
                      <a:avLst/>
                    </a:prstGeom>
                  </pic:spPr>
                </pic:pic>
              </a:graphicData>
            </a:graphic>
          </wp:inline>
        </w:drawing>
      </w:r>
    </w:p>
    <w:p w:rsidR="005E5BD4" w:rsidRDefault="005E5BD4" w:rsidP="007D5A4B">
      <w:pPr>
        <w:ind w:firstLine="0"/>
        <w:rPr>
          <w:lang w:val="en-US"/>
        </w:rPr>
      </w:pPr>
    </w:p>
    <w:p w:rsidR="005E5BD4" w:rsidRDefault="005E5BD4" w:rsidP="007D5A4B">
      <w:pPr>
        <w:ind w:firstLine="0"/>
        <w:rPr>
          <w:lang w:val="en-US"/>
        </w:rPr>
      </w:pPr>
      <w:r>
        <w:rPr>
          <w:noProof/>
          <w:lang w:val="en-US" w:eastAsia="en-US"/>
        </w:rPr>
        <w:drawing>
          <wp:inline distT="0" distB="0" distL="0" distR="0" wp14:anchorId="7B470764" wp14:editId="5C7D2BDD">
            <wp:extent cx="5731510" cy="3973830"/>
            <wp:effectExtent l="0" t="0" r="254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973830"/>
                    </a:xfrm>
                    <a:prstGeom prst="rect">
                      <a:avLst/>
                    </a:prstGeom>
                  </pic:spPr>
                </pic:pic>
              </a:graphicData>
            </a:graphic>
          </wp:inline>
        </w:drawing>
      </w:r>
    </w:p>
    <w:p w:rsidR="005E5BD4" w:rsidRDefault="005E5BD4" w:rsidP="007D5A4B">
      <w:pPr>
        <w:ind w:firstLine="0"/>
        <w:rPr>
          <w:lang w:val="en-US"/>
        </w:rPr>
      </w:pPr>
    </w:p>
    <w:p w:rsidR="005E5BD4" w:rsidRDefault="005E5BD4" w:rsidP="007D5A4B">
      <w:pPr>
        <w:ind w:firstLine="0"/>
        <w:rPr>
          <w:lang w:val="en-US"/>
        </w:rPr>
      </w:pPr>
      <w:r>
        <w:rPr>
          <w:noProof/>
          <w:lang w:val="en-US" w:eastAsia="en-US"/>
        </w:rPr>
        <w:lastRenderedPageBreak/>
        <w:drawing>
          <wp:inline distT="0" distB="0" distL="0" distR="0" wp14:anchorId="5AA8B4B8" wp14:editId="403F290C">
            <wp:extent cx="5731510" cy="4069715"/>
            <wp:effectExtent l="0" t="0" r="254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69715"/>
                    </a:xfrm>
                    <a:prstGeom prst="rect">
                      <a:avLst/>
                    </a:prstGeom>
                  </pic:spPr>
                </pic:pic>
              </a:graphicData>
            </a:graphic>
          </wp:inline>
        </w:drawing>
      </w:r>
      <w:bookmarkStart w:id="0" w:name="_GoBack"/>
      <w:bookmarkEnd w:id="0"/>
    </w:p>
    <w:p w:rsidR="005E5BD4" w:rsidRDefault="005E5BD4" w:rsidP="007D5A4B">
      <w:pPr>
        <w:ind w:firstLine="0"/>
        <w:rPr>
          <w:lang w:val="en-US"/>
        </w:rPr>
      </w:pPr>
    </w:p>
    <w:p w:rsidR="005E5BD4" w:rsidRDefault="005E5BD4" w:rsidP="007D5A4B">
      <w:pPr>
        <w:ind w:firstLine="0"/>
        <w:rPr>
          <w:lang w:val="en-US"/>
        </w:rPr>
      </w:pPr>
    </w:p>
    <w:p w:rsidR="005E5BD4" w:rsidRPr="00EF7000" w:rsidRDefault="005E5BD4" w:rsidP="007D5A4B">
      <w:pPr>
        <w:ind w:firstLine="0"/>
        <w:rPr>
          <w:lang w:val="en-US"/>
        </w:rPr>
      </w:pPr>
    </w:p>
    <w:sectPr w:rsidR="005E5BD4" w:rsidRPr="00EF7000" w:rsidSect="00D932D1">
      <w:headerReference w:type="default" r:id="rId67"/>
      <w:headerReference w:type="first" r:id="rId68"/>
      <w:footnotePr>
        <w:pos w:val="beneathText"/>
      </w:footnotePr>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66A" w:rsidRDefault="0015466A">
      <w:pPr>
        <w:spacing w:line="240" w:lineRule="auto"/>
      </w:pPr>
      <w:r>
        <w:separator/>
      </w:r>
    </w:p>
    <w:p w:rsidR="0015466A" w:rsidRDefault="0015466A"/>
  </w:endnote>
  <w:endnote w:type="continuationSeparator" w:id="0">
    <w:p w:rsidR="0015466A" w:rsidRDefault="0015466A">
      <w:pPr>
        <w:spacing w:line="240" w:lineRule="auto"/>
      </w:pPr>
      <w:r>
        <w:continuationSeparator/>
      </w:r>
    </w:p>
    <w:p w:rsidR="0015466A" w:rsidRDefault="001546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66A" w:rsidRDefault="0015466A">
      <w:pPr>
        <w:spacing w:line="240" w:lineRule="auto"/>
      </w:pPr>
      <w:r>
        <w:separator/>
      </w:r>
    </w:p>
    <w:p w:rsidR="0015466A" w:rsidRDefault="0015466A"/>
  </w:footnote>
  <w:footnote w:type="continuationSeparator" w:id="0">
    <w:p w:rsidR="0015466A" w:rsidRDefault="0015466A">
      <w:pPr>
        <w:spacing w:line="240" w:lineRule="auto"/>
      </w:pPr>
      <w:r>
        <w:continuationSeparator/>
      </w:r>
    </w:p>
    <w:p w:rsidR="0015466A" w:rsidRDefault="0015466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FFE" w:rsidRDefault="00230EC9">
    <w:pPr>
      <w:pStyle w:val="Encabezado"/>
      <w:rPr>
        <w:noProof/>
      </w:rPr>
    </w:pPr>
    <w:sdt>
      <w:sdtPr>
        <w:rPr>
          <w:rStyle w:val="Textoennegrita"/>
          <w:noProof/>
        </w:rPr>
        <w:alias w:val="Encabezado"/>
        <w:tag w:val=""/>
        <w:id w:val="12739865"/>
        <w:placeholder>
          <w:docPart w:val="22F2B420A4DF4C4582A90CC1779C4D35"/>
        </w:placeholder>
        <w:showingPlcHdr/>
        <w:dataBinding w:prefixMappings="xmlns:ns0='http://schemas.microsoft.com/office/2006/coverPageProps' " w:xpath="/ns0:CoverPageProperties[1]/ns0:Abstract[1]" w:storeItemID="{55AF091B-3C7A-41E3-B477-F2FDAA23CFDA}"/>
        <w15:appearance w15:val="hidden"/>
        <w:text/>
      </w:sdtPr>
      <w:sdtEndPr>
        <w:rPr>
          <w:rStyle w:val="Fuentedeprrafopredeter"/>
          <w:caps w:val="0"/>
        </w:rPr>
      </w:sdtEndPr>
      <w:sdtContent>
        <w:r w:rsidR="00C05FFE">
          <w:rPr>
            <w:rStyle w:val="Textoennegrita"/>
            <w:noProof/>
            <w:lang w:bidi="es-ES"/>
          </w:rPr>
          <w:t>[Título abreviado de hasta 50 caracteres]</w:t>
        </w:r>
      </w:sdtContent>
    </w:sdt>
    <w:r w:rsidR="00C05FFE">
      <w:rPr>
        <w:rStyle w:val="Textoennegrita"/>
        <w:noProof/>
        <w:lang w:bidi="es-ES"/>
      </w:rPr>
      <w:ptab w:relativeTo="margin" w:alignment="right" w:leader="none"/>
    </w:r>
    <w:r w:rsidR="00C05FFE">
      <w:rPr>
        <w:rStyle w:val="Textoennegrita"/>
        <w:noProof/>
        <w:lang w:bidi="es-ES"/>
      </w:rPr>
      <w:fldChar w:fldCharType="begin"/>
    </w:r>
    <w:r w:rsidR="00C05FFE">
      <w:rPr>
        <w:rStyle w:val="Textoennegrita"/>
        <w:noProof/>
        <w:lang w:bidi="es-ES"/>
      </w:rPr>
      <w:instrText xml:space="preserve"> PAGE   \* MERGEFORMAT </w:instrText>
    </w:r>
    <w:r w:rsidR="00C05FFE">
      <w:rPr>
        <w:rStyle w:val="Textoennegrita"/>
        <w:noProof/>
        <w:lang w:bidi="es-ES"/>
      </w:rPr>
      <w:fldChar w:fldCharType="separate"/>
    </w:r>
    <w:r w:rsidR="005E5BD4">
      <w:rPr>
        <w:rStyle w:val="Textoennegrita"/>
        <w:noProof/>
        <w:lang w:bidi="es-ES"/>
      </w:rPr>
      <w:t>46</w:t>
    </w:r>
    <w:r w:rsidR="00C05FFE">
      <w:rPr>
        <w:rStyle w:val="Textoennegrita"/>
        <w:noProof/>
        <w:lang w:bidi="es-ES"/>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FFE" w:rsidRDefault="00C05FFE">
    <w:pPr>
      <w:pStyle w:val="Encabezado"/>
      <w:rPr>
        <w:rStyle w:val="Textoennegrita"/>
        <w:noProof/>
      </w:rPr>
    </w:pPr>
    <w:r>
      <w:rPr>
        <w:noProof/>
        <w:lang w:bidi="es-ES"/>
      </w:rPr>
      <w:t xml:space="preserve">Encabezado: </w:t>
    </w:r>
    <w:sdt>
      <w:sdtPr>
        <w:rPr>
          <w:rStyle w:val="Textoennegrita"/>
          <w:noProof/>
        </w:rPr>
        <w:alias w:val="Encabezado"/>
        <w:tag w:val=""/>
        <w:id w:val="-696842620"/>
        <w:placeholder>
          <w:docPart w:val="CAD0FF1E80CE4F40ABACE7516DEFFB3E"/>
        </w:placeholder>
        <w:showingPlcHdr/>
        <w:dataBinding w:prefixMappings="xmlns:ns0='http://schemas.microsoft.com/office/2006/coverPageProps' " w:xpath="/ns0:CoverPageProperties[1]/ns0:Abstract[1]" w:storeItemID="{55AF091B-3C7A-41E3-B477-F2FDAA23CFDA}"/>
        <w15:appearance w15:val="hidden"/>
        <w:text/>
      </w:sdtPr>
      <w:sdtEndPr>
        <w:rPr>
          <w:rStyle w:val="Fuentedeprrafopredeter"/>
          <w:caps w:val="0"/>
        </w:rPr>
      </w:sdtEndPr>
      <w:sdtContent>
        <w:r>
          <w:rPr>
            <w:rStyle w:val="Textoennegrita"/>
            <w:noProof/>
            <w:lang w:bidi="es-ES"/>
          </w:rPr>
          <w:t>[Título abreviado de hasta 50 caracteres]</w:t>
        </w:r>
      </w:sdtContent>
    </w:sdt>
    <w:r>
      <w:rPr>
        <w:rStyle w:val="Textoennegrita"/>
        <w:noProof/>
        <w:lang w:bidi="es-ES"/>
      </w:rPr>
      <w:ptab w:relativeTo="margin" w:alignment="right" w:leader="none"/>
    </w:r>
    <w:r>
      <w:rPr>
        <w:rStyle w:val="Textoennegrita"/>
        <w:noProof/>
        <w:lang w:bidi="es-ES"/>
      </w:rPr>
      <w:fldChar w:fldCharType="begin"/>
    </w:r>
    <w:r>
      <w:rPr>
        <w:rStyle w:val="Textoennegrita"/>
        <w:noProof/>
        <w:lang w:bidi="es-ES"/>
      </w:rPr>
      <w:instrText xml:space="preserve"> PAGE   \* MERGEFORMAT </w:instrText>
    </w:r>
    <w:r>
      <w:rPr>
        <w:rStyle w:val="Textoennegrita"/>
        <w:noProof/>
        <w:lang w:bidi="es-ES"/>
      </w:rPr>
      <w:fldChar w:fldCharType="separate"/>
    </w:r>
    <w:r w:rsidR="005E5BD4">
      <w:rPr>
        <w:rStyle w:val="Textoennegrita"/>
        <w:noProof/>
        <w:lang w:bidi="es-ES"/>
      </w:rPr>
      <w:t>1</w:t>
    </w:r>
    <w:r>
      <w:rPr>
        <w:rStyle w:val="Textoennegrita"/>
        <w:noProof/>
        <w:lang w:bidi="es-ES"/>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E578E7"/>
    <w:multiLevelType w:val="multilevel"/>
    <w:tmpl w:val="F2B01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E8153F"/>
    <w:multiLevelType w:val="multilevel"/>
    <w:tmpl w:val="78EA4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674F9E"/>
    <w:multiLevelType w:val="multilevel"/>
    <w:tmpl w:val="33B0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B00BB"/>
    <w:multiLevelType w:val="hybridMultilevel"/>
    <w:tmpl w:val="4CB2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6D4372"/>
    <w:multiLevelType w:val="multilevel"/>
    <w:tmpl w:val="40B6E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2A4BAF"/>
    <w:multiLevelType w:val="multilevel"/>
    <w:tmpl w:val="64B60E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5A1099"/>
    <w:multiLevelType w:val="multilevel"/>
    <w:tmpl w:val="4268E1E0"/>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58E41DF"/>
    <w:multiLevelType w:val="hybridMultilevel"/>
    <w:tmpl w:val="8E28F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702056"/>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CFC22E0"/>
    <w:multiLevelType w:val="hybridMultilevel"/>
    <w:tmpl w:val="67B8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0"/>
  </w:num>
  <w:num w:numId="13">
    <w:abstractNumId w:val="17"/>
  </w:num>
  <w:num w:numId="14">
    <w:abstractNumId w:val="16"/>
  </w:num>
  <w:num w:numId="15">
    <w:abstractNumId w:val="19"/>
  </w:num>
  <w:num w:numId="16">
    <w:abstractNumId w:val="13"/>
  </w:num>
  <w:num w:numId="17">
    <w:abstractNumId w:val="21"/>
  </w:num>
  <w:num w:numId="18">
    <w:abstractNumId w:val="18"/>
  </w:num>
  <w:num w:numId="19">
    <w:abstractNumId w:val="11"/>
  </w:num>
  <w:num w:numId="20">
    <w:abstractNumId w:val="10"/>
  </w:num>
  <w:num w:numId="21">
    <w:abstractNumId w:val="14"/>
  </w:num>
  <w:num w:numId="22">
    <w:abstractNumId w:val="15"/>
    <w:lvlOverride w:ilvl="0">
      <w:lvl w:ilvl="0">
        <w:numFmt w:val="decimal"/>
        <w:lvlText w:val="%1."/>
        <w:lvlJc w:val="left"/>
      </w:lvl>
    </w:lvlOverride>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444"/>
    <w:rsid w:val="00026E1D"/>
    <w:rsid w:val="00040706"/>
    <w:rsid w:val="000D3F41"/>
    <w:rsid w:val="00127BB4"/>
    <w:rsid w:val="00146B65"/>
    <w:rsid w:val="0015466A"/>
    <w:rsid w:val="00182BC3"/>
    <w:rsid w:val="00214760"/>
    <w:rsid w:val="00230EC9"/>
    <w:rsid w:val="00355DCA"/>
    <w:rsid w:val="003E73CA"/>
    <w:rsid w:val="004E784B"/>
    <w:rsid w:val="00513AC4"/>
    <w:rsid w:val="00551A02"/>
    <w:rsid w:val="005534FA"/>
    <w:rsid w:val="00587A10"/>
    <w:rsid w:val="005D3A03"/>
    <w:rsid w:val="005E5BD4"/>
    <w:rsid w:val="00642A06"/>
    <w:rsid w:val="00656DAF"/>
    <w:rsid w:val="00675733"/>
    <w:rsid w:val="006866B9"/>
    <w:rsid w:val="006E11C7"/>
    <w:rsid w:val="00720A50"/>
    <w:rsid w:val="0076224E"/>
    <w:rsid w:val="007C3F59"/>
    <w:rsid w:val="007D5A4B"/>
    <w:rsid w:val="008002C0"/>
    <w:rsid w:val="00824224"/>
    <w:rsid w:val="00864889"/>
    <w:rsid w:val="008C5323"/>
    <w:rsid w:val="008F641B"/>
    <w:rsid w:val="009A6A3B"/>
    <w:rsid w:val="009B5CF4"/>
    <w:rsid w:val="009E505D"/>
    <w:rsid w:val="00AE38E5"/>
    <w:rsid w:val="00B823AA"/>
    <w:rsid w:val="00BA45DB"/>
    <w:rsid w:val="00BB6444"/>
    <w:rsid w:val="00BF4184"/>
    <w:rsid w:val="00C05FFE"/>
    <w:rsid w:val="00C0601E"/>
    <w:rsid w:val="00C31D30"/>
    <w:rsid w:val="00CA54B0"/>
    <w:rsid w:val="00CB475E"/>
    <w:rsid w:val="00CD6E39"/>
    <w:rsid w:val="00CF6E91"/>
    <w:rsid w:val="00D76BC2"/>
    <w:rsid w:val="00D85B68"/>
    <w:rsid w:val="00D932D1"/>
    <w:rsid w:val="00E21EB6"/>
    <w:rsid w:val="00E30751"/>
    <w:rsid w:val="00E6004D"/>
    <w:rsid w:val="00E81978"/>
    <w:rsid w:val="00EF7000"/>
    <w:rsid w:val="00F379B7"/>
    <w:rsid w:val="00F525FA"/>
    <w:rsid w:val="00F62ED2"/>
    <w:rsid w:val="00F804DE"/>
    <w:rsid w:val="00F8372D"/>
    <w:rsid w:val="00FA473C"/>
    <w:rsid w:val="00FD77E2"/>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C08F96"/>
  <w15:chartTrackingRefBased/>
  <w15:docId w15:val="{E3C7FA81-B50F-4F62-98A8-3122AC932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4"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F41"/>
    <w:rPr>
      <w:kern w:val="24"/>
    </w:rPr>
  </w:style>
  <w:style w:type="paragraph" w:styleId="Ttulo1">
    <w:name w:val="heading 1"/>
    <w:basedOn w:val="Normal"/>
    <w:next w:val="Normal"/>
    <w:link w:val="Ttulo1C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ar"/>
    <w:uiPriority w:val="4"/>
    <w:unhideWhenUsed/>
    <w:qFormat/>
    <w:rsid w:val="00C31D30"/>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
    <w:uiPriority w:val="4"/>
    <w:unhideWhenUsed/>
    <w:qFormat/>
    <w:rsid w:val="00C31D30"/>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4"/>
    <w:unhideWhenUsed/>
    <w:qFormat/>
    <w:rsid w:val="00C31D30"/>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sid w:val="00E30751"/>
    <w:rPr>
      <w:rFonts w:asciiTheme="minorHAnsi" w:hAnsiTheme="minorHAnsi"/>
      <w:b w:val="0"/>
      <w:bCs w:val="0"/>
      <w:caps/>
      <w:smallCaps w:val="0"/>
      <w:sz w:val="24"/>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Sin sangría"/>
    <w:uiPriority w:val="3"/>
    <w:qFormat/>
    <w:pPr>
      <w:ind w:firstLine="0"/>
    </w:pPr>
  </w:style>
  <w:style w:type="character" w:customStyle="1" w:styleId="Ttulo1Car">
    <w:name w:val="Título 1 Car"/>
    <w:basedOn w:val="Fuentedeprrafopredeter"/>
    <w:link w:val="Ttulo1"/>
    <w:uiPriority w:val="4"/>
    <w:rPr>
      <w:rFonts w:asciiTheme="majorHAnsi" w:eastAsiaTheme="majorEastAsia" w:hAnsiTheme="majorHAnsi" w:cstheme="majorBidi"/>
      <w:b/>
      <w:bCs/>
      <w:kern w:val="24"/>
    </w:rPr>
  </w:style>
  <w:style w:type="character" w:customStyle="1" w:styleId="Ttulo2Car">
    <w:name w:val="Título 2 Car"/>
    <w:basedOn w:val="Fuentedeprrafopredeter"/>
    <w:link w:val="Ttulo2"/>
    <w:uiPriority w:val="4"/>
    <w:rPr>
      <w:rFonts w:asciiTheme="majorHAnsi" w:eastAsiaTheme="majorEastAsia" w:hAnsiTheme="majorHAnsi"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4"/>
    <w:unhideWhenUsed/>
    <w:qFormat/>
    <w:rsid w:val="00E30751"/>
    <w:rPr>
      <w:rFonts w:asciiTheme="minorHAnsi" w:hAnsiTheme="minorHAnsi"/>
      <w:i/>
      <w:iCs/>
      <w:sz w:val="24"/>
    </w:rPr>
  </w:style>
  <w:style w:type="character" w:customStyle="1" w:styleId="Ttulo3Car">
    <w:name w:val="Título 3 Car"/>
    <w:basedOn w:val="Fuentedeprrafopredeter"/>
    <w:link w:val="Ttulo3"/>
    <w:uiPriority w:val="4"/>
    <w:rsid w:val="00C31D30"/>
    <w:rPr>
      <w:rFonts w:asciiTheme="majorHAnsi" w:eastAsiaTheme="majorEastAsia" w:hAnsiTheme="majorHAnsi" w:cstheme="majorBidi"/>
      <w:b/>
      <w:bCs/>
      <w:kern w:val="24"/>
    </w:rPr>
  </w:style>
  <w:style w:type="character" w:customStyle="1" w:styleId="Ttulo4Car">
    <w:name w:val="Título 4 Car"/>
    <w:basedOn w:val="Fuentedeprrafopredeter"/>
    <w:link w:val="Ttulo4"/>
    <w:uiPriority w:val="4"/>
    <w:rsid w:val="00C31D30"/>
    <w:rPr>
      <w:rFonts w:asciiTheme="majorHAnsi" w:eastAsiaTheme="majorEastAsia" w:hAnsiTheme="majorHAnsi" w:cstheme="majorBidi"/>
      <w:b/>
      <w:bCs/>
      <w:i/>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semiHidden/>
    <w:unhideWhenUsed/>
    <w:qFormat/>
    <w:rsid w:val="009A6A3B"/>
    <w:pPr>
      <w:spacing w:before="240"/>
      <w:ind w:firstLine="720"/>
      <w:jc w:val="left"/>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character" w:customStyle="1" w:styleId="apple-tab-span">
    <w:name w:val="apple-tab-span"/>
    <w:basedOn w:val="Fuentedeprrafopredeter"/>
    <w:rsid w:val="00CA54B0"/>
  </w:style>
  <w:style w:type="character" w:styleId="Hipervnculo">
    <w:name w:val="Hyperlink"/>
    <w:basedOn w:val="Fuentedeprrafopredeter"/>
    <w:uiPriority w:val="99"/>
    <w:semiHidden/>
    <w:unhideWhenUsed/>
    <w:rsid w:val="003E73C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97881752">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0544010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7247001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9477521">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42537340">
      <w:bodyDiv w:val="1"/>
      <w:marLeft w:val="0"/>
      <w:marRight w:val="0"/>
      <w:marTop w:val="0"/>
      <w:marBottom w:val="0"/>
      <w:divBdr>
        <w:top w:val="none" w:sz="0" w:space="0" w:color="auto"/>
        <w:left w:val="none" w:sz="0" w:space="0" w:color="auto"/>
        <w:bottom w:val="none" w:sz="0" w:space="0" w:color="auto"/>
        <w:right w:val="none" w:sz="0" w:space="0" w:color="auto"/>
      </w:divBdr>
    </w:div>
    <w:div w:id="1647122430">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675924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3892846">
      <w:bodyDiv w:val="1"/>
      <w:marLeft w:val="0"/>
      <w:marRight w:val="0"/>
      <w:marTop w:val="0"/>
      <w:marBottom w:val="0"/>
      <w:divBdr>
        <w:top w:val="none" w:sz="0" w:space="0" w:color="auto"/>
        <w:left w:val="none" w:sz="0" w:space="0" w:color="auto"/>
        <w:bottom w:val="none" w:sz="0" w:space="0" w:color="auto"/>
        <w:right w:val="none" w:sz="0" w:space="0" w:color="auto"/>
      </w:divBdr>
    </w:div>
    <w:div w:id="2059668391">
      <w:bodyDiv w:val="1"/>
      <w:marLeft w:val="0"/>
      <w:marRight w:val="0"/>
      <w:marTop w:val="0"/>
      <w:marBottom w:val="0"/>
      <w:divBdr>
        <w:top w:val="none" w:sz="0" w:space="0" w:color="auto"/>
        <w:left w:val="none" w:sz="0" w:space="0" w:color="auto"/>
        <w:bottom w:val="none" w:sz="0" w:space="0" w:color="auto"/>
        <w:right w:val="none" w:sz="0" w:space="0" w:color="auto"/>
      </w:divBdr>
    </w:div>
    <w:div w:id="2082176012">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minlte.io/themes/AdminLTE/documentation/index.html"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arketplace.visualstudio.com/items?itemName=c0shea.AdminLTETemplat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chart" Target="charts/chart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dminlte.io/themes/AdminLTE/index2.htm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uerrero\AppData\Roaming\Microsoft\Plantillas\Informe%20de%20estilo%20APA%20(6%20edici&#243;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 1</c:v>
                </c:pt>
              </c:strCache>
            </c:strRef>
          </c:tx>
          <c:spPr>
            <a:solidFill>
              <a:schemeClr val="accent1"/>
            </a:solidFill>
            <a:ln>
              <a:noFill/>
            </a:ln>
            <a:effectLst/>
          </c:spPr>
          <c:invertIfNegative val="0"/>
          <c:cat>
            <c:strRef>
              <c:f>Sheet1!$A$2:$A$5</c:f>
              <c:strCache>
                <c:ptCount val="4"/>
                <c:pt idx="0">
                  <c:v>Categoría 1</c:v>
                </c:pt>
                <c:pt idx="1">
                  <c:v>Categoría 2</c:v>
                </c:pt>
                <c:pt idx="2">
                  <c:v>Categoría 3</c:v>
                </c:pt>
                <c:pt idx="3">
                  <c:v>Categoría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DB11-4EB4-8D82-046C0382AFAD}"/>
            </c:ext>
          </c:extLst>
        </c:ser>
        <c:ser>
          <c:idx val="1"/>
          <c:order val="1"/>
          <c:tx>
            <c:strRef>
              <c:f>Sheet1!$C$1</c:f>
              <c:strCache>
                <c:ptCount val="1"/>
                <c:pt idx="0">
                  <c:v>Serie 2</c:v>
                </c:pt>
              </c:strCache>
            </c:strRef>
          </c:tx>
          <c:spPr>
            <a:solidFill>
              <a:schemeClr val="accent2"/>
            </a:solidFill>
            <a:ln>
              <a:noFill/>
            </a:ln>
            <a:effectLst/>
          </c:spPr>
          <c:invertIfNegative val="0"/>
          <c:cat>
            <c:strRef>
              <c:f>Sheet1!$A$2:$A$5</c:f>
              <c:strCache>
                <c:ptCount val="4"/>
                <c:pt idx="0">
                  <c:v>Categoría 1</c:v>
                </c:pt>
                <c:pt idx="1">
                  <c:v>Categoría 2</c:v>
                </c:pt>
                <c:pt idx="2">
                  <c:v>Categoría 3</c:v>
                </c:pt>
                <c:pt idx="3">
                  <c:v>Categoría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DB11-4EB4-8D82-046C0382AFAD}"/>
            </c:ext>
          </c:extLst>
        </c:ser>
        <c:ser>
          <c:idx val="2"/>
          <c:order val="2"/>
          <c:tx>
            <c:strRef>
              <c:f>Sheet1!$D$1</c:f>
              <c:strCache>
                <c:ptCount val="1"/>
                <c:pt idx="0">
                  <c:v>Serie 3</c:v>
                </c:pt>
              </c:strCache>
            </c:strRef>
          </c:tx>
          <c:spPr>
            <a:solidFill>
              <a:schemeClr val="accent3"/>
            </a:solidFill>
            <a:ln>
              <a:noFill/>
            </a:ln>
            <a:effectLst/>
          </c:spPr>
          <c:invertIfNegative val="0"/>
          <c:cat>
            <c:strRef>
              <c:f>Sheet1!$A$2:$A$5</c:f>
              <c:strCache>
                <c:ptCount val="4"/>
                <c:pt idx="0">
                  <c:v>Categoría 1</c:v>
                </c:pt>
                <c:pt idx="1">
                  <c:v>Categoría 2</c:v>
                </c:pt>
                <c:pt idx="2">
                  <c:v>Categoría 3</c:v>
                </c:pt>
                <c:pt idx="3">
                  <c:v>Categoría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DB11-4EB4-8D82-046C0382AFAD}"/>
            </c:ext>
          </c:extLst>
        </c:ser>
        <c:dLbls>
          <c:showLegendKey val="0"/>
          <c:showVal val="0"/>
          <c:showCatName val="0"/>
          <c:showSerName val="0"/>
          <c:showPercent val="0"/>
          <c:showBubbleSize val="0"/>
        </c:dLbls>
        <c:gapWidth val="219"/>
        <c:overlap val="-27"/>
        <c:axId val="286636464"/>
        <c:axId val="521039864"/>
      </c:barChart>
      <c:catAx>
        <c:axId val="2866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39864"/>
        <c:crosses val="autoZero"/>
        <c:auto val="1"/>
        <c:lblAlgn val="ctr"/>
        <c:lblOffset val="100"/>
        <c:noMultiLvlLbl val="0"/>
      </c:catAx>
      <c:valAx>
        <c:axId val="521039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66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4F7A849B65D441F94510DA5A732473B"/>
        <w:category>
          <w:name w:val="General"/>
          <w:gallery w:val="placeholder"/>
        </w:category>
        <w:types>
          <w:type w:val="bbPlcHdr"/>
        </w:types>
        <w:behaviors>
          <w:behavior w:val="content"/>
        </w:behaviors>
        <w:guid w:val="{9EC7AE35-6822-46F7-B6EF-BFE2E9A189CA}"/>
      </w:docPartPr>
      <w:docPartBody>
        <w:p w:rsidR="00BC5544" w:rsidRDefault="00BC5544">
          <w:pPr>
            <w:pStyle w:val="84F7A849B65D441F94510DA5A732473B"/>
          </w:pPr>
          <w:r w:rsidRPr="00642A06">
            <w:rPr>
              <w:noProof/>
              <w:lang w:bidi="es-ES"/>
            </w:rPr>
            <w:t>[Título aquí, hasta 12 palabras, en una o dos líneas]</w:t>
          </w:r>
        </w:p>
      </w:docPartBody>
    </w:docPart>
    <w:docPart>
      <w:docPartPr>
        <w:name w:val="3F21A4F8E83D46D99EC8191A2DE03FEB"/>
        <w:category>
          <w:name w:val="General"/>
          <w:gallery w:val="placeholder"/>
        </w:category>
        <w:types>
          <w:type w:val="bbPlcHdr"/>
        </w:types>
        <w:behaviors>
          <w:behavior w:val="content"/>
        </w:behaviors>
        <w:guid w:val="{C21F6A17-8F78-4BC1-9393-56ED14EAE768}"/>
      </w:docPartPr>
      <w:docPartBody>
        <w:p w:rsidR="00BC5544" w:rsidRDefault="00BC5544">
          <w:pPr>
            <w:pStyle w:val="3F21A4F8E83D46D99EC8191A2DE03FEB"/>
          </w:pPr>
          <w:r w:rsidRPr="00642A06">
            <w:rPr>
              <w:noProof/>
              <w:lang w:bidi="es-ES"/>
            </w:rPr>
            <w:t>[Nombre y apellidos de los autores, omitir títulos y grados]</w:t>
          </w:r>
        </w:p>
      </w:docPartBody>
    </w:docPart>
    <w:docPart>
      <w:docPartPr>
        <w:name w:val="575310C53D9E47B29B7BE48D7406AB75"/>
        <w:category>
          <w:name w:val="General"/>
          <w:gallery w:val="placeholder"/>
        </w:category>
        <w:types>
          <w:type w:val="bbPlcHdr"/>
        </w:types>
        <w:behaviors>
          <w:behavior w:val="content"/>
        </w:behaviors>
        <w:guid w:val="{F8B59AAC-6918-46DF-96D7-E82E08867401}"/>
      </w:docPartPr>
      <w:docPartBody>
        <w:p w:rsidR="00BC5544" w:rsidRDefault="00BC5544">
          <w:pPr>
            <w:pStyle w:val="575310C53D9E47B29B7BE48D7406AB75"/>
          </w:pPr>
          <w:r w:rsidRPr="00642A06">
            <w:rPr>
              <w:noProof/>
              <w:lang w:bidi="es-ES"/>
            </w:rPr>
            <w:t>[Afiliaciones institucionales]</w:t>
          </w:r>
        </w:p>
      </w:docPartBody>
    </w:docPart>
    <w:docPart>
      <w:docPartPr>
        <w:name w:val="01B1EF141FC04F6983225D8236EEABAB"/>
        <w:category>
          <w:name w:val="General"/>
          <w:gallery w:val="placeholder"/>
        </w:category>
        <w:types>
          <w:type w:val="bbPlcHdr"/>
        </w:types>
        <w:behaviors>
          <w:behavior w:val="content"/>
        </w:behaviors>
        <w:guid w:val="{5FEF8A24-C97A-45CB-B134-A5B0E0A99460}"/>
      </w:docPartPr>
      <w:docPartBody>
        <w:p w:rsidR="00BC5544" w:rsidRDefault="00BC5544">
          <w:pPr>
            <w:pStyle w:val="01B1EF141FC04F6983225D8236EEABAB"/>
          </w:pPr>
          <w:r w:rsidRPr="00642A06">
            <w:rPr>
              <w:noProof/>
              <w:lang w:bidi="es-ES"/>
            </w:rPr>
            <w:t>Nota del autor</w:t>
          </w:r>
        </w:p>
      </w:docPartBody>
    </w:docPart>
    <w:docPart>
      <w:docPartPr>
        <w:name w:val="17E7B9961DBA4A4A8287DB1FBEB8EA09"/>
        <w:category>
          <w:name w:val="General"/>
          <w:gallery w:val="placeholder"/>
        </w:category>
        <w:types>
          <w:type w:val="bbPlcHdr"/>
        </w:types>
        <w:behaviors>
          <w:behavior w:val="content"/>
        </w:behaviors>
        <w:guid w:val="{56FEC78D-60D6-475A-915C-B29C7DF32076}"/>
      </w:docPartPr>
      <w:docPartBody>
        <w:p w:rsidR="00BC5544" w:rsidRDefault="00BC5544">
          <w:pPr>
            <w:pStyle w:val="17E7B9961DBA4A4A8287DB1FBEB8EA09"/>
          </w:pPr>
          <w:r w:rsidRPr="00642A06">
            <w:rPr>
              <w:noProof/>
              <w:lang w:bidi="es-ES"/>
            </w:rPr>
            <w:t>[Incluya información sobre becas o ayudas y una dirección postal completa.]</w:t>
          </w:r>
        </w:p>
      </w:docPartBody>
    </w:docPart>
    <w:docPart>
      <w:docPartPr>
        <w:name w:val="B4DAFC5F0C0F4A4EB9D8AC71F4DE2EE5"/>
        <w:category>
          <w:name w:val="General"/>
          <w:gallery w:val="placeholder"/>
        </w:category>
        <w:types>
          <w:type w:val="bbPlcHdr"/>
        </w:types>
        <w:behaviors>
          <w:behavior w:val="content"/>
        </w:behaviors>
        <w:guid w:val="{717E47DC-0A8D-43A1-A2F9-27D263EA939A}"/>
      </w:docPartPr>
      <w:docPartBody>
        <w:p w:rsidR="00BC5544" w:rsidRDefault="00BC5544">
          <w:pPr>
            <w:pStyle w:val="B4DAFC5F0C0F4A4EB9D8AC71F4DE2EE5"/>
          </w:pPr>
          <w:r w:rsidRPr="00642A06">
            <w:rPr>
              <w:noProof/>
              <w:lang w:bidi="es-ES"/>
            </w:rPr>
            <w:t>Resumen</w:t>
          </w:r>
        </w:p>
      </w:docPartBody>
    </w:docPart>
    <w:docPart>
      <w:docPartPr>
        <w:name w:val="62DD94DBE9304FDA98A3D1F7889F4FA5"/>
        <w:category>
          <w:name w:val="General"/>
          <w:gallery w:val="placeholder"/>
        </w:category>
        <w:types>
          <w:type w:val="bbPlcHdr"/>
        </w:types>
        <w:behaviors>
          <w:behavior w:val="content"/>
        </w:behaviors>
        <w:guid w:val="{3683D61A-8763-4C84-A774-A5B0EF731FF1}"/>
      </w:docPartPr>
      <w:docPartBody>
        <w:p w:rsidR="00BC5544" w:rsidRDefault="00BC5544">
          <w:pPr>
            <w:pStyle w:val="62DD94DBE9304FDA98A3D1F7889F4FA5"/>
          </w:pPr>
          <w:r w:rsidRPr="00642A06">
            <w:rPr>
              <w:noProof/>
              <w:lang w:bidi="es-ES"/>
            </w:rPr>
            <w:t xml:space="preserve">[El resumen ha de tener una longitud de un párrafo de entre 150 y 250 palabras. sin sangría. Los títulos de sección, como la palabra </w:t>
          </w:r>
          <w:r w:rsidRPr="00642A06">
            <w:rPr>
              <w:rStyle w:val="nfasis"/>
              <w:noProof/>
              <w:lang w:bidi="es-ES"/>
            </w:rPr>
            <w:t>Resumen</w:t>
          </w:r>
          <w:r w:rsidRPr="00642A06">
            <w:rPr>
              <w:noProof/>
              <w:lang w:bidi="es-ES"/>
            </w:rPr>
            <w:t xml:space="preserve"> anterior, no se consideran títulos, por lo que no se usa formato de título en negrita. En su lugar, use el estilo Título de sección. Este estilo inicia automáticamente la sección en una nueva página, por lo que no es necesario que agregue saltos de página. Tenga en cuenta que todos los estilos de esta plantilla están disponibles en la pestaña Inicio de la cinta, en la galería de estilos.]</w:t>
          </w:r>
        </w:p>
      </w:docPartBody>
    </w:docPart>
    <w:docPart>
      <w:docPartPr>
        <w:name w:val="42F03E5EB3BB4C9A96D1BD513996CC64"/>
        <w:category>
          <w:name w:val="General"/>
          <w:gallery w:val="placeholder"/>
        </w:category>
        <w:types>
          <w:type w:val="bbPlcHdr"/>
        </w:types>
        <w:behaviors>
          <w:behavior w:val="content"/>
        </w:behaviors>
        <w:guid w:val="{1BF394E5-23C5-403A-BA83-D4649FC06611}"/>
      </w:docPartPr>
      <w:docPartBody>
        <w:p w:rsidR="00BC5544" w:rsidRDefault="00BC5544">
          <w:pPr>
            <w:pStyle w:val="42F03E5EB3BB4C9A96D1BD513996CC64"/>
          </w:pPr>
          <w:r w:rsidRPr="00642A06">
            <w:rPr>
              <w:noProof/>
              <w:lang w:bidi="es-ES"/>
            </w:rPr>
            <w:t>[Haga clic aquí para agregar palabras clave.]</w:t>
          </w:r>
        </w:p>
      </w:docPartBody>
    </w:docPart>
    <w:docPart>
      <w:docPartPr>
        <w:name w:val="C073F2D2772D4356AD053C72FFE53E77"/>
        <w:category>
          <w:name w:val="General"/>
          <w:gallery w:val="placeholder"/>
        </w:category>
        <w:types>
          <w:type w:val="bbPlcHdr"/>
        </w:types>
        <w:behaviors>
          <w:behavior w:val="content"/>
        </w:behaviors>
        <w:guid w:val="{7709334C-EE47-4B6C-84AD-D0802D53FD4D}"/>
      </w:docPartPr>
      <w:docPartBody>
        <w:p w:rsidR="00BC5544" w:rsidRDefault="00BC5544">
          <w:pPr>
            <w:pStyle w:val="C073F2D2772D4356AD053C72FFE53E77"/>
          </w:pPr>
          <w:r w:rsidRPr="00642A06">
            <w:rPr>
              <w:noProof/>
              <w:lang w:bidi="es-ES"/>
            </w:rPr>
            <w:t>[Título aquí, hasta 12 palabras, en una o dos líneas]</w:t>
          </w:r>
        </w:p>
      </w:docPartBody>
    </w:docPart>
    <w:docPart>
      <w:docPartPr>
        <w:name w:val="B3A46191EA54423F9F1F0E41A9EF2E9B"/>
        <w:category>
          <w:name w:val="General"/>
          <w:gallery w:val="placeholder"/>
        </w:category>
        <w:types>
          <w:type w:val="bbPlcHdr"/>
        </w:types>
        <w:behaviors>
          <w:behavior w:val="content"/>
        </w:behaviors>
        <w:guid w:val="{ADD5ECD6-AECF-4DB0-89A0-8850B8C63F84}"/>
      </w:docPartPr>
      <w:docPartBody>
        <w:p w:rsidR="00BC5544" w:rsidRDefault="00BC5544">
          <w:pPr>
            <w:pStyle w:val="B3A46191EA54423F9F1F0E41A9EF2E9B"/>
          </w:pPr>
          <w:r w:rsidRPr="00642A06">
            <w:rPr>
              <w:noProof/>
              <w:lang w:bidi="es-ES"/>
            </w:rPr>
            <w:t xml:space="preserve">[En el cuerpo del artículo se usa una sangría de primera línea de 1,27 cm con espaciado doble. En el estilo APA se usan hasta cinco niveles de título que se muestran en los párrafos siguientes. Tenga en cuenta que la palabra </w:t>
          </w:r>
          <w:r w:rsidRPr="00642A06">
            <w:rPr>
              <w:rStyle w:val="nfasis"/>
              <w:noProof/>
              <w:lang w:bidi="es-ES"/>
            </w:rPr>
            <w:t>Introducción</w:t>
          </w:r>
          <w:r w:rsidRPr="00642A06">
            <w:rPr>
              <w:noProof/>
              <w:lang w:bidi="es-ES"/>
            </w:rPr>
            <w:t xml:space="preserve"> no ha de usarse como título inicial, ya que se supone que el artículo empieza con una introducción.]</w:t>
          </w:r>
        </w:p>
      </w:docPartBody>
    </w:docPart>
    <w:docPart>
      <w:docPartPr>
        <w:name w:val="B598866677A94DA4839695444A08A434"/>
        <w:category>
          <w:name w:val="General"/>
          <w:gallery w:val="placeholder"/>
        </w:category>
        <w:types>
          <w:type w:val="bbPlcHdr"/>
        </w:types>
        <w:behaviors>
          <w:behavior w:val="content"/>
        </w:behaviors>
        <w:guid w:val="{13E7B0A1-0495-4CE9-B631-E7B28C3AED57}"/>
      </w:docPartPr>
      <w:docPartBody>
        <w:p w:rsidR="00BC5544" w:rsidRDefault="00BC5544">
          <w:pPr>
            <w:pStyle w:val="B598866677A94DA4839695444A08A434"/>
          </w:pPr>
          <w:r w:rsidRPr="00642A06">
            <w:rPr>
              <w:noProof/>
              <w:lang w:bidi="es-ES"/>
            </w:rPr>
            <w:t>[Título 1]</w:t>
          </w:r>
        </w:p>
      </w:docPartBody>
    </w:docPart>
    <w:docPart>
      <w:docPartPr>
        <w:name w:val="F94D698DD9E946FBAC34B72083C6B199"/>
        <w:category>
          <w:name w:val="General"/>
          <w:gallery w:val="placeholder"/>
        </w:category>
        <w:types>
          <w:type w:val="bbPlcHdr"/>
        </w:types>
        <w:behaviors>
          <w:behavior w:val="content"/>
        </w:behaviors>
        <w:guid w:val="{E828F64A-12C2-4AE5-B01A-C3DFB19D8D1C}"/>
      </w:docPartPr>
      <w:docPartBody>
        <w:p w:rsidR="00BC5544" w:rsidRDefault="00BC5544">
          <w:pPr>
            <w:pStyle w:val="F94D698DD9E946FBAC34B72083C6B199"/>
          </w:pPr>
          <w:r w:rsidRPr="00642A06">
            <w:rPr>
              <w:noProof/>
              <w:lang w:bidi="es-ES"/>
            </w:rPr>
            <w:t>[Los dos primeros niveles de título tienen supropio párrafo, como se muestra aquí. Los títulos 3, 4 y 5 son encabezados usados al principio del párrafo.]</w:t>
          </w:r>
        </w:p>
      </w:docPartBody>
    </w:docPart>
    <w:docPart>
      <w:docPartPr>
        <w:name w:val="F884B500FDF849E5AB52A6DD92EE8700"/>
        <w:category>
          <w:name w:val="General"/>
          <w:gallery w:val="placeholder"/>
        </w:category>
        <w:types>
          <w:type w:val="bbPlcHdr"/>
        </w:types>
        <w:behaviors>
          <w:behavior w:val="content"/>
        </w:behaviors>
        <w:guid w:val="{9ADB0E39-09DF-499B-9CE3-3803C3913ED8}"/>
      </w:docPartPr>
      <w:docPartBody>
        <w:p w:rsidR="00BC5544" w:rsidRDefault="00BC5544">
          <w:pPr>
            <w:pStyle w:val="F884B500FDF849E5AB52A6DD92EE8700"/>
          </w:pPr>
          <w:r w:rsidRPr="00642A06">
            <w:rPr>
              <w:noProof/>
              <w:lang w:bidi="es-ES"/>
            </w:rPr>
            <w:t>[Título 2]</w:t>
          </w:r>
        </w:p>
      </w:docPartBody>
    </w:docPart>
    <w:docPart>
      <w:docPartPr>
        <w:name w:val="9D44C586F65D472EAE69240743007FD1"/>
        <w:category>
          <w:name w:val="General"/>
          <w:gallery w:val="placeholder"/>
        </w:category>
        <w:types>
          <w:type w:val="bbPlcHdr"/>
        </w:types>
        <w:behaviors>
          <w:behavior w:val="content"/>
        </w:behaviors>
        <w:guid w:val="{16FE4F21-621A-463E-829E-9CA4AAEB7EDF}"/>
      </w:docPartPr>
      <w:docPartBody>
        <w:p w:rsidR="00BC5544" w:rsidRDefault="00BC5544">
          <w:pPr>
            <w:pStyle w:val="9D44C586F65D472EAE69240743007FD1"/>
          </w:pPr>
          <w:r w:rsidRPr="00642A06">
            <w:rPr>
              <w:noProof/>
              <w:lang w:bidi="es-ES"/>
            </w:rPr>
            <w:t>[Para agregar una tabla de contenido (TDC), aplique el estilo de título adecuado solo al texto del título al principio de un párrafo y se mostrará en la TDC. Para hacerlo, seleccione el texto del título Después, en la pestaña Inicio, en la galería de Estilos, haga clic en el estilo que necesite.]</w:t>
          </w:r>
        </w:p>
      </w:docPartBody>
    </w:docPart>
    <w:docPart>
      <w:docPartPr>
        <w:name w:val="A32F1C099DDC4B3D97CD5CA788AE3B55"/>
        <w:category>
          <w:name w:val="General"/>
          <w:gallery w:val="placeholder"/>
        </w:category>
        <w:types>
          <w:type w:val="bbPlcHdr"/>
        </w:types>
        <w:behaviors>
          <w:behavior w:val="content"/>
        </w:behaviors>
        <w:guid w:val="{7107514F-D543-49EF-BF81-56B8492F3C86}"/>
      </w:docPartPr>
      <w:docPartBody>
        <w:p w:rsidR="00BC5544" w:rsidRDefault="00BC5544">
          <w:pPr>
            <w:pStyle w:val="A32F1C099DDC4B3D97CD5CA788AE3B55"/>
          </w:pPr>
          <w:r w:rsidRPr="00642A06">
            <w:rPr>
              <w:noProof/>
              <w:lang w:bidi="es-ES"/>
            </w:rPr>
            <w:t>[Título 3]</w:t>
          </w:r>
        </w:p>
      </w:docPartBody>
    </w:docPart>
    <w:docPart>
      <w:docPartPr>
        <w:name w:val="DE9407BBA4D044DC998B58A79A1B552E"/>
        <w:category>
          <w:name w:val="General"/>
          <w:gallery w:val="placeholder"/>
        </w:category>
        <w:types>
          <w:type w:val="bbPlcHdr"/>
        </w:types>
        <w:behaviors>
          <w:behavior w:val="content"/>
        </w:behaviors>
        <w:guid w:val="{68B7EC0B-383D-460F-8756-F7F028CB6BCC}"/>
      </w:docPartPr>
      <w:docPartBody>
        <w:p w:rsidR="00BC5544" w:rsidRDefault="00BC5544">
          <w:pPr>
            <w:pStyle w:val="DE9407BBA4D044DC998B58A79A1B552E"/>
          </w:pPr>
          <w:r w:rsidRPr="00642A06">
            <w:rPr>
              <w:noProof/>
              <w:lang w:bidi="es-ES"/>
            </w:rPr>
            <w:t>[Incluya un puntoal final de un encabezado. Tenga en cuenta que, si corresponde, se pueden incluir párrafos consecutivos con sus propios títulos.]</w:t>
          </w:r>
        </w:p>
      </w:docPartBody>
    </w:docPart>
    <w:docPart>
      <w:docPartPr>
        <w:name w:val="0B2EBAB710624A349254ECF2332489B4"/>
        <w:category>
          <w:name w:val="General"/>
          <w:gallery w:val="placeholder"/>
        </w:category>
        <w:types>
          <w:type w:val="bbPlcHdr"/>
        </w:types>
        <w:behaviors>
          <w:behavior w:val="content"/>
        </w:behaviors>
        <w:guid w:val="{E8756A5C-F2A3-4961-9E74-BC0B70E00677}"/>
      </w:docPartPr>
      <w:docPartBody>
        <w:p w:rsidR="00BC5544" w:rsidRDefault="00BC5544">
          <w:pPr>
            <w:pStyle w:val="0B2EBAB710624A349254ECF2332489B4"/>
          </w:pPr>
          <w:r w:rsidRPr="00642A06">
            <w:rPr>
              <w:noProof/>
              <w:lang w:bidi="es-ES"/>
            </w:rPr>
            <w:t>[Título 4]</w:t>
          </w:r>
        </w:p>
      </w:docPartBody>
    </w:docPart>
    <w:docPart>
      <w:docPartPr>
        <w:name w:val="6C602A90D5C2407E87C04277B5040188"/>
        <w:category>
          <w:name w:val="General"/>
          <w:gallery w:val="placeholder"/>
        </w:category>
        <w:types>
          <w:type w:val="bbPlcHdr"/>
        </w:types>
        <w:behaviors>
          <w:behavior w:val="content"/>
        </w:behaviors>
        <w:guid w:val="{6A70F39B-BEAE-4E65-90CA-E69B053BF696}"/>
      </w:docPartPr>
      <w:docPartBody>
        <w:p w:rsidR="00BC5544" w:rsidRDefault="00BC5544">
          <w:pPr>
            <w:pStyle w:val="6C602A90D5C2407E87C04277B5040188"/>
          </w:pPr>
          <w:r w:rsidRPr="00642A06">
            <w:rPr>
              <w:noProof/>
              <w:lang w:bidi="es-ES"/>
            </w:rPr>
            <w:t>[Al usartítulos, no omita niveles. Si necesita usar un título 3, 4 o 5 sin texto antes del siguiente título, agregue un punto al final del título y, después, inicie un nuevo párrafo para el subtítulo y su texto.]</w:t>
          </w:r>
        </w:p>
      </w:docPartBody>
    </w:docPart>
    <w:docPart>
      <w:docPartPr>
        <w:name w:val="2D39BF7A6FA14B398EE46E45B3BEF1E4"/>
        <w:category>
          <w:name w:val="General"/>
          <w:gallery w:val="placeholder"/>
        </w:category>
        <w:types>
          <w:type w:val="bbPlcHdr"/>
        </w:types>
        <w:behaviors>
          <w:behavior w:val="content"/>
        </w:behaviors>
        <w:guid w:val="{5B35118C-C664-46AC-B5E0-8CA0BFB354C8}"/>
      </w:docPartPr>
      <w:docPartBody>
        <w:p w:rsidR="00BC5544" w:rsidRDefault="00BC5544">
          <w:pPr>
            <w:pStyle w:val="2D39BF7A6FA14B398EE46E45B3BEF1E4"/>
          </w:pPr>
          <w:r w:rsidRPr="00642A06">
            <w:rPr>
              <w:noProof/>
              <w:lang w:bidi="es-ES"/>
            </w:rPr>
            <w:t>(Apellidos, año)</w:t>
          </w:r>
        </w:p>
      </w:docPartBody>
    </w:docPart>
    <w:docPart>
      <w:docPartPr>
        <w:name w:val="4AA7F1066C244E1BBD9C8F6C02707C14"/>
        <w:category>
          <w:name w:val="General"/>
          <w:gallery w:val="placeholder"/>
        </w:category>
        <w:types>
          <w:type w:val="bbPlcHdr"/>
        </w:types>
        <w:behaviors>
          <w:behavior w:val="content"/>
        </w:behaviors>
        <w:guid w:val="{E1842E41-5E32-4A44-A9CD-0412C6CA73CC}"/>
      </w:docPartPr>
      <w:docPartBody>
        <w:p w:rsidR="00BC5544" w:rsidRDefault="00BC5544">
          <w:pPr>
            <w:pStyle w:val="4AA7F1066C244E1BBD9C8F6C02707C14"/>
          </w:pPr>
          <w:r w:rsidRPr="00642A06">
            <w:rPr>
              <w:noProof/>
              <w:lang w:bidi="es-ES"/>
            </w:rPr>
            <w:t>[Título5]</w:t>
          </w:r>
        </w:p>
      </w:docPartBody>
    </w:docPart>
    <w:docPart>
      <w:docPartPr>
        <w:name w:val="42F918CB355E4A378C52BE43C0CAD17B"/>
        <w:category>
          <w:name w:val="General"/>
          <w:gallery w:val="placeholder"/>
        </w:category>
        <w:types>
          <w:type w:val="bbPlcHdr"/>
        </w:types>
        <w:behaviors>
          <w:behavior w:val="content"/>
        </w:behaviors>
        <w:guid w:val="{0FC7B2A9-D5F0-45C7-91E2-D6A7E27C34C5}"/>
      </w:docPartPr>
      <w:docPartBody>
        <w:p w:rsidR="00BC5544" w:rsidRDefault="00BC5544">
          <w:pPr>
            <w:pStyle w:val="42F918CB355E4A378C52BE43C0CAD17B"/>
          </w:pPr>
          <w:r w:rsidRPr="00642A06">
            <w:rPr>
              <w:noProof/>
              <w:lang w:bidi="es-ES"/>
            </w:rPr>
            <w:t>[Al igual que el resto de las secciones del artículo, las referenciasempiezan en su propia página. La página de referencias que aparece después se crea con la característica Citas y bibliografía, que está disponible en la pestaña Referencias. En esta característica se incluye una opción de estilo que da formato a las referenciaspara la 6.ª edición de APA. También puede usar esta característica para agregar citas en el texto que estén vinculadas a la fuente, como las que se muestran al final de este párrafoy en el párrafo anterior. Para personalizar una cita, haga clic con el botón derecho y luego Editar cita.]</w:t>
          </w:r>
        </w:p>
      </w:docPartBody>
    </w:docPart>
    <w:docPart>
      <w:docPartPr>
        <w:name w:val="7A4314C97B924FA89040C3ED5297C97B"/>
        <w:category>
          <w:name w:val="General"/>
          <w:gallery w:val="placeholder"/>
        </w:category>
        <w:types>
          <w:type w:val="bbPlcHdr"/>
        </w:types>
        <w:behaviors>
          <w:behavior w:val="content"/>
        </w:behaviors>
        <w:guid w:val="{F8649EEE-BCCC-4D86-B3C9-E8CFE537DD60}"/>
      </w:docPartPr>
      <w:docPartBody>
        <w:p w:rsidR="00BC5544" w:rsidRDefault="00BC5544">
          <w:pPr>
            <w:pStyle w:val="7A4314C97B924FA89040C3ED5297C97B"/>
          </w:pPr>
          <w:r w:rsidRPr="00642A06">
            <w:rPr>
              <w:noProof/>
              <w:lang w:bidi="es-ES"/>
            </w:rPr>
            <w:t>(apellido, año)</w:t>
          </w:r>
        </w:p>
      </w:docPartBody>
    </w:docPart>
    <w:docPart>
      <w:docPartPr>
        <w:name w:val="4ACC9FC5D24B49C8821F0CD8250EBEB7"/>
        <w:category>
          <w:name w:val="General"/>
          <w:gallery w:val="placeholder"/>
        </w:category>
        <w:types>
          <w:type w:val="bbPlcHdr"/>
        </w:types>
        <w:behaviors>
          <w:behavior w:val="content"/>
        </w:behaviors>
        <w:guid w:val="{7CFA1308-03EC-4A1A-97D7-F67E1E8CE186}"/>
      </w:docPartPr>
      <w:docPartBody>
        <w:p w:rsidR="00BC5544" w:rsidRDefault="00BC5544">
          <w:pPr>
            <w:pStyle w:val="4ACC9FC5D24B49C8821F0CD8250EBEB7"/>
          </w:pPr>
          <w:r w:rsidRPr="00642A06">
            <w:rPr>
              <w:noProof/>
              <w:lang w:bidi="es-ES"/>
            </w:rPr>
            <w:t>Notas al pie</w:t>
          </w:r>
        </w:p>
      </w:docPartBody>
    </w:docPart>
    <w:docPart>
      <w:docPartPr>
        <w:name w:val="AC3F81D7520B4C4BA03507B9E2C62492"/>
        <w:category>
          <w:name w:val="General"/>
          <w:gallery w:val="placeholder"/>
        </w:category>
        <w:types>
          <w:type w:val="bbPlcHdr"/>
        </w:types>
        <w:behaviors>
          <w:behavior w:val="content"/>
        </w:behaviors>
        <w:guid w:val="{8432994D-1327-46F2-B83C-CCE12CE38F7E}"/>
      </w:docPartPr>
      <w:docPartBody>
        <w:p w:rsidR="00BC5544" w:rsidRDefault="00BC5544">
          <w:pPr>
            <w:pStyle w:val="AC3F81D7520B4C4BA03507B9E2C62492"/>
          </w:pPr>
          <w:r w:rsidRPr="00642A06">
            <w:rPr>
              <w:noProof/>
              <w:lang w:bidi="es-ES"/>
            </w:rPr>
            <w:t xml:space="preserve">[Agregue notas al pie, si corresponde, en su propia página después de las referencias. Para los requisitos de formato de APA, simplemente escriba sus propias referencias y notas al pie. Para dar formato a una referencia de nota al pie, seleccione el número y, después, en la Galería de estilos de la pestaña Inicio, haga clic en Referencia de nota al pie. En el cuerpo de una nota al pie, como en este ejemplo,se usa el estilo de texto Normal. </w:t>
          </w:r>
          <w:r w:rsidRPr="00642A06">
            <w:rPr>
              <w:rStyle w:val="nfasis"/>
              <w:noProof/>
              <w:lang w:bidi="es-ES"/>
            </w:rPr>
            <w:t>(Nota: Si elimina esta nota al pie de ejemplo, no se olvide de eliminartambién su referencia en el texto. Está al final del párrafo Título 2 de ejemplo de la primera página del contenido del cuerpo de esta plantilla)</w:t>
          </w:r>
          <w:r w:rsidRPr="00642A06">
            <w:rPr>
              <w:noProof/>
              <w:lang w:bidi="es-ES"/>
            </w:rPr>
            <w:t>.]</w:t>
          </w:r>
        </w:p>
      </w:docPartBody>
    </w:docPart>
    <w:docPart>
      <w:docPartPr>
        <w:name w:val="89A1C5A9662B4DAC9324668FD9363421"/>
        <w:category>
          <w:name w:val="General"/>
          <w:gallery w:val="placeholder"/>
        </w:category>
        <w:types>
          <w:type w:val="bbPlcHdr"/>
        </w:types>
        <w:behaviors>
          <w:behavior w:val="content"/>
        </w:behaviors>
        <w:guid w:val="{52261592-F125-4765-A13A-7AE2DD8B4E9B}"/>
      </w:docPartPr>
      <w:docPartBody>
        <w:p w:rsidR="00BC5544" w:rsidRDefault="00BC5544">
          <w:pPr>
            <w:pStyle w:val="89A1C5A9662B4DAC9324668FD9363421"/>
          </w:pPr>
          <w:r w:rsidRPr="00642A06">
            <w:rPr>
              <w:noProof/>
              <w:lang w:bidi="es-ES"/>
            </w:rPr>
            <w:t>[Título de tabla]</w:t>
          </w:r>
        </w:p>
      </w:docPartBody>
    </w:docPart>
    <w:docPart>
      <w:docPartPr>
        <w:name w:val="1C51E1A78A5E47ADBED272044B739CB5"/>
        <w:category>
          <w:name w:val="General"/>
          <w:gallery w:val="placeholder"/>
        </w:category>
        <w:types>
          <w:type w:val="bbPlcHdr"/>
        </w:types>
        <w:behaviors>
          <w:behavior w:val="content"/>
        </w:behaviors>
        <w:guid w:val="{B4BC9011-350D-4AD1-A2FF-74D3033653C7}"/>
      </w:docPartPr>
      <w:docPartBody>
        <w:p w:rsidR="00BC5544" w:rsidRDefault="00BC5544">
          <w:pPr>
            <w:pStyle w:val="1C51E1A78A5E47ADBED272044B739CB5"/>
          </w:pPr>
          <w:r w:rsidRPr="00642A06">
            <w:rPr>
              <w:noProof/>
              <w:lang w:bidi="es-ES"/>
            </w:rPr>
            <w:t>Encabezado de columna</w:t>
          </w:r>
        </w:p>
      </w:docPartBody>
    </w:docPart>
    <w:docPart>
      <w:docPartPr>
        <w:name w:val="66E95EFD1A554A72AB35004230C634B6"/>
        <w:category>
          <w:name w:val="General"/>
          <w:gallery w:val="placeholder"/>
        </w:category>
        <w:types>
          <w:type w:val="bbPlcHdr"/>
        </w:types>
        <w:behaviors>
          <w:behavior w:val="content"/>
        </w:behaviors>
        <w:guid w:val="{5FBFFBC3-BC75-4ED6-8436-F6C43457EEDD}"/>
      </w:docPartPr>
      <w:docPartBody>
        <w:p w:rsidR="00BC5544" w:rsidRDefault="00BC5544">
          <w:pPr>
            <w:pStyle w:val="66E95EFD1A554A72AB35004230C634B6"/>
          </w:pPr>
          <w:r w:rsidRPr="00642A06">
            <w:rPr>
              <w:noProof/>
              <w:lang w:bidi="es-ES"/>
            </w:rPr>
            <w:t>Encabezado de columna</w:t>
          </w:r>
        </w:p>
      </w:docPartBody>
    </w:docPart>
    <w:docPart>
      <w:docPartPr>
        <w:name w:val="B79E89BB38494DB2A0C739C6C857C643"/>
        <w:category>
          <w:name w:val="General"/>
          <w:gallery w:val="placeholder"/>
        </w:category>
        <w:types>
          <w:type w:val="bbPlcHdr"/>
        </w:types>
        <w:behaviors>
          <w:behavior w:val="content"/>
        </w:behaviors>
        <w:guid w:val="{12B372BF-D8C7-45A4-96A7-4ECEC832A9C9}"/>
      </w:docPartPr>
      <w:docPartBody>
        <w:p w:rsidR="00BC5544" w:rsidRDefault="00BC5544">
          <w:pPr>
            <w:pStyle w:val="B79E89BB38494DB2A0C739C6C857C643"/>
          </w:pPr>
          <w:r w:rsidRPr="00642A06">
            <w:rPr>
              <w:noProof/>
              <w:lang w:bidi="es-ES"/>
            </w:rPr>
            <w:t>Encabezado de columna</w:t>
          </w:r>
        </w:p>
      </w:docPartBody>
    </w:docPart>
    <w:docPart>
      <w:docPartPr>
        <w:name w:val="1BBF651942D54B85B5E759EEA1F14536"/>
        <w:category>
          <w:name w:val="General"/>
          <w:gallery w:val="placeholder"/>
        </w:category>
        <w:types>
          <w:type w:val="bbPlcHdr"/>
        </w:types>
        <w:behaviors>
          <w:behavior w:val="content"/>
        </w:behaviors>
        <w:guid w:val="{3D1EB600-32BA-49C0-968E-9D6EFF40814A}"/>
      </w:docPartPr>
      <w:docPartBody>
        <w:p w:rsidR="00BC5544" w:rsidRDefault="00BC5544">
          <w:pPr>
            <w:pStyle w:val="1BBF651942D54B85B5E759EEA1F14536"/>
          </w:pPr>
          <w:r w:rsidRPr="00642A06">
            <w:rPr>
              <w:noProof/>
              <w:lang w:bidi="es-ES"/>
            </w:rPr>
            <w:t>Encabezado de columna</w:t>
          </w:r>
        </w:p>
      </w:docPartBody>
    </w:docPart>
    <w:docPart>
      <w:docPartPr>
        <w:name w:val="22DDE7EFE266471FA2FE22F7338CC883"/>
        <w:category>
          <w:name w:val="General"/>
          <w:gallery w:val="placeholder"/>
        </w:category>
        <w:types>
          <w:type w:val="bbPlcHdr"/>
        </w:types>
        <w:behaviors>
          <w:behavior w:val="content"/>
        </w:behaviors>
        <w:guid w:val="{3384BA35-12FF-4D81-B04C-A6A6FD0E5A0F}"/>
      </w:docPartPr>
      <w:docPartBody>
        <w:p w:rsidR="00BC5544" w:rsidRDefault="00BC5544">
          <w:pPr>
            <w:pStyle w:val="22DDE7EFE266471FA2FE22F7338CC883"/>
          </w:pPr>
          <w:r w:rsidRPr="00642A06">
            <w:rPr>
              <w:noProof/>
              <w:lang w:bidi="es-ES"/>
            </w:rPr>
            <w:t>Encabezado de columna</w:t>
          </w:r>
        </w:p>
      </w:docPartBody>
    </w:docPart>
    <w:docPart>
      <w:docPartPr>
        <w:name w:val="471C5C9B88524DA7B74FC6616D1C536A"/>
        <w:category>
          <w:name w:val="General"/>
          <w:gallery w:val="placeholder"/>
        </w:category>
        <w:types>
          <w:type w:val="bbPlcHdr"/>
        </w:types>
        <w:behaviors>
          <w:behavior w:val="content"/>
        </w:behaviors>
        <w:guid w:val="{46ABA0E2-27F1-422F-A38C-92CACAB72F75}"/>
      </w:docPartPr>
      <w:docPartBody>
        <w:p w:rsidR="00BC5544" w:rsidRDefault="00BC5544">
          <w:pPr>
            <w:pStyle w:val="471C5C9B88524DA7B74FC6616D1C536A"/>
          </w:pPr>
          <w:r w:rsidRPr="00642A06">
            <w:rPr>
              <w:noProof/>
              <w:lang w:bidi="es-ES"/>
            </w:rPr>
            <w:t>Encabezado de fila</w:t>
          </w:r>
        </w:p>
      </w:docPartBody>
    </w:docPart>
    <w:docPart>
      <w:docPartPr>
        <w:name w:val="F502C159288341E89F289C65DE53079A"/>
        <w:category>
          <w:name w:val="General"/>
          <w:gallery w:val="placeholder"/>
        </w:category>
        <w:types>
          <w:type w:val="bbPlcHdr"/>
        </w:types>
        <w:behaviors>
          <w:behavior w:val="content"/>
        </w:behaviors>
        <w:guid w:val="{D79B6C65-71DE-4A02-AFD2-6A2525CE5E07}"/>
      </w:docPartPr>
      <w:docPartBody>
        <w:p w:rsidR="00BC5544" w:rsidRDefault="00BC5544">
          <w:pPr>
            <w:pStyle w:val="F502C159288341E89F289C65DE53079A"/>
          </w:pPr>
          <w:r w:rsidRPr="00642A06">
            <w:rPr>
              <w:noProof/>
              <w:lang w:bidi="es-ES"/>
            </w:rPr>
            <w:t>123</w:t>
          </w:r>
        </w:p>
      </w:docPartBody>
    </w:docPart>
    <w:docPart>
      <w:docPartPr>
        <w:name w:val="193193E2FEDA483D99E085479547B700"/>
        <w:category>
          <w:name w:val="General"/>
          <w:gallery w:val="placeholder"/>
        </w:category>
        <w:types>
          <w:type w:val="bbPlcHdr"/>
        </w:types>
        <w:behaviors>
          <w:behavior w:val="content"/>
        </w:behaviors>
        <w:guid w:val="{D170F4A3-930F-425A-A75D-3A4B3ECBFA69}"/>
      </w:docPartPr>
      <w:docPartBody>
        <w:p w:rsidR="00BC5544" w:rsidRDefault="00BC5544">
          <w:pPr>
            <w:pStyle w:val="193193E2FEDA483D99E085479547B700"/>
          </w:pPr>
          <w:r w:rsidRPr="00642A06">
            <w:rPr>
              <w:noProof/>
              <w:lang w:bidi="es-ES"/>
            </w:rPr>
            <w:t>123</w:t>
          </w:r>
        </w:p>
      </w:docPartBody>
    </w:docPart>
    <w:docPart>
      <w:docPartPr>
        <w:name w:val="E63B8C2D2D2248DD99BC9858E59134C7"/>
        <w:category>
          <w:name w:val="General"/>
          <w:gallery w:val="placeholder"/>
        </w:category>
        <w:types>
          <w:type w:val="bbPlcHdr"/>
        </w:types>
        <w:behaviors>
          <w:behavior w:val="content"/>
        </w:behaviors>
        <w:guid w:val="{88A3FAF2-242C-4CCD-9CBD-E01EDCEEED13}"/>
      </w:docPartPr>
      <w:docPartBody>
        <w:p w:rsidR="00BC5544" w:rsidRDefault="00BC5544">
          <w:pPr>
            <w:pStyle w:val="E63B8C2D2D2248DD99BC9858E59134C7"/>
          </w:pPr>
          <w:r w:rsidRPr="00642A06">
            <w:rPr>
              <w:noProof/>
              <w:lang w:bidi="es-ES"/>
            </w:rPr>
            <w:t>123</w:t>
          </w:r>
        </w:p>
      </w:docPartBody>
    </w:docPart>
    <w:docPart>
      <w:docPartPr>
        <w:name w:val="42E7FEB475154B2FA1A0649EF3F8685E"/>
        <w:category>
          <w:name w:val="General"/>
          <w:gallery w:val="placeholder"/>
        </w:category>
        <w:types>
          <w:type w:val="bbPlcHdr"/>
        </w:types>
        <w:behaviors>
          <w:behavior w:val="content"/>
        </w:behaviors>
        <w:guid w:val="{ADB8D8EB-6715-4786-9BC1-8B9AAC4D408E}"/>
      </w:docPartPr>
      <w:docPartBody>
        <w:p w:rsidR="00BC5544" w:rsidRDefault="00BC5544">
          <w:pPr>
            <w:pStyle w:val="42E7FEB475154B2FA1A0649EF3F8685E"/>
          </w:pPr>
          <w:r w:rsidRPr="00642A06">
            <w:rPr>
              <w:noProof/>
              <w:lang w:bidi="es-ES"/>
            </w:rPr>
            <w:t>123</w:t>
          </w:r>
        </w:p>
      </w:docPartBody>
    </w:docPart>
    <w:docPart>
      <w:docPartPr>
        <w:name w:val="495EFB10147E4F038E157F8E7520C7D7"/>
        <w:category>
          <w:name w:val="General"/>
          <w:gallery w:val="placeholder"/>
        </w:category>
        <w:types>
          <w:type w:val="bbPlcHdr"/>
        </w:types>
        <w:behaviors>
          <w:behavior w:val="content"/>
        </w:behaviors>
        <w:guid w:val="{B9DD2C38-999B-4DAE-A24C-C9BBC6A5DA94}"/>
      </w:docPartPr>
      <w:docPartBody>
        <w:p w:rsidR="00BC5544" w:rsidRDefault="00BC5544">
          <w:pPr>
            <w:pStyle w:val="495EFB10147E4F038E157F8E7520C7D7"/>
          </w:pPr>
          <w:r w:rsidRPr="00642A06">
            <w:rPr>
              <w:noProof/>
              <w:lang w:bidi="es-ES"/>
            </w:rPr>
            <w:t>Encabezado de fila</w:t>
          </w:r>
        </w:p>
      </w:docPartBody>
    </w:docPart>
    <w:docPart>
      <w:docPartPr>
        <w:name w:val="0924F196E6404DE68B5AFB9FC25EFABE"/>
        <w:category>
          <w:name w:val="General"/>
          <w:gallery w:val="placeholder"/>
        </w:category>
        <w:types>
          <w:type w:val="bbPlcHdr"/>
        </w:types>
        <w:behaviors>
          <w:behavior w:val="content"/>
        </w:behaviors>
        <w:guid w:val="{C156A7B4-61C7-4F2F-BA2D-DBF80EDC9DE5}"/>
      </w:docPartPr>
      <w:docPartBody>
        <w:p w:rsidR="00BC5544" w:rsidRDefault="00BC5544">
          <w:pPr>
            <w:pStyle w:val="0924F196E6404DE68B5AFB9FC25EFABE"/>
          </w:pPr>
          <w:r w:rsidRPr="00642A06">
            <w:rPr>
              <w:noProof/>
              <w:lang w:bidi="es-ES"/>
            </w:rPr>
            <w:t>456</w:t>
          </w:r>
        </w:p>
      </w:docPartBody>
    </w:docPart>
    <w:docPart>
      <w:docPartPr>
        <w:name w:val="0CE0B54EA99348F2969D3E9BDAFDE6C6"/>
        <w:category>
          <w:name w:val="General"/>
          <w:gallery w:val="placeholder"/>
        </w:category>
        <w:types>
          <w:type w:val="bbPlcHdr"/>
        </w:types>
        <w:behaviors>
          <w:behavior w:val="content"/>
        </w:behaviors>
        <w:guid w:val="{DB1F452B-6D78-434B-8829-54C9DAC60AB1}"/>
      </w:docPartPr>
      <w:docPartBody>
        <w:p w:rsidR="00BC5544" w:rsidRDefault="00BC5544">
          <w:pPr>
            <w:pStyle w:val="0CE0B54EA99348F2969D3E9BDAFDE6C6"/>
          </w:pPr>
          <w:r w:rsidRPr="00642A06">
            <w:rPr>
              <w:noProof/>
              <w:lang w:bidi="es-ES"/>
            </w:rPr>
            <w:t>456</w:t>
          </w:r>
        </w:p>
      </w:docPartBody>
    </w:docPart>
    <w:docPart>
      <w:docPartPr>
        <w:name w:val="F6544BBD96CE4F488AAEFF811764C938"/>
        <w:category>
          <w:name w:val="General"/>
          <w:gallery w:val="placeholder"/>
        </w:category>
        <w:types>
          <w:type w:val="bbPlcHdr"/>
        </w:types>
        <w:behaviors>
          <w:behavior w:val="content"/>
        </w:behaviors>
        <w:guid w:val="{701D317C-445F-4B6D-AC7F-2B4374B86B7C}"/>
      </w:docPartPr>
      <w:docPartBody>
        <w:p w:rsidR="00BC5544" w:rsidRDefault="00BC5544">
          <w:pPr>
            <w:pStyle w:val="F6544BBD96CE4F488AAEFF811764C938"/>
          </w:pPr>
          <w:r w:rsidRPr="00642A06">
            <w:rPr>
              <w:noProof/>
              <w:lang w:bidi="es-ES"/>
            </w:rPr>
            <w:t>456</w:t>
          </w:r>
        </w:p>
      </w:docPartBody>
    </w:docPart>
    <w:docPart>
      <w:docPartPr>
        <w:name w:val="F0DCDCEBADA747518C6EC599F90C7CBC"/>
        <w:category>
          <w:name w:val="General"/>
          <w:gallery w:val="placeholder"/>
        </w:category>
        <w:types>
          <w:type w:val="bbPlcHdr"/>
        </w:types>
        <w:behaviors>
          <w:behavior w:val="content"/>
        </w:behaviors>
        <w:guid w:val="{D185A771-FB3D-4D5C-89D4-5A5D77B5301E}"/>
      </w:docPartPr>
      <w:docPartBody>
        <w:p w:rsidR="00BC5544" w:rsidRDefault="00BC5544">
          <w:pPr>
            <w:pStyle w:val="F0DCDCEBADA747518C6EC599F90C7CBC"/>
          </w:pPr>
          <w:r w:rsidRPr="00642A06">
            <w:rPr>
              <w:noProof/>
              <w:lang w:bidi="es-ES"/>
            </w:rPr>
            <w:t>456</w:t>
          </w:r>
        </w:p>
      </w:docPartBody>
    </w:docPart>
    <w:docPart>
      <w:docPartPr>
        <w:name w:val="5974247B0BB84FF1A7D721DA10201CAD"/>
        <w:category>
          <w:name w:val="General"/>
          <w:gallery w:val="placeholder"/>
        </w:category>
        <w:types>
          <w:type w:val="bbPlcHdr"/>
        </w:types>
        <w:behaviors>
          <w:behavior w:val="content"/>
        </w:behaviors>
        <w:guid w:val="{444E970F-93C3-4FD4-B92F-E8539C95AED8}"/>
      </w:docPartPr>
      <w:docPartBody>
        <w:p w:rsidR="00BC5544" w:rsidRDefault="00BC5544">
          <w:pPr>
            <w:pStyle w:val="5974247B0BB84FF1A7D721DA10201CAD"/>
          </w:pPr>
          <w:r w:rsidRPr="00642A06">
            <w:rPr>
              <w:noProof/>
              <w:lang w:bidi="es-ES"/>
            </w:rPr>
            <w:t>Encabezado de fila</w:t>
          </w:r>
        </w:p>
      </w:docPartBody>
    </w:docPart>
    <w:docPart>
      <w:docPartPr>
        <w:name w:val="2ADC4CDE175946898024859AEA888DBC"/>
        <w:category>
          <w:name w:val="General"/>
          <w:gallery w:val="placeholder"/>
        </w:category>
        <w:types>
          <w:type w:val="bbPlcHdr"/>
        </w:types>
        <w:behaviors>
          <w:behavior w:val="content"/>
        </w:behaviors>
        <w:guid w:val="{102300DF-2F09-44DC-A60F-63F85ED90DDD}"/>
      </w:docPartPr>
      <w:docPartBody>
        <w:p w:rsidR="00BC5544" w:rsidRDefault="00BC5544">
          <w:pPr>
            <w:pStyle w:val="2ADC4CDE175946898024859AEA888DBC"/>
          </w:pPr>
          <w:r w:rsidRPr="00642A06">
            <w:rPr>
              <w:noProof/>
              <w:lang w:bidi="es-ES"/>
            </w:rPr>
            <w:t>789</w:t>
          </w:r>
        </w:p>
      </w:docPartBody>
    </w:docPart>
    <w:docPart>
      <w:docPartPr>
        <w:name w:val="27F9E7AF77D54F4B894E29378396410A"/>
        <w:category>
          <w:name w:val="General"/>
          <w:gallery w:val="placeholder"/>
        </w:category>
        <w:types>
          <w:type w:val="bbPlcHdr"/>
        </w:types>
        <w:behaviors>
          <w:behavior w:val="content"/>
        </w:behaviors>
        <w:guid w:val="{B69D094B-09B9-453A-BAF9-2442ECD59537}"/>
      </w:docPartPr>
      <w:docPartBody>
        <w:p w:rsidR="00BC5544" w:rsidRDefault="00BC5544">
          <w:pPr>
            <w:pStyle w:val="27F9E7AF77D54F4B894E29378396410A"/>
          </w:pPr>
          <w:r w:rsidRPr="00642A06">
            <w:rPr>
              <w:noProof/>
              <w:lang w:bidi="es-ES"/>
            </w:rPr>
            <w:t>789</w:t>
          </w:r>
        </w:p>
      </w:docPartBody>
    </w:docPart>
    <w:docPart>
      <w:docPartPr>
        <w:name w:val="A205144D7FC145EEAA1C45697C92FFDF"/>
        <w:category>
          <w:name w:val="General"/>
          <w:gallery w:val="placeholder"/>
        </w:category>
        <w:types>
          <w:type w:val="bbPlcHdr"/>
        </w:types>
        <w:behaviors>
          <w:behavior w:val="content"/>
        </w:behaviors>
        <w:guid w:val="{AB81B67D-6FA8-4FD1-93CB-642E66C3AF73}"/>
      </w:docPartPr>
      <w:docPartBody>
        <w:p w:rsidR="00BC5544" w:rsidRDefault="00BC5544">
          <w:pPr>
            <w:pStyle w:val="A205144D7FC145EEAA1C45697C92FFDF"/>
          </w:pPr>
          <w:r w:rsidRPr="00642A06">
            <w:rPr>
              <w:noProof/>
              <w:lang w:bidi="es-ES"/>
            </w:rPr>
            <w:t>789</w:t>
          </w:r>
        </w:p>
      </w:docPartBody>
    </w:docPart>
    <w:docPart>
      <w:docPartPr>
        <w:name w:val="4C7228759404435EA9523E5423B00222"/>
        <w:category>
          <w:name w:val="General"/>
          <w:gallery w:val="placeholder"/>
        </w:category>
        <w:types>
          <w:type w:val="bbPlcHdr"/>
        </w:types>
        <w:behaviors>
          <w:behavior w:val="content"/>
        </w:behaviors>
        <w:guid w:val="{D75F11B2-1425-4DC9-A031-1034D2509F68}"/>
      </w:docPartPr>
      <w:docPartBody>
        <w:p w:rsidR="00BC5544" w:rsidRDefault="00BC5544">
          <w:pPr>
            <w:pStyle w:val="4C7228759404435EA9523E5423B00222"/>
          </w:pPr>
          <w:r w:rsidRPr="00642A06">
            <w:rPr>
              <w:noProof/>
              <w:lang w:bidi="es-ES"/>
            </w:rPr>
            <w:t>789</w:t>
          </w:r>
        </w:p>
      </w:docPartBody>
    </w:docPart>
    <w:docPart>
      <w:docPartPr>
        <w:name w:val="2FDBC4101B5F4B7CAB6A314D6925B29A"/>
        <w:category>
          <w:name w:val="General"/>
          <w:gallery w:val="placeholder"/>
        </w:category>
        <w:types>
          <w:type w:val="bbPlcHdr"/>
        </w:types>
        <w:behaviors>
          <w:behavior w:val="content"/>
        </w:behaviors>
        <w:guid w:val="{ACD149F6-5BA0-4492-ADB5-B660E1B63033}"/>
      </w:docPartPr>
      <w:docPartBody>
        <w:p w:rsidR="00BC5544" w:rsidRDefault="00BC5544">
          <w:pPr>
            <w:pStyle w:val="2FDBC4101B5F4B7CAB6A314D6925B29A"/>
          </w:pPr>
          <w:r w:rsidRPr="00642A06">
            <w:rPr>
              <w:noProof/>
              <w:lang w:bidi="es-ES"/>
            </w:rPr>
            <w:t>Encabezado de fila</w:t>
          </w:r>
        </w:p>
      </w:docPartBody>
    </w:docPart>
    <w:docPart>
      <w:docPartPr>
        <w:name w:val="CFA87327608B4D86B14F9FDFED65B788"/>
        <w:category>
          <w:name w:val="General"/>
          <w:gallery w:val="placeholder"/>
        </w:category>
        <w:types>
          <w:type w:val="bbPlcHdr"/>
        </w:types>
        <w:behaviors>
          <w:behavior w:val="content"/>
        </w:behaviors>
        <w:guid w:val="{0A063B6E-C971-4C05-89AF-8915614AC1F1}"/>
      </w:docPartPr>
      <w:docPartBody>
        <w:p w:rsidR="00BC5544" w:rsidRDefault="00BC5544">
          <w:pPr>
            <w:pStyle w:val="CFA87327608B4D86B14F9FDFED65B788"/>
          </w:pPr>
          <w:r w:rsidRPr="00642A06">
            <w:rPr>
              <w:noProof/>
              <w:lang w:bidi="es-ES"/>
            </w:rPr>
            <w:t>123</w:t>
          </w:r>
        </w:p>
      </w:docPartBody>
    </w:docPart>
    <w:docPart>
      <w:docPartPr>
        <w:name w:val="A729A83C7D334FD0B7BDFF9F296F2733"/>
        <w:category>
          <w:name w:val="General"/>
          <w:gallery w:val="placeholder"/>
        </w:category>
        <w:types>
          <w:type w:val="bbPlcHdr"/>
        </w:types>
        <w:behaviors>
          <w:behavior w:val="content"/>
        </w:behaviors>
        <w:guid w:val="{2C87E46A-2150-4FA6-96BE-6FC49BE5AD55}"/>
      </w:docPartPr>
      <w:docPartBody>
        <w:p w:rsidR="00BC5544" w:rsidRDefault="00BC5544">
          <w:pPr>
            <w:pStyle w:val="A729A83C7D334FD0B7BDFF9F296F2733"/>
          </w:pPr>
          <w:r w:rsidRPr="00642A06">
            <w:rPr>
              <w:noProof/>
              <w:lang w:bidi="es-ES"/>
            </w:rPr>
            <w:t>123</w:t>
          </w:r>
        </w:p>
      </w:docPartBody>
    </w:docPart>
    <w:docPart>
      <w:docPartPr>
        <w:name w:val="E9C9F5FB8C074EFF8F2E2F023D942B9F"/>
        <w:category>
          <w:name w:val="General"/>
          <w:gallery w:val="placeholder"/>
        </w:category>
        <w:types>
          <w:type w:val="bbPlcHdr"/>
        </w:types>
        <w:behaviors>
          <w:behavior w:val="content"/>
        </w:behaviors>
        <w:guid w:val="{7CA58D8A-9A3B-463C-AEB4-1455A4B81BE1}"/>
      </w:docPartPr>
      <w:docPartBody>
        <w:p w:rsidR="00BC5544" w:rsidRDefault="00BC5544">
          <w:pPr>
            <w:pStyle w:val="E9C9F5FB8C074EFF8F2E2F023D942B9F"/>
          </w:pPr>
          <w:r w:rsidRPr="00642A06">
            <w:rPr>
              <w:noProof/>
              <w:lang w:bidi="es-ES"/>
            </w:rPr>
            <w:t>123</w:t>
          </w:r>
        </w:p>
      </w:docPartBody>
    </w:docPart>
    <w:docPart>
      <w:docPartPr>
        <w:name w:val="F65591E325F64E51A0AFD6978594613B"/>
        <w:category>
          <w:name w:val="General"/>
          <w:gallery w:val="placeholder"/>
        </w:category>
        <w:types>
          <w:type w:val="bbPlcHdr"/>
        </w:types>
        <w:behaviors>
          <w:behavior w:val="content"/>
        </w:behaviors>
        <w:guid w:val="{289E3350-EF4B-43AE-94C8-F347A738A046}"/>
      </w:docPartPr>
      <w:docPartBody>
        <w:p w:rsidR="00BC5544" w:rsidRDefault="00BC5544">
          <w:pPr>
            <w:pStyle w:val="F65591E325F64E51A0AFD6978594613B"/>
          </w:pPr>
          <w:r w:rsidRPr="00642A06">
            <w:rPr>
              <w:noProof/>
              <w:lang w:bidi="es-ES"/>
            </w:rPr>
            <w:t>123</w:t>
          </w:r>
        </w:p>
      </w:docPartBody>
    </w:docPart>
    <w:docPart>
      <w:docPartPr>
        <w:name w:val="86B61802FE40480FB0D169735901EB9C"/>
        <w:category>
          <w:name w:val="General"/>
          <w:gallery w:val="placeholder"/>
        </w:category>
        <w:types>
          <w:type w:val="bbPlcHdr"/>
        </w:types>
        <w:behaviors>
          <w:behavior w:val="content"/>
        </w:behaviors>
        <w:guid w:val="{FC6D7F86-9D37-49D3-B203-EE4A6B25184A}"/>
      </w:docPartPr>
      <w:docPartBody>
        <w:p w:rsidR="00BC5544" w:rsidRDefault="00BC5544">
          <w:pPr>
            <w:pStyle w:val="86B61802FE40480FB0D169735901EB9C"/>
          </w:pPr>
          <w:r w:rsidRPr="00642A06">
            <w:rPr>
              <w:noProof/>
              <w:lang w:bidi="es-ES"/>
            </w:rPr>
            <w:t>Encabezado de fila</w:t>
          </w:r>
        </w:p>
      </w:docPartBody>
    </w:docPart>
    <w:docPart>
      <w:docPartPr>
        <w:name w:val="B0D457E874D84683ACD80532032E7593"/>
        <w:category>
          <w:name w:val="General"/>
          <w:gallery w:val="placeholder"/>
        </w:category>
        <w:types>
          <w:type w:val="bbPlcHdr"/>
        </w:types>
        <w:behaviors>
          <w:behavior w:val="content"/>
        </w:behaviors>
        <w:guid w:val="{DB9A8579-EDBA-4EAE-89B8-31F651E580FE}"/>
      </w:docPartPr>
      <w:docPartBody>
        <w:p w:rsidR="00BC5544" w:rsidRDefault="00BC5544">
          <w:pPr>
            <w:pStyle w:val="B0D457E874D84683ACD80532032E7593"/>
          </w:pPr>
          <w:r w:rsidRPr="00642A06">
            <w:rPr>
              <w:noProof/>
              <w:lang w:bidi="es-ES"/>
            </w:rPr>
            <w:t>456</w:t>
          </w:r>
        </w:p>
      </w:docPartBody>
    </w:docPart>
    <w:docPart>
      <w:docPartPr>
        <w:name w:val="69FAF3E229944D9694489C5620E0AAFA"/>
        <w:category>
          <w:name w:val="General"/>
          <w:gallery w:val="placeholder"/>
        </w:category>
        <w:types>
          <w:type w:val="bbPlcHdr"/>
        </w:types>
        <w:behaviors>
          <w:behavior w:val="content"/>
        </w:behaviors>
        <w:guid w:val="{A8A5DE62-F747-46A0-81EB-3F3325A5FCC6}"/>
      </w:docPartPr>
      <w:docPartBody>
        <w:p w:rsidR="00BC5544" w:rsidRDefault="00BC5544">
          <w:pPr>
            <w:pStyle w:val="69FAF3E229944D9694489C5620E0AAFA"/>
          </w:pPr>
          <w:r w:rsidRPr="00642A06">
            <w:rPr>
              <w:noProof/>
              <w:lang w:bidi="es-ES"/>
            </w:rPr>
            <w:t>456</w:t>
          </w:r>
        </w:p>
      </w:docPartBody>
    </w:docPart>
    <w:docPart>
      <w:docPartPr>
        <w:name w:val="5B6730DA14C6407CA2DA63C106F9FC41"/>
        <w:category>
          <w:name w:val="General"/>
          <w:gallery w:val="placeholder"/>
        </w:category>
        <w:types>
          <w:type w:val="bbPlcHdr"/>
        </w:types>
        <w:behaviors>
          <w:behavior w:val="content"/>
        </w:behaviors>
        <w:guid w:val="{74E09E3C-4FFB-4AAF-A8E9-83713266AB83}"/>
      </w:docPartPr>
      <w:docPartBody>
        <w:p w:rsidR="00BC5544" w:rsidRDefault="00BC5544">
          <w:pPr>
            <w:pStyle w:val="5B6730DA14C6407CA2DA63C106F9FC41"/>
          </w:pPr>
          <w:r w:rsidRPr="00642A06">
            <w:rPr>
              <w:noProof/>
              <w:lang w:bidi="es-ES"/>
            </w:rPr>
            <w:t>456</w:t>
          </w:r>
        </w:p>
      </w:docPartBody>
    </w:docPart>
    <w:docPart>
      <w:docPartPr>
        <w:name w:val="E6F1AA75B0F64A489DD41AC2F580869B"/>
        <w:category>
          <w:name w:val="General"/>
          <w:gallery w:val="placeholder"/>
        </w:category>
        <w:types>
          <w:type w:val="bbPlcHdr"/>
        </w:types>
        <w:behaviors>
          <w:behavior w:val="content"/>
        </w:behaviors>
        <w:guid w:val="{B41AE55F-A7E0-47D8-9A1A-0473B730D1F7}"/>
      </w:docPartPr>
      <w:docPartBody>
        <w:p w:rsidR="00BC5544" w:rsidRDefault="00BC5544">
          <w:pPr>
            <w:pStyle w:val="E6F1AA75B0F64A489DD41AC2F580869B"/>
          </w:pPr>
          <w:r w:rsidRPr="00642A06">
            <w:rPr>
              <w:noProof/>
              <w:lang w:bidi="es-ES"/>
            </w:rPr>
            <w:t>456</w:t>
          </w:r>
        </w:p>
      </w:docPartBody>
    </w:docPart>
    <w:docPart>
      <w:docPartPr>
        <w:name w:val="6F3581B1F49F4EFE90101A57E7F03302"/>
        <w:category>
          <w:name w:val="General"/>
          <w:gallery w:val="placeholder"/>
        </w:category>
        <w:types>
          <w:type w:val="bbPlcHdr"/>
        </w:types>
        <w:behaviors>
          <w:behavior w:val="content"/>
        </w:behaviors>
        <w:guid w:val="{B4B6D572-D939-4ABF-926F-E97068D22477}"/>
      </w:docPartPr>
      <w:docPartBody>
        <w:p w:rsidR="00BC5544" w:rsidRDefault="00BC5544">
          <w:pPr>
            <w:pStyle w:val="6F3581B1F49F4EFE90101A57E7F03302"/>
          </w:pPr>
          <w:r w:rsidRPr="00642A06">
            <w:rPr>
              <w:noProof/>
              <w:lang w:bidi="es-ES"/>
            </w:rPr>
            <w:t>Encabezado de fila</w:t>
          </w:r>
        </w:p>
      </w:docPartBody>
    </w:docPart>
    <w:docPart>
      <w:docPartPr>
        <w:name w:val="1256BD784FF34D5886D6956AE1DBD3AD"/>
        <w:category>
          <w:name w:val="General"/>
          <w:gallery w:val="placeholder"/>
        </w:category>
        <w:types>
          <w:type w:val="bbPlcHdr"/>
        </w:types>
        <w:behaviors>
          <w:behavior w:val="content"/>
        </w:behaviors>
        <w:guid w:val="{5DFD87E3-D5D8-43CD-A0B3-468238EA96AF}"/>
      </w:docPartPr>
      <w:docPartBody>
        <w:p w:rsidR="00BC5544" w:rsidRDefault="00BC5544">
          <w:pPr>
            <w:pStyle w:val="1256BD784FF34D5886D6956AE1DBD3AD"/>
          </w:pPr>
          <w:r w:rsidRPr="00642A06">
            <w:rPr>
              <w:noProof/>
              <w:lang w:bidi="es-ES"/>
            </w:rPr>
            <w:t>789</w:t>
          </w:r>
        </w:p>
      </w:docPartBody>
    </w:docPart>
    <w:docPart>
      <w:docPartPr>
        <w:name w:val="FF75B5F0BAC04FEEB775D32295BB4C22"/>
        <w:category>
          <w:name w:val="General"/>
          <w:gallery w:val="placeholder"/>
        </w:category>
        <w:types>
          <w:type w:val="bbPlcHdr"/>
        </w:types>
        <w:behaviors>
          <w:behavior w:val="content"/>
        </w:behaviors>
        <w:guid w:val="{01484E3A-E6BA-4111-BBAA-7386D54B3232}"/>
      </w:docPartPr>
      <w:docPartBody>
        <w:p w:rsidR="00BC5544" w:rsidRDefault="00BC5544">
          <w:pPr>
            <w:pStyle w:val="FF75B5F0BAC04FEEB775D32295BB4C22"/>
          </w:pPr>
          <w:r w:rsidRPr="00642A06">
            <w:rPr>
              <w:noProof/>
              <w:lang w:bidi="es-ES"/>
            </w:rPr>
            <w:t>789</w:t>
          </w:r>
        </w:p>
      </w:docPartBody>
    </w:docPart>
    <w:docPart>
      <w:docPartPr>
        <w:name w:val="D1B5A2C44B684FC6BA6BD75BDF548FC5"/>
        <w:category>
          <w:name w:val="General"/>
          <w:gallery w:val="placeholder"/>
        </w:category>
        <w:types>
          <w:type w:val="bbPlcHdr"/>
        </w:types>
        <w:behaviors>
          <w:behavior w:val="content"/>
        </w:behaviors>
        <w:guid w:val="{E6D5843D-E8C7-4FB6-A3C9-C2BDA49A3907}"/>
      </w:docPartPr>
      <w:docPartBody>
        <w:p w:rsidR="00BC5544" w:rsidRDefault="00BC5544">
          <w:pPr>
            <w:pStyle w:val="D1B5A2C44B684FC6BA6BD75BDF548FC5"/>
          </w:pPr>
          <w:r w:rsidRPr="00642A06">
            <w:rPr>
              <w:noProof/>
              <w:lang w:bidi="es-ES"/>
            </w:rPr>
            <w:t>789</w:t>
          </w:r>
        </w:p>
      </w:docPartBody>
    </w:docPart>
    <w:docPart>
      <w:docPartPr>
        <w:name w:val="A78823FA08754C40A4DBEFD5026A2BEA"/>
        <w:category>
          <w:name w:val="General"/>
          <w:gallery w:val="placeholder"/>
        </w:category>
        <w:types>
          <w:type w:val="bbPlcHdr"/>
        </w:types>
        <w:behaviors>
          <w:behavior w:val="content"/>
        </w:behaviors>
        <w:guid w:val="{DCB59626-60E0-4F5D-91C5-A092E5579487}"/>
      </w:docPartPr>
      <w:docPartBody>
        <w:p w:rsidR="00BC5544" w:rsidRDefault="00BC5544">
          <w:pPr>
            <w:pStyle w:val="A78823FA08754C40A4DBEFD5026A2BEA"/>
          </w:pPr>
          <w:r w:rsidRPr="00642A06">
            <w:rPr>
              <w:noProof/>
              <w:lang w:bidi="es-ES"/>
            </w:rPr>
            <w:t>789</w:t>
          </w:r>
        </w:p>
      </w:docPartBody>
    </w:docPart>
    <w:docPart>
      <w:docPartPr>
        <w:name w:val="F644D4D0C74F4B379EBAAEB2402D6E73"/>
        <w:category>
          <w:name w:val="General"/>
          <w:gallery w:val="placeholder"/>
        </w:category>
        <w:types>
          <w:type w:val="bbPlcHdr"/>
        </w:types>
        <w:behaviors>
          <w:behavior w:val="content"/>
        </w:behaviors>
        <w:guid w:val="{16AF8A2F-2403-4C85-8448-E3E7DA4303D5}"/>
      </w:docPartPr>
      <w:docPartBody>
        <w:p w:rsidR="00BC5544" w:rsidRDefault="00BC5544">
          <w:pPr>
            <w:pStyle w:val="F644D4D0C74F4B379EBAAEB2402D6E73"/>
          </w:pPr>
          <w:r w:rsidRPr="00642A06">
            <w:rPr>
              <w:noProof/>
              <w:lang w:bidi="es-ES"/>
            </w:rPr>
            <w:t>[Coloque todas las tablas del artículo en una sección de tablas, después de las referencias (y, si corresponde, de las notas al pie). Use una página nueva para cada tabla e incluya un número de tabla y un título de tablapara cada una, como se muestra en esta página. Todo el texto explicativo aparece en una nota de tabla después de la tabla, como en esta. Use el estilo de tabla o ilustración, disponible en la galería de estilos de la pestaña Inicio, para agregar el espaciado entre la tabla y la nota Las tablas en el formato de APA pueden usar un interlineado de una línea o de 1,5 líneas. Incluya un título para cada fila o columna, incluso si el contenido parece obvio. Se configuró un estilo de tabla predeterminado para esta plantilla que cumple con las normas del estilo APA. Para insertar una tabla, en la pestaña Insertar, haga clic en Tabla.]</w:t>
          </w:r>
        </w:p>
      </w:docPartBody>
    </w:docPart>
    <w:docPart>
      <w:docPartPr>
        <w:name w:val="22F2B420A4DF4C4582A90CC1779C4D35"/>
        <w:category>
          <w:name w:val="General"/>
          <w:gallery w:val="placeholder"/>
        </w:category>
        <w:types>
          <w:type w:val="bbPlcHdr"/>
        </w:types>
        <w:behaviors>
          <w:behavior w:val="content"/>
        </w:behaviors>
        <w:guid w:val="{2282F867-7318-4966-942F-B33499D28CAA}"/>
      </w:docPartPr>
      <w:docPartBody>
        <w:p w:rsidR="00BC5544" w:rsidRDefault="00BC5544">
          <w:pPr>
            <w:pStyle w:val="22F2B420A4DF4C4582A90CC1779C4D35"/>
          </w:pPr>
          <w:r w:rsidRPr="00642A06">
            <w:rPr>
              <w:noProof/>
              <w:lang w:bidi="es-ES"/>
            </w:rPr>
            <w:t>Título de ilustraciones</w:t>
          </w:r>
        </w:p>
      </w:docPartBody>
    </w:docPart>
    <w:docPart>
      <w:docPartPr>
        <w:name w:val="CAD0FF1E80CE4F40ABACE7516DEFFB3E"/>
        <w:category>
          <w:name w:val="General"/>
          <w:gallery w:val="placeholder"/>
        </w:category>
        <w:types>
          <w:type w:val="bbPlcHdr"/>
        </w:types>
        <w:behaviors>
          <w:behavior w:val="content"/>
        </w:behaviors>
        <w:guid w:val="{6AF8274B-A2D0-4AB9-AF06-8B42EE9B2A72}"/>
      </w:docPartPr>
      <w:docPartBody>
        <w:p w:rsidR="00BC5544" w:rsidRDefault="00BC5544">
          <w:pPr>
            <w:pStyle w:val="CAD0FF1E80CE4F40ABACE7516DEFFB3E"/>
          </w:pPr>
          <w:r w:rsidRPr="00642A06">
            <w:rPr>
              <w:noProof/>
              <w:lang w:bidi="es-ES"/>
            </w:rPr>
            <w:t>[Incluya todas las ilustraciones en su propia sección, después de las referencias (y, si corresponde, de las notas al pie y las tablas). Incluya un título numerado para cada ilustración. Use el estilo de tabla o ilustración para agregar fácilmente espaciado entre la ilustración y el 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544"/>
    <w:rsid w:val="00BC5544"/>
    <w:rsid w:val="00C76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4F7A849B65D441F94510DA5A732473B">
    <w:name w:val="84F7A849B65D441F94510DA5A732473B"/>
  </w:style>
  <w:style w:type="paragraph" w:customStyle="1" w:styleId="3F21A4F8E83D46D99EC8191A2DE03FEB">
    <w:name w:val="3F21A4F8E83D46D99EC8191A2DE03FEB"/>
  </w:style>
  <w:style w:type="paragraph" w:customStyle="1" w:styleId="575310C53D9E47B29B7BE48D7406AB75">
    <w:name w:val="575310C53D9E47B29B7BE48D7406AB75"/>
  </w:style>
  <w:style w:type="paragraph" w:customStyle="1" w:styleId="01B1EF141FC04F6983225D8236EEABAB">
    <w:name w:val="01B1EF141FC04F6983225D8236EEABAB"/>
  </w:style>
  <w:style w:type="paragraph" w:customStyle="1" w:styleId="17E7B9961DBA4A4A8287DB1FBEB8EA09">
    <w:name w:val="17E7B9961DBA4A4A8287DB1FBEB8EA09"/>
  </w:style>
  <w:style w:type="paragraph" w:customStyle="1" w:styleId="B4DAFC5F0C0F4A4EB9D8AC71F4DE2EE5">
    <w:name w:val="B4DAFC5F0C0F4A4EB9D8AC71F4DE2EE5"/>
  </w:style>
  <w:style w:type="character" w:styleId="nfasis">
    <w:name w:val="Emphasis"/>
    <w:basedOn w:val="Fuentedeprrafopredeter"/>
    <w:uiPriority w:val="4"/>
    <w:unhideWhenUsed/>
    <w:qFormat/>
    <w:rPr>
      <w:rFonts w:asciiTheme="minorHAnsi" w:hAnsiTheme="minorHAnsi"/>
      <w:i/>
      <w:iCs/>
      <w:sz w:val="24"/>
    </w:rPr>
  </w:style>
  <w:style w:type="paragraph" w:customStyle="1" w:styleId="62DD94DBE9304FDA98A3D1F7889F4FA5">
    <w:name w:val="62DD94DBE9304FDA98A3D1F7889F4FA5"/>
  </w:style>
  <w:style w:type="paragraph" w:customStyle="1" w:styleId="42F03E5EB3BB4C9A96D1BD513996CC64">
    <w:name w:val="42F03E5EB3BB4C9A96D1BD513996CC64"/>
  </w:style>
  <w:style w:type="paragraph" w:customStyle="1" w:styleId="C073F2D2772D4356AD053C72FFE53E77">
    <w:name w:val="C073F2D2772D4356AD053C72FFE53E77"/>
  </w:style>
  <w:style w:type="paragraph" w:customStyle="1" w:styleId="B3A46191EA54423F9F1F0E41A9EF2E9B">
    <w:name w:val="B3A46191EA54423F9F1F0E41A9EF2E9B"/>
  </w:style>
  <w:style w:type="paragraph" w:customStyle="1" w:styleId="B598866677A94DA4839695444A08A434">
    <w:name w:val="B598866677A94DA4839695444A08A434"/>
  </w:style>
  <w:style w:type="paragraph" w:customStyle="1" w:styleId="F94D698DD9E946FBAC34B72083C6B199">
    <w:name w:val="F94D698DD9E946FBAC34B72083C6B199"/>
  </w:style>
  <w:style w:type="paragraph" w:customStyle="1" w:styleId="F884B500FDF849E5AB52A6DD92EE8700">
    <w:name w:val="F884B500FDF849E5AB52A6DD92EE8700"/>
  </w:style>
  <w:style w:type="paragraph" w:customStyle="1" w:styleId="9D44C586F65D472EAE69240743007FD1">
    <w:name w:val="9D44C586F65D472EAE69240743007FD1"/>
  </w:style>
  <w:style w:type="paragraph" w:customStyle="1" w:styleId="A32F1C099DDC4B3D97CD5CA788AE3B55">
    <w:name w:val="A32F1C099DDC4B3D97CD5CA788AE3B55"/>
  </w:style>
  <w:style w:type="paragraph" w:customStyle="1" w:styleId="DE9407BBA4D044DC998B58A79A1B552E">
    <w:name w:val="DE9407BBA4D044DC998B58A79A1B552E"/>
  </w:style>
  <w:style w:type="paragraph" w:customStyle="1" w:styleId="0B2EBAB710624A349254ECF2332489B4">
    <w:name w:val="0B2EBAB710624A349254ECF2332489B4"/>
  </w:style>
  <w:style w:type="paragraph" w:customStyle="1" w:styleId="6C602A90D5C2407E87C04277B5040188">
    <w:name w:val="6C602A90D5C2407E87C04277B5040188"/>
  </w:style>
  <w:style w:type="paragraph" w:customStyle="1" w:styleId="2D39BF7A6FA14B398EE46E45B3BEF1E4">
    <w:name w:val="2D39BF7A6FA14B398EE46E45B3BEF1E4"/>
  </w:style>
  <w:style w:type="paragraph" w:customStyle="1" w:styleId="4AA7F1066C244E1BBD9C8F6C02707C14">
    <w:name w:val="4AA7F1066C244E1BBD9C8F6C02707C14"/>
  </w:style>
  <w:style w:type="paragraph" w:customStyle="1" w:styleId="42F918CB355E4A378C52BE43C0CAD17B">
    <w:name w:val="42F918CB355E4A378C52BE43C0CAD17B"/>
  </w:style>
  <w:style w:type="paragraph" w:customStyle="1" w:styleId="7A4314C97B924FA89040C3ED5297C97B">
    <w:name w:val="7A4314C97B924FA89040C3ED5297C97B"/>
  </w:style>
  <w:style w:type="paragraph" w:customStyle="1" w:styleId="4ACC9FC5D24B49C8821F0CD8250EBEB7">
    <w:name w:val="4ACC9FC5D24B49C8821F0CD8250EBEB7"/>
  </w:style>
  <w:style w:type="paragraph" w:customStyle="1" w:styleId="AC3F81D7520B4C4BA03507B9E2C62492">
    <w:name w:val="AC3F81D7520B4C4BA03507B9E2C62492"/>
  </w:style>
  <w:style w:type="paragraph" w:customStyle="1" w:styleId="89A1C5A9662B4DAC9324668FD9363421">
    <w:name w:val="89A1C5A9662B4DAC9324668FD9363421"/>
  </w:style>
  <w:style w:type="paragraph" w:customStyle="1" w:styleId="1C51E1A78A5E47ADBED272044B739CB5">
    <w:name w:val="1C51E1A78A5E47ADBED272044B739CB5"/>
  </w:style>
  <w:style w:type="paragraph" w:customStyle="1" w:styleId="66E95EFD1A554A72AB35004230C634B6">
    <w:name w:val="66E95EFD1A554A72AB35004230C634B6"/>
  </w:style>
  <w:style w:type="paragraph" w:customStyle="1" w:styleId="B79E89BB38494DB2A0C739C6C857C643">
    <w:name w:val="B79E89BB38494DB2A0C739C6C857C643"/>
  </w:style>
  <w:style w:type="paragraph" w:customStyle="1" w:styleId="1BBF651942D54B85B5E759EEA1F14536">
    <w:name w:val="1BBF651942D54B85B5E759EEA1F14536"/>
  </w:style>
  <w:style w:type="paragraph" w:customStyle="1" w:styleId="22DDE7EFE266471FA2FE22F7338CC883">
    <w:name w:val="22DDE7EFE266471FA2FE22F7338CC883"/>
  </w:style>
  <w:style w:type="paragraph" w:customStyle="1" w:styleId="471C5C9B88524DA7B74FC6616D1C536A">
    <w:name w:val="471C5C9B88524DA7B74FC6616D1C536A"/>
  </w:style>
  <w:style w:type="paragraph" w:customStyle="1" w:styleId="F502C159288341E89F289C65DE53079A">
    <w:name w:val="F502C159288341E89F289C65DE53079A"/>
  </w:style>
  <w:style w:type="paragraph" w:customStyle="1" w:styleId="193193E2FEDA483D99E085479547B700">
    <w:name w:val="193193E2FEDA483D99E085479547B700"/>
  </w:style>
  <w:style w:type="paragraph" w:customStyle="1" w:styleId="E63B8C2D2D2248DD99BC9858E59134C7">
    <w:name w:val="E63B8C2D2D2248DD99BC9858E59134C7"/>
  </w:style>
  <w:style w:type="paragraph" w:customStyle="1" w:styleId="42E7FEB475154B2FA1A0649EF3F8685E">
    <w:name w:val="42E7FEB475154B2FA1A0649EF3F8685E"/>
  </w:style>
  <w:style w:type="paragraph" w:customStyle="1" w:styleId="495EFB10147E4F038E157F8E7520C7D7">
    <w:name w:val="495EFB10147E4F038E157F8E7520C7D7"/>
  </w:style>
  <w:style w:type="paragraph" w:customStyle="1" w:styleId="0924F196E6404DE68B5AFB9FC25EFABE">
    <w:name w:val="0924F196E6404DE68B5AFB9FC25EFABE"/>
  </w:style>
  <w:style w:type="paragraph" w:customStyle="1" w:styleId="0CE0B54EA99348F2969D3E9BDAFDE6C6">
    <w:name w:val="0CE0B54EA99348F2969D3E9BDAFDE6C6"/>
  </w:style>
  <w:style w:type="paragraph" w:customStyle="1" w:styleId="F6544BBD96CE4F488AAEFF811764C938">
    <w:name w:val="F6544BBD96CE4F488AAEFF811764C938"/>
  </w:style>
  <w:style w:type="paragraph" w:customStyle="1" w:styleId="F0DCDCEBADA747518C6EC599F90C7CBC">
    <w:name w:val="F0DCDCEBADA747518C6EC599F90C7CBC"/>
  </w:style>
  <w:style w:type="paragraph" w:customStyle="1" w:styleId="5974247B0BB84FF1A7D721DA10201CAD">
    <w:name w:val="5974247B0BB84FF1A7D721DA10201CAD"/>
  </w:style>
  <w:style w:type="paragraph" w:customStyle="1" w:styleId="2ADC4CDE175946898024859AEA888DBC">
    <w:name w:val="2ADC4CDE175946898024859AEA888DBC"/>
  </w:style>
  <w:style w:type="paragraph" w:customStyle="1" w:styleId="27F9E7AF77D54F4B894E29378396410A">
    <w:name w:val="27F9E7AF77D54F4B894E29378396410A"/>
  </w:style>
  <w:style w:type="paragraph" w:customStyle="1" w:styleId="A205144D7FC145EEAA1C45697C92FFDF">
    <w:name w:val="A205144D7FC145EEAA1C45697C92FFDF"/>
  </w:style>
  <w:style w:type="paragraph" w:customStyle="1" w:styleId="4C7228759404435EA9523E5423B00222">
    <w:name w:val="4C7228759404435EA9523E5423B00222"/>
  </w:style>
  <w:style w:type="paragraph" w:customStyle="1" w:styleId="2FDBC4101B5F4B7CAB6A314D6925B29A">
    <w:name w:val="2FDBC4101B5F4B7CAB6A314D6925B29A"/>
  </w:style>
  <w:style w:type="paragraph" w:customStyle="1" w:styleId="CFA87327608B4D86B14F9FDFED65B788">
    <w:name w:val="CFA87327608B4D86B14F9FDFED65B788"/>
  </w:style>
  <w:style w:type="paragraph" w:customStyle="1" w:styleId="A729A83C7D334FD0B7BDFF9F296F2733">
    <w:name w:val="A729A83C7D334FD0B7BDFF9F296F2733"/>
  </w:style>
  <w:style w:type="paragraph" w:customStyle="1" w:styleId="E9C9F5FB8C074EFF8F2E2F023D942B9F">
    <w:name w:val="E9C9F5FB8C074EFF8F2E2F023D942B9F"/>
  </w:style>
  <w:style w:type="paragraph" w:customStyle="1" w:styleId="F65591E325F64E51A0AFD6978594613B">
    <w:name w:val="F65591E325F64E51A0AFD6978594613B"/>
  </w:style>
  <w:style w:type="paragraph" w:customStyle="1" w:styleId="86B61802FE40480FB0D169735901EB9C">
    <w:name w:val="86B61802FE40480FB0D169735901EB9C"/>
  </w:style>
  <w:style w:type="paragraph" w:customStyle="1" w:styleId="B0D457E874D84683ACD80532032E7593">
    <w:name w:val="B0D457E874D84683ACD80532032E7593"/>
  </w:style>
  <w:style w:type="paragraph" w:customStyle="1" w:styleId="69FAF3E229944D9694489C5620E0AAFA">
    <w:name w:val="69FAF3E229944D9694489C5620E0AAFA"/>
  </w:style>
  <w:style w:type="paragraph" w:customStyle="1" w:styleId="5B6730DA14C6407CA2DA63C106F9FC41">
    <w:name w:val="5B6730DA14C6407CA2DA63C106F9FC41"/>
  </w:style>
  <w:style w:type="paragraph" w:customStyle="1" w:styleId="E6F1AA75B0F64A489DD41AC2F580869B">
    <w:name w:val="E6F1AA75B0F64A489DD41AC2F580869B"/>
  </w:style>
  <w:style w:type="paragraph" w:customStyle="1" w:styleId="6F3581B1F49F4EFE90101A57E7F03302">
    <w:name w:val="6F3581B1F49F4EFE90101A57E7F03302"/>
  </w:style>
  <w:style w:type="paragraph" w:customStyle="1" w:styleId="1256BD784FF34D5886D6956AE1DBD3AD">
    <w:name w:val="1256BD784FF34D5886D6956AE1DBD3AD"/>
  </w:style>
  <w:style w:type="paragraph" w:customStyle="1" w:styleId="FF75B5F0BAC04FEEB775D32295BB4C22">
    <w:name w:val="FF75B5F0BAC04FEEB775D32295BB4C22"/>
  </w:style>
  <w:style w:type="paragraph" w:customStyle="1" w:styleId="D1B5A2C44B684FC6BA6BD75BDF548FC5">
    <w:name w:val="D1B5A2C44B684FC6BA6BD75BDF548FC5"/>
  </w:style>
  <w:style w:type="paragraph" w:customStyle="1" w:styleId="A78823FA08754C40A4DBEFD5026A2BEA">
    <w:name w:val="A78823FA08754C40A4DBEFD5026A2BEA"/>
  </w:style>
  <w:style w:type="paragraph" w:customStyle="1" w:styleId="F644D4D0C74F4B379EBAAEB2402D6E73">
    <w:name w:val="F644D4D0C74F4B379EBAAEB2402D6E73"/>
  </w:style>
  <w:style w:type="paragraph" w:customStyle="1" w:styleId="22F2B420A4DF4C4582A90CC1779C4D35">
    <w:name w:val="22F2B420A4DF4C4582A90CC1779C4D35"/>
  </w:style>
  <w:style w:type="paragraph" w:customStyle="1" w:styleId="CAD0FF1E80CE4F40ABACE7516DEFFB3E">
    <w:name w:val="CAD0FF1E80CE4F40ABACE7516DEFFB3E"/>
  </w:style>
  <w:style w:type="paragraph" w:customStyle="1" w:styleId="E13877A26B4940EEAE02D3CFA5D6BCCC">
    <w:name w:val="E13877A26B4940EEAE02D3CFA5D6BCCC"/>
    <w:rsid w:val="00BC55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{7C6C7047-1A93-42F3-B8DD-CAFE353CD106}</b:Guid>
    <b:Title>Título del artículo</b:Title>
    <b:Year>Año</b:Year>
    <b:JournalName>Título del diario</b:JournalName>
    <b:Pages>Páginas desde - hasta</b:Pages>
    <b:Author>
      <b:Author>
        <b:NameList>
          <b:Person>
            <b:Last>Apellidos</b:Last>
            <b:First>nombre,</b:First>
            <b:Middle>segundo nombre</b:Middle>
          </b:Person>
        </b:NameList>
      </b:Author>
    </b:Author>
    <b:RefOrder>1</b:RefOrder>
  </b:Source>
  <b:Source>
    <b:Tag>Last</b:Tag>
    <b:SourceType>Book</b:SourceType>
    <b:Guid>{1B3A3F10-31D4-4B30-9A61-008FB2C6139A}</b:Guid>
    <b:Title>Título del libro</b:Title>
    <b:Year>Año</b:Year>
    <b:City>Nombre de la ciudad</b:City>
    <b:Publisher>Nombre del editor</b:Publisher>
    <b:Author>
      <b:Author>
        <b:NameList>
          <b:Person>
            <b:Last>Apellidos</b:Last>
            <b:First>nombre,</b:First>
            <b:Middle>segundo nombre</b:Middle>
          </b:Person>
        </b:NameList>
      </b:Author>
    </b:Author>
    <b:RefOrder>2</b:RefOrder>
  </b:Source>
</b:Sources>
</file>

<file path=customXml/itemProps1.xml><?xml version="1.0" encoding="utf-8"?>
<ds:datastoreItem xmlns:ds="http://schemas.openxmlformats.org/officeDocument/2006/customXml" ds:itemID="{2232023E-547B-4D5D-BDFA-1BA07DD81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estilo APA (6 edición).dotx</Template>
  <TotalTime>4733</TotalTime>
  <Pages>46</Pages>
  <Words>2271</Words>
  <Characters>12947</Characters>
  <Application>Microsoft Office Word</Application>
  <DocSecurity>0</DocSecurity>
  <Lines>107</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jguerrero</dc:creator>
  <cp:keywords/>
  <dc:description/>
  <cp:lastModifiedBy>jguerrero</cp:lastModifiedBy>
  <cp:revision>1</cp:revision>
  <dcterms:created xsi:type="dcterms:W3CDTF">2019-11-16T15:18:00Z</dcterms:created>
  <dcterms:modified xsi:type="dcterms:W3CDTF">2019-11-21T21:37:00Z</dcterms:modified>
</cp:coreProperties>
</file>